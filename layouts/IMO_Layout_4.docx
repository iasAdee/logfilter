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5FD6" w14:textId="77777777" w:rsidR="000D4FCD" w:rsidRDefault="00193F49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56C8A240" wp14:editId="6A05555A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2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29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9E20A4" id="Group 64" o:spid="_x0000_s1026" style="position:absolute;margin-left:497.95pt;margin-top:-71.35pt;width:14.15pt;height:888.35pt;z-index:251654656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4+K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18cv8QfI9R8AAAD//wMAUEsBAi0AFAAGAAgAAAAhANvh9svuAAAAhQEAABMAAAAAAAAAAAAA&#10;AAAAAAAAAFtDb250ZW50X1R5cGVzXS54bWxQSwECLQAUAAYACAAAACEAWvQsW78AAAAVAQAACwAA&#10;AAAAAAAAAAAAAAAfAQAAX3JlbHMvLnJlbHNQSwECLQAUAAYACAAAACEAM+OPisMAAADbAAAADwAA&#10;AAAAAAAAAAAAAAAHAgAAZHJzL2Rvd25yZXYueG1sUEsFBgAAAAADAAMAtwAAAPcC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Rm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ewd+X+APk4hcAAP//AwBQSwECLQAUAAYACAAAACEA2+H2y+4AAACFAQAAEwAAAAAAAAAA&#10;AAAAAAAAAAAAW0NvbnRlbnRfVHlwZXNdLnhtbFBLAQItABQABgAIAAAAIQBa9CxbvwAAABUBAAAL&#10;AAAAAAAAAAAAAAAAAB8BAABfcmVscy8ucmVsc1BLAQItABQABgAIAAAAIQCsfbRmxQAAANsAAAAP&#10;AAAAAAAAAAAAAAAAAAcCAABkcnMvZG93bnJldi54bWxQSwUGAAAAAAMAAwC3AAAA+Q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ImJ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pM1y/xB8g5/8AAAD//wMAUEsBAi0AFAAGAAgAAAAhANvh9svuAAAAhQEAABMAAAAAAAAA&#10;AAAAAAAAAAAAAFtDb250ZW50X1R5cGVzXS54bWxQSwECLQAUAAYACAAAACEAWvQsW78AAAAVAQAA&#10;CwAAAAAAAAAAAAAAAAAfAQAAX3JlbHMvLnJlbHNQSwECLQAUAAYACAAAACEATNiJicYAAADbAAAA&#10;DwAAAAAAAAAAAAAAAAAHAgAAZHJzL2Rvd25yZXYueG1sUEsFBgAAAAADAAMAtwAAAPoC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fz3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ro9f4g+Qy38AAAD//wMAUEsBAi0AFAAGAAgAAAAhANvh9svuAAAAhQEAABMAAAAAAAAAAAAA&#10;AAAAAAAAAFtDb250ZW50X1R5cGVzXS54bWxQSwECLQAUAAYACAAAACEAWvQsW78AAAAVAQAACwAA&#10;AAAAAAAAAAAAAAAfAQAAX3JlbHMvLnJlbHNQSwECLQAUAAYACAAAACEAa+X898MAAADbAAAADwAA&#10;AAAAAAAAAAAAAAAHAgAAZHJzL2Rvd25yZXYueG1sUEsFBgAAAAADAAMAtwAAAPcCAAAA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8cb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LGP6/xB8gF38AAAD//wMAUEsBAi0AFAAGAAgAAAAhANvh9svuAAAAhQEAABMAAAAAAAAA&#10;AAAAAAAAAAAAAFtDb250ZW50X1R5cGVzXS54bWxQSwECLQAUAAYACAAAACEAWvQsW78AAAAVAQAA&#10;CwAAAAAAAAAAAAAAAAAfAQAAX3JlbHMvLnJlbHNQSwECLQAUAAYACAAAACEA9HvHG8YAAADbAAAA&#10;DwAAAAAAAAAAAAAAAAAHAgAAZHJzL2Rvd25yZXYueG1sUEsFBgAAAAADAAMAtwAAAPoC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69A8514F" wp14:editId="794427F3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7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F041" id="Group 65" o:spid="_x0000_s1026" style="position:absolute;margin-left:-56.45pt;margin-top:-70.85pt;width:14.15pt;height:888.35pt;z-index:251655680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Pq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KGXX2QAvbwCAAD//wMAUEsBAi0AFAAGAAgAAAAhANvh9svuAAAAhQEAABMAAAAAAAAA&#10;AAAAAAAAAAAAAFtDb250ZW50X1R5cGVzXS54bWxQSwECLQAUAAYACAAAACEAWvQsW78AAAAVAQAA&#10;CwAAAAAAAAAAAAAAAAAfAQAAX3JlbHMvLnJlbHNQSwECLQAUAAYACAAAACEAeFbT6sYAAADbAAAA&#10;DwAAAAAAAAAAAAAAAAAHAgAAZHJzL2Rvd25yZXYueG1sUEsFBgAAAAADAAMAtwAAAPoCAAAA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" fillcolor="red" strokecolor="red"/>
              </v:group>
            </w:pict>
          </mc:Fallback>
        </mc:AlternateContent>
      </w:r>
      <w:r w:rsidR="000D4FCD">
        <w:t>IMO DANGEROUS GOODS FORM</w:t>
      </w:r>
    </w:p>
    <w:p w14:paraId="7D3098B0" w14:textId="77777777" w:rsidR="000D4FCD" w:rsidRDefault="000D4FCD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4C5E9332" w14:textId="77777777" w:rsidR="000D4FCD" w:rsidRDefault="000D4FCD">
      <w:pPr>
        <w:rPr>
          <w:sz w:val="16"/>
          <w:lang w:val="en-GB"/>
        </w:rPr>
      </w:pPr>
    </w:p>
    <w:p w14:paraId="6341B75C" w14:textId="77777777" w:rsidR="000D4FCD" w:rsidRDefault="000D4FCD">
      <w:pPr>
        <w:rPr>
          <w:sz w:val="16"/>
          <w:lang w:val="en-GB"/>
        </w:rPr>
        <w:sectPr w:rsidR="000D4FCD">
          <w:footerReference w:type="even" r:id="rId7"/>
          <w:footerReference w:type="default" r:id="rId8"/>
          <w:footerReference w:type="first" r:id="rId9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D4FCD" w14:paraId="5B8ED978" w14:textId="77777777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6B242839" w14:textId="77777777" w:rsidR="000D4FCD" w:rsidRPr="005B6B66" w:rsidRDefault="000D4FCD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32B4465E" w14:textId="08548C63" w:rsidR="000D4FCD" w:rsidRDefault="000D4FCD" w:rsidP="00AE2808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bookmarkStart w:id="0" w:name="Text775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0"/>
          </w:p>
          <w:p w14:paraId="48FC3FDE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9D9021B" w14:textId="77777777" w:rsidR="00E565E8" w:rsidRPr="003F5779" w:rsidRDefault="000D4FCD" w:rsidP="00FD5B4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102AF893" w14:textId="5F284C4F" w:rsidR="000D4FCD" w:rsidRDefault="000D4FCD" w:rsidP="00FD5B41">
            <w:pPr>
              <w:rPr>
                <w:lang w:val="en-GB"/>
              </w:rPr>
            </w:pPr>
          </w:p>
        </w:tc>
      </w:tr>
      <w:tr w:rsidR="000D4FCD" w14:paraId="5C876B12" w14:textId="77777777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1239C808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DBBA2E9" w14:textId="675D7543" w:rsidR="000D4FCD" w:rsidRDefault="000D4FCD" w:rsidP="005B6B66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 w:rsidR="007E1A18">
              <w:rPr>
                <w:sz w:val="16"/>
                <w:lang w:val="en-GB"/>
              </w:rPr>
              <w:t>1</w:t>
            </w:r>
            <w:r>
              <w:rPr>
                <w:sz w:val="16"/>
                <w:lang w:val="en-GB"/>
              </w:rPr>
              <w:t xml:space="preserve">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265B3D7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02B107DD" w14:textId="49D221B2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" w:name="Text778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"/>
          </w:p>
        </w:tc>
      </w:tr>
      <w:tr w:rsidR="000D4FCD" w14:paraId="772622FC" w14:textId="77777777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52237DD0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69E711A" w14:textId="77777777" w:rsidR="000D4FCD" w:rsidRDefault="000D4FCD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765B26E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137B2AD0" w14:textId="1943C36E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" w:name="Text77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"/>
          </w:p>
        </w:tc>
      </w:tr>
      <w:tr w:rsidR="000D4FCD" w14:paraId="051AAEE9" w14:textId="77777777">
        <w:trPr>
          <w:cantSplit/>
          <w:trHeight w:hRule="exact" w:val="992"/>
        </w:trPr>
        <w:tc>
          <w:tcPr>
            <w:tcW w:w="4537" w:type="dxa"/>
            <w:gridSpan w:val="5"/>
          </w:tcPr>
          <w:p w14:paraId="0D190AF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4C5A0E3" w14:textId="6C44611A" w:rsidR="001558D6" w:rsidRDefault="001558D6" w:rsidP="00FD5B41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7CB9D610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00562D76" w14:textId="2B6A1EF8" w:rsidR="000D4FCD" w:rsidRDefault="000D4FCD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3" w:name="Text80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3"/>
          </w:p>
        </w:tc>
      </w:tr>
      <w:tr w:rsidR="000D4FCD" w:rsidRPr="00AE2808" w14:paraId="650D4939" w14:textId="77777777" w:rsidTr="006D25D4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6BB4C61C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121017E" w14:textId="77777777" w:rsidR="000D4FCD" w:rsidRDefault="000D4FCD">
            <w:pPr>
              <w:pStyle w:val="berschrift1"/>
              <w:rPr>
                <w:sz w:val="4"/>
              </w:rPr>
            </w:pPr>
          </w:p>
          <w:p w14:paraId="3A42FFE3" w14:textId="77777777" w:rsidR="000D4FCD" w:rsidRDefault="000D4FCD">
            <w:pPr>
              <w:pStyle w:val="berschrift1"/>
            </w:pPr>
            <w:bookmarkStart w:id="4" w:name="_Toc519242023"/>
            <w:bookmarkStart w:id="5" w:name="_Toc534683504"/>
            <w:bookmarkStart w:id="6" w:name="_Toc534683905"/>
            <w:bookmarkStart w:id="7" w:name="_Toc534684004"/>
            <w:bookmarkStart w:id="8" w:name="_Toc534684116"/>
            <w:bookmarkStart w:id="9" w:name="_Toc534684585"/>
            <w:bookmarkStart w:id="10" w:name="_Toc534684763"/>
            <w:r>
              <w:t>SHIPPER’S DECLARATION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  <w:p w14:paraId="375F7B63" w14:textId="77777777" w:rsidR="000D4FCD" w:rsidRDefault="000D4FCD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D4FCD" w:rsidRPr="00AE2808" w14:paraId="37A7FC74" w14:textId="77777777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9BEFBC1" w14:textId="77777777" w:rsidR="000D4FCD" w:rsidRDefault="00193F49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46BD96D4" wp14:editId="72501F1A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5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BBB6A" id="Line 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 wp14:anchorId="06C60B5B" wp14:editId="76AE4C8A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4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2F154" id="Line 7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17BB49F7" wp14:editId="071137B7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3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F0ED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A9316B0" wp14:editId="37DA220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D00C" id="Line 7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46590478" wp14:editId="600D4ED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16EF10A" id="Freeform 7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 w:rsidR="000D4FCD">
              <w:rPr>
                <w:sz w:val="16"/>
                <w:lang w:val="en-GB"/>
              </w:rPr>
              <w:t xml:space="preserve">8.This </w:t>
            </w:r>
            <w:proofErr w:type="gramStart"/>
            <w:r w:rsidR="000D4FCD">
              <w:rPr>
                <w:sz w:val="16"/>
                <w:lang w:val="en-GB"/>
              </w:rPr>
              <w:t>shipment  is</w:t>
            </w:r>
            <w:proofErr w:type="gramEnd"/>
            <w:r w:rsidR="000D4FCD"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3ECCF21B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770CB3A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1D314C9C" w14:textId="77777777" w:rsidR="00A67AC9" w:rsidRPr="007D21AE" w:rsidRDefault="00A67AC9" w:rsidP="00A67AC9">
            <w:pPr>
              <w:rPr>
                <w:rFonts w:cs="Arial"/>
                <w:lang w:val="en-US"/>
              </w:rPr>
            </w:pPr>
          </w:p>
          <w:p w14:paraId="0754BCAA" w14:textId="77777777" w:rsidR="00A67AC9" w:rsidRPr="000B6DB3" w:rsidRDefault="00A67AC9" w:rsidP="00A67AC9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8D67DE1" w14:textId="77777777" w:rsidR="00A67AC9" w:rsidRPr="00A67AC9" w:rsidRDefault="00A67AC9">
            <w:pPr>
              <w:rPr>
                <w:lang w:val="en-US"/>
              </w:rPr>
            </w:pPr>
          </w:p>
        </w:tc>
      </w:tr>
      <w:tr w:rsidR="000D4FCD" w14:paraId="487E75C0" w14:textId="77777777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28CAE34" w14:textId="26843AC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bookmarkStart w:id="11" w:name="Text421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  <w:bookmarkEnd w:id="11"/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A03E658" w14:textId="5F087572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bookmarkStart w:id="12" w:name="Text429"/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 w:rsidR="00A759BB"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  <w:bookmarkEnd w:id="12"/>
          </w:p>
        </w:tc>
        <w:tc>
          <w:tcPr>
            <w:tcW w:w="5528" w:type="dxa"/>
            <w:gridSpan w:val="5"/>
            <w:vMerge/>
          </w:tcPr>
          <w:p w14:paraId="72A8958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4A2AC73" w14:textId="77777777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367828AF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ABD8490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13934AA1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319729C0" w14:textId="77777777">
        <w:trPr>
          <w:cantSplit/>
          <w:trHeight w:hRule="exact" w:val="420"/>
        </w:trPr>
        <w:tc>
          <w:tcPr>
            <w:tcW w:w="2269" w:type="dxa"/>
            <w:gridSpan w:val="2"/>
          </w:tcPr>
          <w:p w14:paraId="3FBE86D4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0B473EB2" w14:textId="6B32C89A" w:rsidR="000D4FCD" w:rsidRDefault="000D4FCD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3" w:name="Text782"/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 w:rsidR="00A759BB"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  <w:bookmarkEnd w:id="13"/>
          </w:p>
        </w:tc>
        <w:tc>
          <w:tcPr>
            <w:tcW w:w="2268" w:type="dxa"/>
            <w:gridSpan w:val="3"/>
          </w:tcPr>
          <w:p w14:paraId="473CF7AC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8F6667E" w14:textId="4BF0792E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4" w:name="Text783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4"/>
          </w:p>
        </w:tc>
        <w:tc>
          <w:tcPr>
            <w:tcW w:w="5528" w:type="dxa"/>
            <w:gridSpan w:val="5"/>
            <w:vMerge/>
          </w:tcPr>
          <w:p w14:paraId="6FC69D8D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79C18162" w14:textId="77777777">
        <w:trPr>
          <w:cantSplit/>
          <w:trHeight w:hRule="exact" w:val="408"/>
        </w:trPr>
        <w:tc>
          <w:tcPr>
            <w:tcW w:w="2269" w:type="dxa"/>
            <w:gridSpan w:val="2"/>
          </w:tcPr>
          <w:p w14:paraId="0F298A96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7B65C2E" w14:textId="570BD3F0" w:rsidR="000D4FCD" w:rsidRDefault="000D4FCD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5" w:name="Text78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 w:rsidR="00A759B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15"/>
          </w:p>
        </w:tc>
        <w:tc>
          <w:tcPr>
            <w:tcW w:w="2268" w:type="dxa"/>
            <w:gridSpan w:val="3"/>
          </w:tcPr>
          <w:p w14:paraId="39FB39B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75E0DAC5" w14:textId="1AF13287" w:rsidR="000D4FCD" w:rsidRDefault="000D4FCD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6" w:name="Text785"/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 w:rsidR="00A759BB"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  <w:bookmarkEnd w:id="16"/>
          </w:p>
        </w:tc>
        <w:tc>
          <w:tcPr>
            <w:tcW w:w="5528" w:type="dxa"/>
            <w:gridSpan w:val="5"/>
            <w:vMerge/>
          </w:tcPr>
          <w:p w14:paraId="4E359C7F" w14:textId="77777777" w:rsidR="000D4FCD" w:rsidRDefault="000D4FCD">
            <w:pPr>
              <w:rPr>
                <w:lang w:val="en-GB"/>
              </w:rPr>
            </w:pPr>
          </w:p>
        </w:tc>
      </w:tr>
      <w:tr w:rsidR="000D4FCD" w14:paraId="159AA5F4" w14:textId="77777777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0F8D973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5EF1AAE" w14:textId="77777777" w:rsidR="000D4FCD" w:rsidRDefault="000D4FCD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DF6F2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16B84B98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3738B593" w14:textId="77777777" w:rsidR="000D4FCD" w:rsidRDefault="000D4FCD">
            <w:pPr>
              <w:rPr>
                <w:sz w:val="16"/>
                <w:lang w:val="en-GB"/>
              </w:rPr>
            </w:pPr>
          </w:p>
        </w:tc>
      </w:tr>
      <w:tr w:rsidR="000D4FCD" w:rsidRPr="00EE6D3A" w14:paraId="2ED33721" w14:textId="77777777" w:rsidTr="00A630CC">
        <w:trPr>
          <w:cantSplit/>
          <w:trHeight w:hRule="exact" w:val="5051"/>
        </w:trPr>
        <w:tc>
          <w:tcPr>
            <w:tcW w:w="1697" w:type="dxa"/>
          </w:tcPr>
          <w:p w14:paraId="68DD3FD4" w14:textId="77777777" w:rsidR="009F5802" w:rsidRDefault="009F5802">
            <w:pPr>
              <w:pStyle w:val="berschrift2"/>
              <w:ind w:left="72"/>
            </w:pPr>
            <w:bookmarkStart w:id="17" w:name="Text757"/>
          </w:p>
          <w:p w14:paraId="0AE69F15" w14:textId="62F7EA55" w:rsidR="000D4FCD" w:rsidRDefault="009F5802">
            <w:pPr>
              <w:pStyle w:val="berschrift2"/>
              <w:ind w:left="72"/>
              <w:rPr>
                <w:b w:val="0"/>
              </w:rPr>
            </w:pPr>
            <w:r>
              <w:t>Ad</w:t>
            </w:r>
            <w:r w:rsidR="00A67AC9">
              <w:t>d</w:t>
            </w:r>
            <w:r>
              <w:t>ress</w:t>
            </w:r>
            <w:r w:rsidR="000D4FCD"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bookmarkStart w:id="18" w:name="Text819"/>
            <w:r w:rsidR="000D4FCD">
              <w:instrText xml:space="preserve"> FORMTEXT </w:instrText>
            </w:r>
            <w:r w:rsidR="000D4FCD"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0D4FCD">
              <w:fldChar w:fldCharType="end"/>
            </w:r>
            <w:bookmarkEnd w:id="18"/>
          </w:p>
        </w:tc>
        <w:tc>
          <w:tcPr>
            <w:tcW w:w="4399" w:type="dxa"/>
            <w:gridSpan w:val="5"/>
          </w:tcPr>
          <w:p w14:paraId="29C48DC5" w14:textId="77777777" w:rsidR="00184104" w:rsidRPr="00DB3558" w:rsidRDefault="00184104" w:rsidP="00184104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354CC3B2" w14:textId="08654C24" w:rsidR="00184104" w:rsidRPr="00DB3558" w:rsidRDefault="00184104" w:rsidP="0071735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3FC829F5" w14:textId="77777777" w:rsidR="0071735A" w:rsidRDefault="0071735A" w:rsidP="00011EE3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F8FE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34BB89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53D39FC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3335CD4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1128BD0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F5A3E8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64DE036" w14:textId="77777777" w:rsidR="006D25D4" w:rsidRP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E3B903B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7E4CB0" w14:textId="77777777" w:rsidR="006D25D4" w:rsidRDefault="006D25D4" w:rsidP="006D25D4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EAB8967" w14:textId="14A21848" w:rsidR="006D25D4" w:rsidRPr="006D25D4" w:rsidRDefault="006D25D4" w:rsidP="006D25D4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936C2F5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6C850C22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002D3911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11C16C8" w14:textId="77777777" w:rsidR="00A759BB" w:rsidRDefault="00A759BB" w:rsidP="00A759BB">
            <w:pPr>
              <w:rPr>
                <w:b/>
                <w:sz w:val="16"/>
                <w:lang w:val="en-US"/>
              </w:rPr>
            </w:pPr>
          </w:p>
          <w:p w14:paraId="40E93464" w14:textId="72C1509C" w:rsidR="00A759BB" w:rsidRPr="00FD5B41" w:rsidRDefault="00A759BB" w:rsidP="00864D75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7879ABC6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4B687122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3D17A843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1E5343CC" w14:textId="77777777" w:rsidR="00A759BB" w:rsidRDefault="00A759BB" w:rsidP="00A759BB">
            <w:pPr>
              <w:rPr>
                <w:b/>
                <w:sz w:val="16"/>
                <w:lang w:val="en-GB"/>
              </w:rPr>
            </w:pPr>
          </w:p>
          <w:p w14:paraId="560974A7" w14:textId="50E401D1" w:rsidR="00C155C1" w:rsidRDefault="00C155C1" w:rsidP="00A759BB">
            <w:pPr>
              <w:rPr>
                <w:b/>
                <w:sz w:val="16"/>
                <w:lang w:val="en-GB"/>
              </w:rPr>
            </w:pPr>
          </w:p>
        </w:tc>
        <w:bookmarkEnd w:id="17"/>
        <w:tc>
          <w:tcPr>
            <w:tcW w:w="1275" w:type="dxa"/>
          </w:tcPr>
          <w:p w14:paraId="43CD1CB5" w14:textId="77777777" w:rsidR="00BC2942" w:rsidRPr="00B96956" w:rsidRDefault="00BC294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D4FCD" w14:paraId="132D8B85" w14:textId="77777777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F031BBF" w14:textId="054C191A" w:rsidR="00A630CC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15. Container identification No./</w:t>
            </w:r>
            <w:r w:rsidR="00A630CC">
              <w:rPr>
                <w:lang w:val="en-GB"/>
              </w:rPr>
              <w:t xml:space="preserve"> </w:t>
            </w:r>
          </w:p>
          <w:p w14:paraId="4D2313A2" w14:textId="4948F59B" w:rsidR="000D4FCD" w:rsidRDefault="000D4FCD" w:rsidP="00A630CC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55B50717" w14:textId="4B000EDE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bookmarkStart w:id="19" w:name="Text820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1559" w:type="dxa"/>
            <w:tcBorders>
              <w:bottom w:val="nil"/>
            </w:tcBorders>
          </w:tcPr>
          <w:p w14:paraId="1CDDE40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780F4BA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39286F" w14:textId="049E52A1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bookmarkStart w:id="20" w:name="Text821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0"/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0D11241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FB5F8B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12772A" w14:textId="1B2E8B84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bookmarkStart w:id="21" w:name="Text822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672706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6F50148F" w14:textId="78035FF0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bookmarkStart w:id="22" w:name="Text823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2"/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E31A1AA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113F05F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74F9187E" w14:textId="2A14B094" w:rsidR="000D4FCD" w:rsidRDefault="000D4FCD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3" w:name="Text790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 w:rsidR="00A759BB"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  <w:bookmarkEnd w:id="23"/>
          </w:p>
        </w:tc>
      </w:tr>
      <w:tr w:rsidR="000D4FCD" w:rsidRPr="00AE2808" w14:paraId="0B8CFF34" w14:textId="77777777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54E21FD" w14:textId="77777777" w:rsidR="000D4FCD" w:rsidRDefault="000D4FCD">
            <w:pPr>
              <w:ind w:left="72"/>
              <w:rPr>
                <w:sz w:val="8"/>
                <w:lang w:val="en-GB"/>
              </w:rPr>
            </w:pPr>
          </w:p>
          <w:p w14:paraId="317ADB5A" w14:textId="77777777" w:rsidR="000D4FCD" w:rsidRDefault="000D4FCD">
            <w:pPr>
              <w:pStyle w:val="berschrift5"/>
            </w:pPr>
            <w:r>
              <w:t>CONTAINER/VEHICLE PACKING CERTIFICATE</w:t>
            </w:r>
          </w:p>
          <w:p w14:paraId="513DC983" w14:textId="77777777" w:rsidR="000D4FCD" w:rsidRDefault="000D4FCD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4A687ACF" w14:textId="77777777" w:rsidR="000D4FCD" w:rsidRDefault="000D4FCD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253C3756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2239372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79DC2E8A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EF251D5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  <w:p w14:paraId="013A08DD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A72A768" w14:textId="77777777" w:rsidR="000D4FCD" w:rsidRDefault="000D4FCD">
            <w:pPr>
              <w:ind w:left="72"/>
              <w:rPr>
                <w:sz w:val="16"/>
                <w:lang w:val="en-GB"/>
              </w:rPr>
            </w:pPr>
          </w:p>
        </w:tc>
      </w:tr>
      <w:tr w:rsidR="000D4FCD" w14:paraId="53CE7190" w14:textId="77777777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271245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64F4AEE1" w14:textId="77777777" w:rsidR="000D4FCD" w:rsidRDefault="000D4FCD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9E5CCC0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1FECA184" w14:textId="433EB57F" w:rsidR="000D4FCD" w:rsidRDefault="000D4FCD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bookmarkStart w:id="24" w:name="Text809"/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 w:rsidR="00A759BB"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  <w:bookmarkEnd w:id="2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0E88" w14:textId="77777777" w:rsidR="000D4FCD" w:rsidRDefault="00A67AC9" w:rsidP="00A67A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1E12D6FD" w14:textId="2974E369" w:rsidR="000D4FCD" w:rsidRDefault="000D4FCD" w:rsidP="00A67AC9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bookmarkStart w:id="25" w:name="Text810"/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="00A759BB"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  <w:bookmarkEnd w:id="25"/>
          </w:p>
        </w:tc>
      </w:tr>
      <w:tr w:rsidR="000D4FCD" w:rsidRPr="00AE2808" w14:paraId="7BF6D3E2" w14:textId="77777777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31E7905B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B99D43E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7770188D" w14:textId="77777777" w:rsidR="000D4FCD" w:rsidRDefault="000D4FCD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226AC4BF" w14:textId="2BE933E2" w:rsidR="000D4FCD" w:rsidRDefault="000D4FCD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bookmarkStart w:id="26" w:name="Text812"/>
            <w:r>
              <w:instrText xml:space="preserve"> FORMTEXT </w:instrText>
            </w:r>
            <w:r>
              <w:fldChar w:fldCharType="separate"/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 w:rsidR="00A759BB">
              <w:rPr>
                <w:noProof/>
              </w:rPr>
              <w:t> </w:t>
            </w:r>
            <w:r>
              <w:fldChar w:fldCharType="end"/>
            </w:r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750AA009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2CF794CF" w14:textId="5F3B1501" w:rsidR="000D4FCD" w:rsidRDefault="005D053E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311489CA" w14:textId="77777777" w:rsidR="00B96956" w:rsidRDefault="00B96956">
            <w:pPr>
              <w:rPr>
                <w:lang w:val="en-GB"/>
              </w:rPr>
            </w:pPr>
          </w:p>
        </w:tc>
      </w:tr>
      <w:tr w:rsidR="000D4FCD" w14:paraId="0E5DE7B8" w14:textId="77777777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72B8C92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CBCA676" w14:textId="77777777" w:rsidR="000D4FCD" w:rsidRDefault="000D4FCD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AEC83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016029F2" w14:textId="652662F0" w:rsidR="000D4FCD" w:rsidRDefault="000D4FCD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bookmarkStart w:id="27" w:name="Text797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 w:rsidR="00A759BB"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27"/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499D58D4" w14:textId="77777777" w:rsidR="005D053E" w:rsidRDefault="000D4FCD" w:rsidP="00A630C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ADBD3EC" w14:textId="5F3C4C9A" w:rsidR="005D053E" w:rsidRPr="005D053E" w:rsidRDefault="005D053E" w:rsidP="00A630CC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D4FCD" w14:paraId="145FF53E" w14:textId="77777777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F2F5F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67192BD2" w14:textId="784A025C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bookmarkStart w:id="28" w:name="Text814"/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  <w:bookmarkEnd w:id="28"/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4BB30F19" w14:textId="77777777" w:rsidR="000D4FCD" w:rsidRDefault="000D4FCD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F571CEE" w14:textId="49ABD412" w:rsidR="000D4FCD" w:rsidRDefault="000D4FCD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bookmarkStart w:id="29" w:name="Text815"/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 w:rsidR="00A759BB"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  <w:bookmarkEnd w:id="29"/>
          </w:p>
        </w:tc>
        <w:tc>
          <w:tcPr>
            <w:tcW w:w="3260" w:type="dxa"/>
            <w:gridSpan w:val="3"/>
          </w:tcPr>
          <w:p w14:paraId="3BFDB10D" w14:textId="77777777" w:rsidR="000D4FCD" w:rsidRDefault="000D4FCD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0E7E0A5B" w14:textId="01A64393" w:rsidR="000D4FCD" w:rsidRDefault="00B96956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 w:rsidR="000D4FCD"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bookmarkStart w:id="30" w:name="Text816"/>
            <w:r w:rsidR="000D4FCD">
              <w:rPr>
                <w:rFonts w:ascii="Bookman Old Style" w:hAnsi="Bookman Old Style"/>
                <w:b w:val="0"/>
              </w:rPr>
              <w:instrText xml:space="preserve"> FORMTEXT </w:instrText>
            </w:r>
            <w:r w:rsidR="000D4FCD">
              <w:rPr>
                <w:rFonts w:ascii="Bookman Old Style" w:hAnsi="Bookman Old Style"/>
                <w:b w:val="0"/>
              </w:rPr>
            </w:r>
            <w:r w:rsidR="000D4FCD">
              <w:rPr>
                <w:rFonts w:ascii="Bookman Old Style" w:hAnsi="Bookman Old Style"/>
                <w:b w:val="0"/>
              </w:rPr>
              <w:fldChar w:fldCharType="separate"/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A759BB">
              <w:rPr>
                <w:rFonts w:ascii="Bookman Old Style" w:hAnsi="Bookman Old Style"/>
                <w:b w:val="0"/>
                <w:noProof/>
              </w:rPr>
              <w:t> </w:t>
            </w:r>
            <w:r w:rsidR="000D4FCD">
              <w:rPr>
                <w:rFonts w:ascii="Bookman Old Style" w:hAnsi="Bookman Old Style"/>
                <w:b w:val="0"/>
              </w:rPr>
              <w:fldChar w:fldCharType="end"/>
            </w:r>
            <w:bookmarkEnd w:id="30"/>
          </w:p>
        </w:tc>
      </w:tr>
    </w:tbl>
    <w:p w14:paraId="6DFD08A6" w14:textId="010E1383" w:rsidR="00AE2808" w:rsidRDefault="00AE2808">
      <w:pPr>
        <w:rPr>
          <w:sz w:val="4"/>
          <w:lang w:val="en-GB"/>
        </w:rPr>
      </w:pPr>
    </w:p>
    <w:p w14:paraId="702C8725" w14:textId="77777777" w:rsidR="00AE2808" w:rsidRDefault="00AE2808" w:rsidP="00AE280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699B7EBD" wp14:editId="0D5A1232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21161055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947367981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918170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143674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558200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842339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632026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699610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975803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347967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51109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6937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786257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1313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462846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7026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46414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003607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45580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20806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374204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EE962" id="Group 64" o:spid="_x0000_s1026" style="position:absolute;margin-left:497.95pt;margin-top:-71.35pt;width:14.15pt;height:888.35pt;z-index:251662848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" o:allowincell="f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5378D377" wp14:editId="5D556B1F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7276555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1615329526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2088342021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159333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959832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5206581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13306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0986036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4707195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001284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8846376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578912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284792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451357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930803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248403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63972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16884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5440854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7482314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690389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54770959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DF53F" id="Group 65" o:spid="_x0000_s1026" style="position:absolute;margin-left:-56.45pt;margin-top:-70.85pt;width:14.15pt;height:888.35pt;z-index:251663872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77497C6A" w14:textId="77777777" w:rsidR="00AE2808" w:rsidRDefault="00AE2808" w:rsidP="00AE280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5936F6F3" w14:textId="77777777" w:rsidR="00AE2808" w:rsidRDefault="00AE2808" w:rsidP="00AE2808">
      <w:pPr>
        <w:rPr>
          <w:sz w:val="16"/>
          <w:lang w:val="en-GB"/>
        </w:rPr>
      </w:pPr>
    </w:p>
    <w:p w14:paraId="2CACBFA4" w14:textId="77777777" w:rsidR="00AE2808" w:rsidRDefault="00AE2808" w:rsidP="00AE2808">
      <w:pPr>
        <w:rPr>
          <w:sz w:val="16"/>
          <w:lang w:val="en-GB"/>
        </w:rPr>
        <w:sectPr w:rsidR="00AE2808" w:rsidSect="00AE2808">
          <w:footerReference w:type="even" r:id="rId10"/>
          <w:footerReference w:type="default" r:id="rId11"/>
          <w:footerReference w:type="first" r:id="rId12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AE2808" w14:paraId="5F394A3C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7A40B79D" w14:textId="77777777" w:rsidR="00AE2808" w:rsidRPr="005B6B66" w:rsidRDefault="00AE280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FD0F55A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2E614627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64CD1271" w14:textId="77777777" w:rsidR="00AE2808" w:rsidRPr="003F5779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A4975CF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2C92085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33E1B6F1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533F88A" w14:textId="77777777" w:rsidR="00AE2808" w:rsidRDefault="00AE280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65D2C0C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613AEC8F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55889416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7957862A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2DC2E3CF" w14:textId="77777777" w:rsidR="00AE2808" w:rsidRDefault="00AE280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28AA3B11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25A8BDD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14:paraId="3FB18FCD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73A5F0C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013B606" w14:textId="77777777" w:rsidR="00AE2808" w:rsidRDefault="00AE280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4F3ADE05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2064377E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AE2808" w:rsidRPr="00AE2808" w14:paraId="53C7EED1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E679B3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39D793C8" w14:textId="77777777" w:rsidR="00AE2808" w:rsidRDefault="00AE2808" w:rsidP="00E95FC2">
            <w:pPr>
              <w:pStyle w:val="berschrift1"/>
              <w:rPr>
                <w:sz w:val="4"/>
              </w:rPr>
            </w:pPr>
          </w:p>
          <w:p w14:paraId="1E4D2BA3" w14:textId="77777777" w:rsidR="00AE2808" w:rsidRDefault="00AE2808" w:rsidP="00E95FC2">
            <w:pPr>
              <w:pStyle w:val="berschrift1"/>
            </w:pPr>
            <w:r>
              <w:t>SHIPPER’S DECLARATION</w:t>
            </w:r>
          </w:p>
          <w:p w14:paraId="118FC6BD" w14:textId="77777777" w:rsidR="00AE2808" w:rsidRDefault="00AE280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AE2808" w:rsidRPr="00AE2808" w14:paraId="4C216770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8219D92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0" allowOverlap="1" wp14:anchorId="30FB7DDF" wp14:editId="3B18A64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751120037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657C1" id="Line 7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0" allowOverlap="1" wp14:anchorId="3BB002EE" wp14:editId="6A6D3814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46457089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FFCDF" id="Line 7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0" allowOverlap="1" wp14:anchorId="7B0D4C60" wp14:editId="4837FB68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46803530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31F1A" id="Line 7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0" allowOverlap="1" wp14:anchorId="26B49A6D" wp14:editId="799512AC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9720773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F4D1D" id="Line 7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0" allowOverlap="1" wp14:anchorId="66FA50D6" wp14:editId="2BFC016D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835147061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122915BF" id="Freeform 7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7CA6B5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227F19E4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110F927" w14:textId="77777777" w:rsidR="00AE2808" w:rsidRPr="007D21AE" w:rsidRDefault="00AE2808" w:rsidP="00E95FC2">
            <w:pPr>
              <w:rPr>
                <w:rFonts w:cs="Arial"/>
                <w:lang w:val="en-US"/>
              </w:rPr>
            </w:pPr>
          </w:p>
          <w:p w14:paraId="0332FEED" w14:textId="77777777" w:rsidR="00AE2808" w:rsidRPr="000B6DB3" w:rsidRDefault="00AE280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566A6E96" w14:textId="77777777" w:rsidR="00AE2808" w:rsidRPr="00A67AC9" w:rsidRDefault="00AE2808" w:rsidP="00E95FC2">
            <w:pPr>
              <w:rPr>
                <w:lang w:val="en-US"/>
              </w:rPr>
            </w:pPr>
          </w:p>
        </w:tc>
      </w:tr>
      <w:tr w:rsidR="00AE2808" w14:paraId="75C301CC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388A175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24AE54C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EF7068C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3F824330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5528E040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1C2FDBE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73131E67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65759BB9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3586654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15A487B" w14:textId="77777777" w:rsidR="00AE2808" w:rsidRDefault="00AE280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F9B77B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7A4C8A02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65576975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C553A0E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6BE3E97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21804B3B" w14:textId="77777777" w:rsidR="00AE2808" w:rsidRDefault="00AE280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51D2D78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20A3E9C8" w14:textId="77777777" w:rsidR="00AE2808" w:rsidRDefault="00AE280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4B4C61EA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4F3B05B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7CA1021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47D98EAF" w14:textId="77777777" w:rsidR="00AE2808" w:rsidRDefault="00AE280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043AC1D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3F2E948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7904B72A" w14:textId="77777777" w:rsidR="00AE2808" w:rsidRDefault="00AE2808" w:rsidP="00E95FC2">
            <w:pPr>
              <w:rPr>
                <w:sz w:val="16"/>
                <w:lang w:val="en-GB"/>
              </w:rPr>
            </w:pPr>
          </w:p>
        </w:tc>
      </w:tr>
      <w:tr w:rsidR="00AE2808" w:rsidRPr="00EE6D3A" w14:paraId="1EEB89FF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53C174B0" w14:textId="77777777" w:rsidR="00AE2808" w:rsidRDefault="00AE2808" w:rsidP="00E95FC2">
            <w:pPr>
              <w:pStyle w:val="berschrift2"/>
              <w:ind w:left="72"/>
            </w:pPr>
          </w:p>
          <w:p w14:paraId="3FA677C7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704DE016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69AA12D" w14:textId="77777777" w:rsidR="00AE2808" w:rsidRPr="00DB3558" w:rsidRDefault="00AE280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25263ED9" w14:textId="77777777" w:rsidR="00AE2808" w:rsidRDefault="00AE280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745DC47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207AA4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F0DC02B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D91FC3F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486F9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929B2CC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FBCEB9D" w14:textId="77777777" w:rsidR="00AE2808" w:rsidRPr="006D25D4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DA7C605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68647B84" w14:textId="77777777" w:rsidR="00AE2808" w:rsidRDefault="00AE280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1E35EA7" w14:textId="77777777" w:rsidR="00AE2808" w:rsidRPr="006D25D4" w:rsidRDefault="00AE280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3AB3157E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34C611D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24363CF3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4FCCFE96" w14:textId="77777777" w:rsidR="00AE2808" w:rsidRDefault="00AE2808" w:rsidP="00E95FC2">
            <w:pPr>
              <w:rPr>
                <w:b/>
                <w:sz w:val="16"/>
                <w:lang w:val="en-US"/>
              </w:rPr>
            </w:pPr>
          </w:p>
          <w:p w14:paraId="064F95D7" w14:textId="77777777" w:rsidR="00AE2808" w:rsidRPr="00FD5B41" w:rsidRDefault="00AE280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363408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052FA92D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1079DB19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D706F4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  <w:p w14:paraId="2D329350" w14:textId="77777777" w:rsidR="00AE2808" w:rsidRDefault="00AE280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084A2148" w14:textId="77777777" w:rsidR="00AE2808" w:rsidRPr="00B96956" w:rsidRDefault="00AE280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AE2808" w14:paraId="2A24F247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4D19B003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6D823BA7" w14:textId="77777777" w:rsidR="00AE2808" w:rsidRDefault="00AE280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38376A55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40F711AD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616DE8A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083EB9F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6FF30422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58F2703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67C8663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0E06439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215AE79F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37747F5A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0B466934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3EAAA3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AE2808" w:rsidRPr="00AE2808" w14:paraId="1E8FBC00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66F5712" w14:textId="77777777" w:rsidR="00AE2808" w:rsidRDefault="00AE2808" w:rsidP="00E95FC2">
            <w:pPr>
              <w:ind w:left="72"/>
              <w:rPr>
                <w:sz w:val="8"/>
                <w:lang w:val="en-GB"/>
              </w:rPr>
            </w:pPr>
          </w:p>
          <w:p w14:paraId="586C401A" w14:textId="77777777" w:rsidR="00AE2808" w:rsidRDefault="00AE2808" w:rsidP="00E95FC2">
            <w:pPr>
              <w:pStyle w:val="berschrift5"/>
            </w:pPr>
            <w:r>
              <w:t>CONTAINER/VEHICLE PACKING CERTIFICATE</w:t>
            </w:r>
          </w:p>
          <w:p w14:paraId="4BE41B3B" w14:textId="77777777" w:rsidR="00AE2808" w:rsidRDefault="00AE280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08F594F5" w14:textId="77777777" w:rsidR="00AE2808" w:rsidRDefault="00AE280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50602B68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46E1BA9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5F27E4E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188663B1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  <w:p w14:paraId="76AB3FFC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22C299B7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AE2808" w14:paraId="7BD31F59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2C208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36E863F6" w14:textId="77777777" w:rsidR="00AE2808" w:rsidRDefault="00AE280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C4F9F73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65A4B267" w14:textId="77777777" w:rsidR="00AE2808" w:rsidRDefault="00AE280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906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5BCA52B0" w14:textId="77777777" w:rsidR="00AE2808" w:rsidRDefault="00AE280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AE2808" w:rsidRPr="00AE2808" w14:paraId="06392566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D668B5F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1FDA709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DD0EC" w14:textId="77777777" w:rsidR="00AE2808" w:rsidRDefault="00AE280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0644C09C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169DD01B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3F454E76" w14:textId="77777777" w:rsidR="00AE2808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60DFD69D" w14:textId="77777777" w:rsidR="00AE2808" w:rsidRDefault="00AE2808" w:rsidP="00E95FC2">
            <w:pPr>
              <w:rPr>
                <w:lang w:val="en-GB"/>
              </w:rPr>
            </w:pPr>
          </w:p>
        </w:tc>
      </w:tr>
      <w:tr w:rsidR="00AE2808" w14:paraId="4F7A9A17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95C5DCB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4787273D" w14:textId="77777777" w:rsidR="00AE2808" w:rsidRDefault="00AE280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9179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3D0BD4AD" w14:textId="77777777" w:rsidR="00AE2808" w:rsidRDefault="00AE280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09EAC73E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0EEA5990" w14:textId="77777777" w:rsidR="00AE2808" w:rsidRPr="005D053E" w:rsidRDefault="00AE280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AE2808" w14:paraId="662D0EBE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647B6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DA9E56A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9D2D43E" w14:textId="77777777" w:rsidR="00AE2808" w:rsidRDefault="00AE280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58254C54" w14:textId="77777777" w:rsidR="00AE2808" w:rsidRDefault="00AE280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29EE0B62" w14:textId="77777777" w:rsidR="00AE2808" w:rsidRDefault="00AE280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2C37726A" w14:textId="77777777" w:rsidR="00AE2808" w:rsidRDefault="00AE280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476111E2" w14:textId="77777777" w:rsidR="00AE2808" w:rsidRDefault="00AE2808">
      <w:pPr>
        <w:rPr>
          <w:sz w:val="4"/>
          <w:lang w:val="en-GB"/>
        </w:rPr>
      </w:pPr>
    </w:p>
    <w:p w14:paraId="7953748C" w14:textId="77777777" w:rsidR="00037AE8" w:rsidRDefault="00037AE8">
      <w:pPr>
        <w:rPr>
          <w:sz w:val="4"/>
          <w:lang w:val="en-GB"/>
        </w:rPr>
      </w:pPr>
    </w:p>
    <w:p w14:paraId="76992447" w14:textId="77777777" w:rsidR="00037AE8" w:rsidRDefault="00037AE8" w:rsidP="00037AE8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0" layoutInCell="0" allowOverlap="1" wp14:anchorId="70970293" wp14:editId="6C4AA428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16958229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1551589974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193173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202171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736412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471545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95533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42281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158685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9786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665357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509095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615401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212877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06120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471277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35009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516164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548325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650553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890687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4C0FB" id="Group 64" o:spid="_x0000_s1026" style="position:absolute;margin-left:497.95pt;margin-top:-71.35pt;width:14.15pt;height:888.35pt;z-index:251671040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6887BF6" wp14:editId="3D082F5C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211199010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384446369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05150257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5935634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6039767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101227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573630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633107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296134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0291789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4350408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1248755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4738475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690430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45310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473459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393340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710341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046649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5789267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727406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16535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0F4A0" id="Group 65" o:spid="_x0000_s1026" style="position:absolute;margin-left:-56.45pt;margin-top:-70.85pt;width:14.15pt;height:888.35pt;z-index:251672064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" fillcolor="red" strokecolor="red"/>
              </v:group>
            </w:pict>
          </mc:Fallback>
        </mc:AlternateContent>
      </w:r>
      <w:r>
        <w:t>IMO DANGEROUS GOODS FORM</w:t>
      </w:r>
    </w:p>
    <w:p w14:paraId="6C11C0AF" w14:textId="77777777" w:rsidR="00037AE8" w:rsidRDefault="00037AE8" w:rsidP="00037AE8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0019F463" w14:textId="77777777" w:rsidR="00037AE8" w:rsidRDefault="00037AE8" w:rsidP="00037AE8">
      <w:pPr>
        <w:rPr>
          <w:sz w:val="16"/>
          <w:lang w:val="en-GB"/>
        </w:rPr>
      </w:pPr>
    </w:p>
    <w:p w14:paraId="7EC12259" w14:textId="77777777" w:rsidR="00037AE8" w:rsidRDefault="00037AE8" w:rsidP="00037AE8">
      <w:pPr>
        <w:rPr>
          <w:sz w:val="16"/>
          <w:lang w:val="en-GB"/>
        </w:rPr>
        <w:sectPr w:rsidR="00037AE8" w:rsidSect="00037AE8">
          <w:footerReference w:type="even" r:id="rId13"/>
          <w:footerReference w:type="default" r:id="rId14"/>
          <w:footerReference w:type="first" r:id="rId15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037AE8" w14:paraId="44ECFD51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4FACDD" w14:textId="77777777" w:rsidR="00037AE8" w:rsidRPr="005B6B66" w:rsidRDefault="00037AE8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55A77D90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1588F10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41927839" w14:textId="77777777" w:rsidR="00037AE8" w:rsidRPr="003F5779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2B1AF9C6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4963BA97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52BEE4D7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05DF2D6" w14:textId="77777777" w:rsidR="00037AE8" w:rsidRDefault="00037AE8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F39B058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532EE71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4D5B24E2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11FA01E8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3F27ECF6" w14:textId="77777777" w:rsidR="00037AE8" w:rsidRDefault="00037AE8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79BA5E5F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DC36DE0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14:paraId="7AE40A7F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3CA2CB5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4C5FAF42" w14:textId="77777777" w:rsidR="00037AE8" w:rsidRDefault="00037AE8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0DD34AF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7DEFFDAE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037AE8" w:rsidRPr="00AE2808" w14:paraId="3EDCC51F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973A7F2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04FEA17F" w14:textId="77777777" w:rsidR="00037AE8" w:rsidRDefault="00037AE8" w:rsidP="00E95FC2">
            <w:pPr>
              <w:pStyle w:val="berschrift1"/>
              <w:rPr>
                <w:sz w:val="4"/>
              </w:rPr>
            </w:pPr>
          </w:p>
          <w:p w14:paraId="3786298D" w14:textId="77777777" w:rsidR="00037AE8" w:rsidRDefault="00037AE8" w:rsidP="00E95FC2">
            <w:pPr>
              <w:pStyle w:val="berschrift1"/>
            </w:pPr>
            <w:r>
              <w:t>SHIPPER’S DECLARATION</w:t>
            </w:r>
          </w:p>
          <w:p w14:paraId="30F4EAB4" w14:textId="77777777" w:rsidR="00037AE8" w:rsidRDefault="00037AE8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037AE8" w:rsidRPr="00AE2808" w14:paraId="2E30A5C8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368305E9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0" allowOverlap="1" wp14:anchorId="7E0DAF97" wp14:editId="6E16258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686791091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E3E3" id="Line 74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0" allowOverlap="1" wp14:anchorId="62AA4E49" wp14:editId="3A8A20CF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534154835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C5572" id="Line 73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0" allowOverlap="1" wp14:anchorId="60197A51" wp14:editId="4C765C7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514900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B157D" id="Line 7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0" allowOverlap="1" wp14:anchorId="73C59E9C" wp14:editId="7F62CA05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1648767072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56578" id="Line 7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0" allowOverlap="1" wp14:anchorId="0BED0BB2" wp14:editId="1FE6521B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581249390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6D778DE" id="Freeform 7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5B8698B4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559D2228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08344089" w14:textId="77777777" w:rsidR="00037AE8" w:rsidRPr="007D21AE" w:rsidRDefault="00037AE8" w:rsidP="00E95FC2">
            <w:pPr>
              <w:rPr>
                <w:rFonts w:cs="Arial"/>
                <w:lang w:val="en-US"/>
              </w:rPr>
            </w:pPr>
          </w:p>
          <w:p w14:paraId="579C7FBD" w14:textId="77777777" w:rsidR="00037AE8" w:rsidRPr="000B6DB3" w:rsidRDefault="00037AE8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29DD69CD" w14:textId="77777777" w:rsidR="00037AE8" w:rsidRPr="00A67AC9" w:rsidRDefault="00037AE8" w:rsidP="00E95FC2">
            <w:pPr>
              <w:rPr>
                <w:lang w:val="en-US"/>
              </w:rPr>
            </w:pPr>
          </w:p>
        </w:tc>
      </w:tr>
      <w:tr w:rsidR="00037AE8" w14:paraId="72D64AAA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1B54A800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19BDC04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8600B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3B3F810C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21FB41F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3F1E4AE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82CD6F7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1B9822D4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0E466F7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3F300F36" w14:textId="77777777" w:rsidR="00037AE8" w:rsidRDefault="00037AE8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31C46D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57B03E44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1F51AE4A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070B1849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367CDF9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6F9B06D0" w14:textId="77777777" w:rsidR="00037AE8" w:rsidRDefault="00037AE8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29613AAC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12149B8C" w14:textId="77777777" w:rsidR="00037AE8" w:rsidRDefault="00037AE8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3BA01324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610F1015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4FAF519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3D9894A" w14:textId="77777777" w:rsidR="00037AE8" w:rsidRDefault="00037AE8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1B748C4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6136B36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0A8D1298" w14:textId="77777777" w:rsidR="00037AE8" w:rsidRDefault="00037AE8" w:rsidP="00E95FC2">
            <w:pPr>
              <w:rPr>
                <w:sz w:val="16"/>
                <w:lang w:val="en-GB"/>
              </w:rPr>
            </w:pPr>
          </w:p>
        </w:tc>
      </w:tr>
      <w:tr w:rsidR="00037AE8" w:rsidRPr="00EE6D3A" w14:paraId="14C91184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9E8DEAE" w14:textId="77777777" w:rsidR="00037AE8" w:rsidRDefault="00037AE8" w:rsidP="00E95FC2">
            <w:pPr>
              <w:pStyle w:val="berschrift2"/>
              <w:ind w:left="72"/>
            </w:pPr>
          </w:p>
          <w:p w14:paraId="15B38604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232901E6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773AA21A" w14:textId="77777777" w:rsidR="00037AE8" w:rsidRPr="00DB3558" w:rsidRDefault="00037AE8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1F69BF93" w14:textId="77777777" w:rsidR="00037AE8" w:rsidRDefault="00037AE8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6E735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5EF2EA0F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80A2D6C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97D5842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8AFB584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7D3651E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3DAF369" w14:textId="77777777" w:rsidR="00037AE8" w:rsidRPr="006D25D4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1B8CFE0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A0B77DA" w14:textId="77777777" w:rsidR="00037AE8" w:rsidRDefault="00037AE8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3501B7DE" w14:textId="77777777" w:rsidR="00037AE8" w:rsidRPr="006D25D4" w:rsidRDefault="00037AE8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1DF7990A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EB6E2DC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0929DDAE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262A01D4" w14:textId="77777777" w:rsidR="00037AE8" w:rsidRDefault="00037AE8" w:rsidP="00E95FC2">
            <w:pPr>
              <w:rPr>
                <w:b/>
                <w:sz w:val="16"/>
                <w:lang w:val="en-US"/>
              </w:rPr>
            </w:pPr>
          </w:p>
          <w:p w14:paraId="3494DC89" w14:textId="77777777" w:rsidR="00037AE8" w:rsidRPr="00FD5B41" w:rsidRDefault="00037AE8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4DDD484A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D2B1487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38BF4A1F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1D8B6141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  <w:p w14:paraId="071EB3DD" w14:textId="77777777" w:rsidR="00037AE8" w:rsidRDefault="00037AE8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3FE6D012" w14:textId="77777777" w:rsidR="00037AE8" w:rsidRPr="00B96956" w:rsidRDefault="00037AE8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037AE8" w14:paraId="01AB5C2B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00B1B9AB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3D2C77E3" w14:textId="77777777" w:rsidR="00037AE8" w:rsidRDefault="00037AE8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E00241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6758FDA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371C5DA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5641F077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3AB2D76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79FF546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5355CB28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1D5FB259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7B49BA9F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5689721A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71EB3186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66D7D8F7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037AE8" w:rsidRPr="00AE2808" w14:paraId="0E546F4F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5FB8855" w14:textId="77777777" w:rsidR="00037AE8" w:rsidRDefault="00037AE8" w:rsidP="00E95FC2">
            <w:pPr>
              <w:ind w:left="72"/>
              <w:rPr>
                <w:sz w:val="8"/>
                <w:lang w:val="en-GB"/>
              </w:rPr>
            </w:pPr>
          </w:p>
          <w:p w14:paraId="3DA9ECE3" w14:textId="77777777" w:rsidR="00037AE8" w:rsidRDefault="00037AE8" w:rsidP="00E95FC2">
            <w:pPr>
              <w:pStyle w:val="berschrift5"/>
            </w:pPr>
            <w:r>
              <w:t>CONTAINER/VEHICLE PACKING CERTIFICATE</w:t>
            </w:r>
          </w:p>
          <w:p w14:paraId="3AF1A04C" w14:textId="77777777" w:rsidR="00037AE8" w:rsidRDefault="00037AE8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629F69A9" w14:textId="77777777" w:rsidR="00037AE8" w:rsidRDefault="00037AE8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18A5615F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1B953F5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47ABF7E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2B51FFB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  <w:p w14:paraId="03CC8639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5845F1A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037AE8" w14:paraId="31207D3A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3EE2CB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7F8F6F51" w14:textId="77777777" w:rsidR="00037AE8" w:rsidRDefault="00037AE8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CAE7402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0BA534B1" w14:textId="77777777" w:rsidR="00037AE8" w:rsidRDefault="00037AE8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141C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31875DA6" w14:textId="77777777" w:rsidR="00037AE8" w:rsidRDefault="00037AE8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037AE8" w:rsidRPr="00AE2808" w14:paraId="76315255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670DE54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0E288F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136F34F" w14:textId="77777777" w:rsidR="00037AE8" w:rsidRDefault="00037AE8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3420CCD5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695EC485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3A6100C" w14:textId="77777777" w:rsidR="00037AE8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44C289E8" w14:textId="77777777" w:rsidR="00037AE8" w:rsidRDefault="00037AE8" w:rsidP="00E95FC2">
            <w:pPr>
              <w:rPr>
                <w:lang w:val="en-GB"/>
              </w:rPr>
            </w:pPr>
          </w:p>
        </w:tc>
      </w:tr>
      <w:tr w:rsidR="00037AE8" w14:paraId="216F80E1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D308AE7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A4D9BDB" w14:textId="77777777" w:rsidR="00037AE8" w:rsidRDefault="00037AE8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0F586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68B81521" w14:textId="77777777" w:rsidR="00037AE8" w:rsidRDefault="00037AE8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790F9223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65665248" w14:textId="77777777" w:rsidR="00037AE8" w:rsidRPr="005D053E" w:rsidRDefault="00037AE8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037AE8" w14:paraId="34F9DCC3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B000B8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4186988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67958CAD" w14:textId="77777777" w:rsidR="00037AE8" w:rsidRDefault="00037AE8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6F42B5DE" w14:textId="77777777" w:rsidR="00037AE8" w:rsidRDefault="00037AE8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D47EA80" w14:textId="77777777" w:rsidR="00037AE8" w:rsidRDefault="00037AE8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AFC1D38" w14:textId="77777777" w:rsidR="00037AE8" w:rsidRDefault="00037AE8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6B60AB51" w14:textId="77777777" w:rsidR="00037AE8" w:rsidRDefault="00037AE8">
      <w:pPr>
        <w:rPr>
          <w:sz w:val="4"/>
          <w:lang w:val="en-GB"/>
        </w:rPr>
      </w:pPr>
    </w:p>
    <w:p w14:paraId="594F9496" w14:textId="77777777" w:rsidR="00D77504" w:rsidRDefault="00D77504">
      <w:pPr>
        <w:rPr>
          <w:sz w:val="4"/>
          <w:lang w:val="en-GB"/>
        </w:rPr>
      </w:pPr>
    </w:p>
    <w:p w14:paraId="06DC368B" w14:textId="77777777" w:rsidR="00D77504" w:rsidRDefault="00D77504" w:rsidP="00D77504">
      <w:pPr>
        <w:pStyle w:val="Titel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232" behindDoc="0" locked="0" layoutInCell="0" allowOverlap="1" wp14:anchorId="5B57082F" wp14:editId="34E1D921">
                <wp:simplePos x="0" y="0"/>
                <wp:positionH relativeFrom="column">
                  <wp:posOffset>6323965</wp:posOffset>
                </wp:positionH>
                <wp:positionV relativeFrom="paragraph">
                  <wp:posOffset>-906145</wp:posOffset>
                </wp:positionV>
                <wp:extent cx="179705" cy="11282045"/>
                <wp:effectExtent l="0" t="0" r="0" b="0"/>
                <wp:wrapNone/>
                <wp:docPr id="40267953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11376" y="-710"/>
                          <a:chExt cx="283" cy="17767"/>
                        </a:xfrm>
                      </wpg:grpSpPr>
                      <wps:wsp>
                        <wps:cNvPr id="788449978" name="AutoShape 4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5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859732" name="AutoShape 4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242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341857" name="AutoShape 4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328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98536" name="AutoShape 4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9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731597" name="AutoShape 4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414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61870" name="AutoShape 4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01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267222" name="AutoShape 4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587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53151" name="AutoShape 5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674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571952" name="AutoShape 5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760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27674" name="AutoShape 5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846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101046" name="AutoShape 5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933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577544" name="AutoShape 54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019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416048" name="AutoShape 55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06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070338" name="AutoShape 56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192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710689" name="AutoShape 57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278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8410" name="AutoShape 58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3653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24700" name="AutoShape 59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4517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072948" name="AutoShape 60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538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903857" name="AutoShape 61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-171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373358" name="AutoShape 62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10837" y="16235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BA90B" id="Group 64" o:spid="_x0000_s1026" style="position:absolute;margin-left:497.95pt;margin-top:-71.35pt;width:14.15pt;height:888.35pt;z-index:251679232" coordorigin="11376,-710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" o:allowincell="f">
                <v:shape id="AutoShape 43" o:spid="_x0000_s1027" type="#_x0000_t7" style="position:absolute;left:10837;top:155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" fillcolor="red" strokecolor="red"/>
                <v:shape id="AutoShape 44" o:spid="_x0000_s1028" type="#_x0000_t7" style="position:absolute;left:10837;top:242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" fillcolor="red" strokecolor="red"/>
                <v:shape id="AutoShape 45" o:spid="_x0000_s1029" type="#_x0000_t7" style="position:absolute;left:10837;top:328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" fillcolor="red" strokecolor="red"/>
                <v:shape id="AutoShape 46" o:spid="_x0000_s1030" type="#_x0000_t7" style="position:absolute;left:10837;top:69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" fillcolor="red" strokecolor="red"/>
                <v:shape id="AutoShape 47" o:spid="_x0000_s1031" type="#_x0000_t7" style="position:absolute;left:10837;top:414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" fillcolor="red" strokecolor="red"/>
                <v:shape id="AutoShape 48" o:spid="_x0000_s1032" type="#_x0000_t7" style="position:absolute;left:10837;top:501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" fillcolor="red" strokecolor="red"/>
                <v:shape id="AutoShape 49" o:spid="_x0000_s1033" type="#_x0000_t7" style="position:absolute;left:10837;top:587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" fillcolor="red" strokecolor="red"/>
                <v:shape id="AutoShape 50" o:spid="_x0000_s1034" type="#_x0000_t7" style="position:absolute;left:10837;top:674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" fillcolor="red" strokecolor="red"/>
                <v:shape id="AutoShape 51" o:spid="_x0000_s1035" type="#_x0000_t7" style="position:absolute;left:10837;top:760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" fillcolor="red" strokecolor="red"/>
                <v:shape id="AutoShape 52" o:spid="_x0000_s1036" type="#_x0000_t7" style="position:absolute;left:10837;top:846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" fillcolor="red" strokecolor="red"/>
                <v:shape id="AutoShape 53" o:spid="_x0000_s1037" type="#_x0000_t7" style="position:absolute;left:10837;top:933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" fillcolor="red" strokecolor="red"/>
                <v:shape id="AutoShape 54" o:spid="_x0000_s1038" type="#_x0000_t7" style="position:absolute;left:10837;top:1019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" fillcolor="red" strokecolor="red"/>
                <v:shape id="AutoShape 55" o:spid="_x0000_s1039" type="#_x0000_t7" style="position:absolute;left:10837;top:1106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" fillcolor="red" strokecolor="red"/>
                <v:shape id="AutoShape 56" o:spid="_x0000_s1040" type="#_x0000_t7" style="position:absolute;left:10837;top:1192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" fillcolor="red" strokecolor="red"/>
                <v:shape id="AutoShape 57" o:spid="_x0000_s1041" type="#_x0000_t7" style="position:absolute;left:10837;top:1278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" fillcolor="red" strokecolor="red"/>
                <v:shape id="AutoShape 58" o:spid="_x0000_s1042" type="#_x0000_t7" style="position:absolute;left:10837;top:1365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" fillcolor="red" strokecolor="red"/>
                <v:shape id="AutoShape 59" o:spid="_x0000_s1043" type="#_x0000_t7" style="position:absolute;left:10837;top:1451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" fillcolor="red" strokecolor="red"/>
                <v:shape id="AutoShape 60" o:spid="_x0000_s1044" type="#_x0000_t7" style="position:absolute;left:10837;top:1538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" fillcolor="red" strokecolor="red"/>
                <v:shape id="AutoShape 61" o:spid="_x0000_s1045" type="#_x0000_t7" style="position:absolute;left:10837;top:-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" fillcolor="red" strokecolor="red"/>
                <v:shape id="AutoShape 62" o:spid="_x0000_s1046" type="#_x0000_t7" style="position:absolute;left:10837;top:162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" fillcolor="red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0" allowOverlap="1" wp14:anchorId="57538999" wp14:editId="3AD29EC7">
                <wp:simplePos x="0" y="0"/>
                <wp:positionH relativeFrom="column">
                  <wp:posOffset>-716915</wp:posOffset>
                </wp:positionH>
                <wp:positionV relativeFrom="paragraph">
                  <wp:posOffset>-899795</wp:posOffset>
                </wp:positionV>
                <wp:extent cx="179705" cy="11282045"/>
                <wp:effectExtent l="0" t="0" r="0" b="0"/>
                <wp:wrapNone/>
                <wp:docPr id="13143433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" cy="11282045"/>
                          <a:chOff x="288" y="-566"/>
                          <a:chExt cx="283" cy="17767"/>
                        </a:xfrm>
                      </wpg:grpSpPr>
                      <wpg:grpSp>
                        <wpg:cNvPr id="651218360" name="Group 2"/>
                        <wpg:cNvGrpSpPr>
                          <a:grpSpLocks/>
                        </wpg:cNvGrpSpPr>
                        <wpg:grpSpPr bwMode="auto">
                          <a:xfrm>
                            <a:off x="288" y="-566"/>
                            <a:ext cx="283" cy="16913"/>
                            <a:chOff x="576" y="-144"/>
                            <a:chExt cx="283" cy="16913"/>
                          </a:xfrm>
                        </wpg:grpSpPr>
                        <wps:wsp>
                          <wps:cNvPr id="867830784" name="AutoShape 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12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6599086" name="AutoShape 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298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535609" name="AutoShape 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85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7134974" name="AutoShape 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5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0271254" name="AutoShape 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471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871272" name="AutoShape 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557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0505567" name="AutoShape 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644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0307387" name="AutoShape 1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730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2878262" name="AutoShape 1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817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10543" name="AutoShape 12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03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1066987" name="AutoShape 13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989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5782239" name="AutoShape 14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076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5696129" name="AutoShape 15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162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0505210" name="AutoShape 16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2491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8928648" name="AutoShape 17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335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5198874" name="AutoShape 18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4219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1298908" name="AutoShape 19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083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5597445" name="AutoShape 20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15947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3155742" name="AutoShape 21"/>
                          <wps:cNvSpPr>
                            <a:spLocks noChangeArrowheads="1"/>
                          </wps:cNvSpPr>
                          <wps:spPr bwMode="auto">
                            <a:xfrm rot="13800910" flipV="1">
                              <a:off x="37" y="395"/>
                              <a:ext cx="1361" cy="283"/>
                            </a:xfrm>
                            <a:prstGeom prst="parallelogram">
                              <a:avLst>
                                <a:gd name="adj" fmla="val 12023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0448962" name="AutoShape 63"/>
                        <wps:cNvSpPr>
                          <a:spLocks noChangeArrowheads="1"/>
                        </wps:cNvSpPr>
                        <wps:spPr bwMode="auto">
                          <a:xfrm rot="13800910" flipV="1">
                            <a:off x="-251" y="16379"/>
                            <a:ext cx="1361" cy="283"/>
                          </a:xfrm>
                          <a:prstGeom prst="parallelogram">
                            <a:avLst>
                              <a:gd name="adj" fmla="val 120230"/>
                            </a:avLst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50445" id="Group 65" o:spid="_x0000_s1026" style="position:absolute;margin-left:-56.45pt;margin-top:-70.85pt;width:14.15pt;height:888.35pt;z-index:251680256" coordorigin="288,-566" coordsize="283,17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" o:allowincell="f">
                <v:group id="Group 2" o:spid="_x0000_s1027" style="position:absolute;left:288;top:-566;width:283;height:16913" coordorigin="576,-144" coordsize="283,1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">
                  <v:shape id="AutoShape 3" o:spid="_x0000_s1028" type="#_x0000_t7" style="position:absolute;left:37;top:212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" fillcolor="red" strokecolor="red"/>
                  <v:shape id="AutoShape 4" o:spid="_x0000_s1029" type="#_x0000_t7" style="position:absolute;left:37;top:298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" fillcolor="red" strokecolor="red"/>
                  <v:shape id="AutoShape 5" o:spid="_x0000_s1030" type="#_x0000_t7" style="position:absolute;left:37;top:385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" fillcolor="red" strokecolor="red"/>
                  <v:shape id="AutoShape 6" o:spid="_x0000_s1031" type="#_x0000_t7" style="position:absolute;left:37;top:125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" fillcolor="red" strokecolor="red"/>
                  <v:shape id="AutoShape 7" o:spid="_x0000_s1032" type="#_x0000_t7" style="position:absolute;left:37;top:471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" fillcolor="red" strokecolor="red"/>
                  <v:shape id="AutoShape 8" o:spid="_x0000_s1033" type="#_x0000_t7" style="position:absolute;left:37;top:55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" fillcolor="red" strokecolor="red"/>
                  <v:shape id="AutoShape 9" o:spid="_x0000_s1034" type="#_x0000_t7" style="position:absolute;left:37;top:644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" fillcolor="red" strokecolor="red"/>
                  <v:shape id="AutoShape 10" o:spid="_x0000_s1035" type="#_x0000_t7" style="position:absolute;left:37;top:730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" fillcolor="red" strokecolor="red"/>
                  <v:shape id="AutoShape 11" o:spid="_x0000_s1036" type="#_x0000_t7" style="position:absolute;left:37;top:817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" fillcolor="red" strokecolor="red"/>
                  <v:shape id="AutoShape 12" o:spid="_x0000_s1037" type="#_x0000_t7" style="position:absolute;left:37;top:903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" fillcolor="red" strokecolor="red"/>
                  <v:shape id="AutoShape 13" o:spid="_x0000_s1038" type="#_x0000_t7" style="position:absolute;left:37;top:989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" fillcolor="red" strokecolor="red"/>
                  <v:shape id="AutoShape 14" o:spid="_x0000_s1039" type="#_x0000_t7" style="position:absolute;left:37;top:1076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" fillcolor="red" strokecolor="red"/>
                  <v:shape id="AutoShape 15" o:spid="_x0000_s1040" type="#_x0000_t7" style="position:absolute;left:37;top:1162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" fillcolor="red" strokecolor="red"/>
                  <v:shape id="AutoShape 16" o:spid="_x0000_s1041" type="#_x0000_t7" style="position:absolute;left:37;top:12491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" fillcolor="red" strokecolor="red"/>
                  <v:shape id="AutoShape 17" o:spid="_x0000_s1042" type="#_x0000_t7" style="position:absolute;left:37;top:1335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" fillcolor="red" strokecolor="red"/>
                  <v:shape id="AutoShape 18" o:spid="_x0000_s1043" type="#_x0000_t7" style="position:absolute;left:37;top:1421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" fillcolor="red" strokecolor="red"/>
                  <v:shape id="AutoShape 19" o:spid="_x0000_s1044" type="#_x0000_t7" style="position:absolute;left:37;top:15083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" fillcolor="red" strokecolor="red"/>
                  <v:shape id="AutoShape 20" o:spid="_x0000_s1045" type="#_x0000_t7" style="position:absolute;left:37;top:15947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" fillcolor="red" strokecolor="red"/>
                  <v:shape id="AutoShape 21" o:spid="_x0000_s1046" type="#_x0000_t7" style="position:absolute;left:37;top:395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" fillcolor="red" strokecolor="red"/>
                </v:group>
                <v:shape id="AutoShape 63" o:spid="_x0000_s1047" type="#_x0000_t7" style="position:absolute;left:-251;top:16379;width:1361;height:283;rotation:851868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" fillcolor="red" strokecolor="red"/>
              </v:group>
            </w:pict>
          </mc:Fallback>
        </mc:AlternateContent>
      </w:r>
      <w:r>
        <w:t>IMO DANGEROUS GOODS FORM</w:t>
      </w:r>
    </w:p>
    <w:p w14:paraId="49252B12" w14:textId="77777777" w:rsidR="00D77504" w:rsidRDefault="00D77504" w:rsidP="00D77504">
      <w:pPr>
        <w:rPr>
          <w:sz w:val="16"/>
          <w:lang w:val="en-GB"/>
        </w:rPr>
      </w:pPr>
      <w:r>
        <w:rPr>
          <w:sz w:val="16"/>
          <w:lang w:val="en-GB"/>
        </w:rPr>
        <w:t>This form may be used as a dangerous goods declaration as it meets the requirements of SOLAS 74, chapter VII, regulation 5, MARPOL 73/78, Annex III, regulation 4</w:t>
      </w:r>
    </w:p>
    <w:p w14:paraId="31F22154" w14:textId="77777777" w:rsidR="00D77504" w:rsidRDefault="00D77504" w:rsidP="00D77504">
      <w:pPr>
        <w:rPr>
          <w:sz w:val="16"/>
          <w:lang w:val="en-GB"/>
        </w:rPr>
      </w:pPr>
    </w:p>
    <w:p w14:paraId="30F56F3B" w14:textId="77777777" w:rsidR="00D77504" w:rsidRDefault="00D77504" w:rsidP="00D77504">
      <w:pPr>
        <w:rPr>
          <w:sz w:val="16"/>
          <w:lang w:val="en-GB"/>
        </w:rPr>
        <w:sectPr w:rsidR="00D77504" w:rsidSect="00D77504">
          <w:footerReference w:type="even" r:id="rId16"/>
          <w:footerReference w:type="default" r:id="rId17"/>
          <w:footerReference w:type="first" r:id="rId18"/>
          <w:type w:val="continuous"/>
          <w:pgSz w:w="11906" w:h="16838"/>
          <w:pgMar w:top="284" w:right="1418" w:bottom="851" w:left="1418" w:header="720" w:footer="720" w:gutter="0"/>
          <w:cols w:space="720"/>
          <w:titlePg/>
        </w:sectPr>
      </w:pPr>
    </w:p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7"/>
        <w:gridCol w:w="572"/>
        <w:gridCol w:w="142"/>
        <w:gridCol w:w="1559"/>
        <w:gridCol w:w="567"/>
        <w:gridCol w:w="1559"/>
        <w:gridCol w:w="709"/>
        <w:gridCol w:w="709"/>
        <w:gridCol w:w="1276"/>
        <w:gridCol w:w="1275"/>
      </w:tblGrid>
      <w:tr w:rsidR="00D77504" w14:paraId="35F269FF" w14:textId="77777777" w:rsidTr="00E95FC2">
        <w:trPr>
          <w:cantSplit/>
          <w:trHeight w:hRule="exact" w:val="463"/>
        </w:trPr>
        <w:tc>
          <w:tcPr>
            <w:tcW w:w="4537" w:type="dxa"/>
            <w:gridSpan w:val="5"/>
            <w:vMerge w:val="restart"/>
          </w:tcPr>
          <w:p w14:paraId="52B8EA7F" w14:textId="77777777" w:rsidR="00D77504" w:rsidRPr="005B6B66" w:rsidRDefault="00D77504" w:rsidP="00E95FC2">
            <w:pPr>
              <w:ind w:left="72"/>
              <w:rPr>
                <w:sz w:val="18"/>
              </w:rPr>
            </w:pPr>
            <w:r w:rsidRPr="005B6B66">
              <w:rPr>
                <w:sz w:val="16"/>
              </w:rPr>
              <w:t>1.Shipper/</w:t>
            </w:r>
            <w:proofErr w:type="spellStart"/>
            <w:r w:rsidRPr="005B6B66">
              <w:rPr>
                <w:sz w:val="16"/>
              </w:rPr>
              <w:t>Consignor</w:t>
            </w:r>
            <w:proofErr w:type="spellEnd"/>
            <w:r w:rsidRPr="005B6B66">
              <w:rPr>
                <w:sz w:val="16"/>
              </w:rPr>
              <w:t>/Sender</w:t>
            </w:r>
          </w:p>
          <w:p w14:paraId="1B08EF98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7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  <w:p w14:paraId="40DC4B72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5E473B37" w14:textId="77777777" w:rsidR="00D77504" w:rsidRPr="003F5779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2.Transport document number  </w:t>
            </w:r>
          </w:p>
          <w:p w14:paraId="6DB78EE9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5D66922C" w14:textId="77777777" w:rsidTr="00E95FC2">
        <w:trPr>
          <w:cantSplit/>
          <w:trHeight w:hRule="exact" w:val="445"/>
        </w:trPr>
        <w:tc>
          <w:tcPr>
            <w:tcW w:w="4537" w:type="dxa"/>
            <w:gridSpan w:val="5"/>
            <w:vMerge/>
          </w:tcPr>
          <w:p w14:paraId="2FD91E19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7648358" w14:textId="77777777" w:rsidR="00D77504" w:rsidRDefault="00D77504" w:rsidP="00E95FC2">
            <w:pPr>
              <w:rPr>
                <w:lang w:val="en-GB"/>
              </w:rPr>
            </w:pPr>
            <w:r>
              <w:rPr>
                <w:sz w:val="16"/>
                <w:lang w:val="en-GB"/>
              </w:rPr>
              <w:t xml:space="preserve">3. Page 1 of </w:t>
            </w:r>
            <w:proofErr w:type="gramStart"/>
            <w:r>
              <w:rPr>
                <w:sz w:val="16"/>
                <w:lang w:val="en-GB"/>
              </w:rPr>
              <w:t>1  pages</w:t>
            </w:r>
            <w:proofErr w:type="gramEnd"/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260F8DC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4.Shipper’s reference</w:t>
            </w:r>
          </w:p>
          <w:p w14:paraId="3DBED7B8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8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14:paraId="60CAACEB" w14:textId="77777777" w:rsidTr="00E95FC2">
        <w:trPr>
          <w:cantSplit/>
          <w:trHeight w:hRule="exact" w:val="448"/>
        </w:trPr>
        <w:tc>
          <w:tcPr>
            <w:tcW w:w="4537" w:type="dxa"/>
            <w:gridSpan w:val="5"/>
            <w:vMerge/>
          </w:tcPr>
          <w:p w14:paraId="43028424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268" w:type="dxa"/>
            <w:gridSpan w:val="2"/>
          </w:tcPr>
          <w:p w14:paraId="529430F8" w14:textId="77777777" w:rsidR="00D77504" w:rsidRDefault="00D77504" w:rsidP="00E95FC2">
            <w:pPr>
              <w:rPr>
                <w:lang w:val="en-GB"/>
              </w:rPr>
            </w:pPr>
          </w:p>
        </w:tc>
        <w:tc>
          <w:tcPr>
            <w:tcW w:w="3260" w:type="dxa"/>
            <w:gridSpan w:val="3"/>
          </w:tcPr>
          <w:p w14:paraId="1A277668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5.Freight forwarder ‘s reference</w:t>
            </w:r>
          </w:p>
          <w:p w14:paraId="76F6453A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779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14:paraId="24BA6A37" w14:textId="77777777" w:rsidTr="00E95FC2">
        <w:trPr>
          <w:cantSplit/>
          <w:trHeight w:hRule="exact" w:val="992"/>
        </w:trPr>
        <w:tc>
          <w:tcPr>
            <w:tcW w:w="4537" w:type="dxa"/>
            <w:gridSpan w:val="5"/>
          </w:tcPr>
          <w:p w14:paraId="5A588E1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6. Consignee</w:t>
            </w:r>
          </w:p>
          <w:p w14:paraId="1250A0BD" w14:textId="77777777" w:rsidR="00D77504" w:rsidRDefault="00D77504" w:rsidP="00E95FC2">
            <w:pPr>
              <w:rPr>
                <w:lang w:val="it-IT"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auto"/>
            </w:tcBorders>
          </w:tcPr>
          <w:p w14:paraId="3A3340F6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7. Carrier (to be completed by the carrier)</w:t>
            </w:r>
          </w:p>
          <w:p w14:paraId="5B4FF016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0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D77504" w:rsidRPr="00AE2808" w14:paraId="0D52EDC0" w14:textId="77777777" w:rsidTr="00E95FC2">
        <w:trPr>
          <w:cantSplit/>
          <w:trHeight w:hRule="exact" w:val="1418"/>
        </w:trPr>
        <w:tc>
          <w:tcPr>
            <w:tcW w:w="4537" w:type="dxa"/>
            <w:gridSpan w:val="5"/>
            <w:tcBorders>
              <w:bottom w:val="single" w:sz="4" w:space="0" w:color="auto"/>
            </w:tcBorders>
          </w:tcPr>
          <w:p w14:paraId="1E897AE0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5528" w:type="dxa"/>
            <w:gridSpan w:val="5"/>
          </w:tcPr>
          <w:p w14:paraId="1B3BB460" w14:textId="77777777" w:rsidR="00D77504" w:rsidRDefault="00D77504" w:rsidP="00E95FC2">
            <w:pPr>
              <w:pStyle w:val="berschrift1"/>
              <w:rPr>
                <w:sz w:val="4"/>
              </w:rPr>
            </w:pPr>
          </w:p>
          <w:p w14:paraId="5C8387E9" w14:textId="77777777" w:rsidR="00D77504" w:rsidRDefault="00D77504" w:rsidP="00E95FC2">
            <w:pPr>
              <w:pStyle w:val="berschrift1"/>
            </w:pPr>
            <w:r>
              <w:t>SHIPPER’S DECLARATION</w:t>
            </w:r>
          </w:p>
          <w:p w14:paraId="3D01E8F6" w14:textId="77777777" w:rsidR="00D77504" w:rsidRDefault="00D77504" w:rsidP="00E95FC2">
            <w:pPr>
              <w:rPr>
                <w:lang w:val="en-GB"/>
              </w:rPr>
            </w:pPr>
            <w:r>
              <w:rPr>
                <w:b/>
                <w:sz w:val="16"/>
                <w:lang w:val="en-GB"/>
              </w:rPr>
              <w:t xml:space="preserve">I hereby declare that the contents of this consignment are fully and accurately described below by the Proper Shipping Name, and are classified, packaged, marked and labelled/ </w:t>
            </w:r>
            <w:proofErr w:type="spellStart"/>
            <w:r>
              <w:rPr>
                <w:b/>
                <w:sz w:val="16"/>
                <w:lang w:val="en-GB"/>
              </w:rPr>
              <w:t>placarded</w:t>
            </w:r>
            <w:proofErr w:type="spellEnd"/>
            <w:r>
              <w:rPr>
                <w:b/>
                <w:sz w:val="16"/>
                <w:lang w:val="en-GB"/>
              </w:rPr>
              <w:t xml:space="preserve"> and are in all respects in proper condition for transport according to the applicable international and national government regulations.</w:t>
            </w:r>
            <w:r>
              <w:rPr>
                <w:sz w:val="16"/>
                <w:lang w:val="en-GB"/>
              </w:rPr>
              <w:t xml:space="preserve"> </w:t>
            </w:r>
          </w:p>
        </w:tc>
      </w:tr>
      <w:tr w:rsidR="00D77504" w:rsidRPr="00AE2808" w14:paraId="54BC14AB" w14:textId="77777777" w:rsidTr="00E95FC2">
        <w:trPr>
          <w:cantSplit/>
          <w:trHeight w:hRule="exact" w:val="358"/>
        </w:trPr>
        <w:tc>
          <w:tcPr>
            <w:tcW w:w="4537" w:type="dxa"/>
            <w:gridSpan w:val="5"/>
            <w:tcBorders>
              <w:top w:val="single" w:sz="4" w:space="0" w:color="auto"/>
              <w:bottom w:val="nil"/>
            </w:tcBorders>
          </w:tcPr>
          <w:p w14:paraId="4177A40F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0" allowOverlap="1" wp14:anchorId="3D221D39" wp14:editId="60C7E0E2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95415579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024C0" id="Line 74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0" allowOverlap="1" wp14:anchorId="6F0B1B62" wp14:editId="18268447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234950</wp:posOffset>
                      </wp:positionV>
                      <wp:extent cx="1371600" cy="274320"/>
                      <wp:effectExtent l="0" t="0" r="0" b="0"/>
                      <wp:wrapNone/>
                      <wp:docPr id="1955134789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160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A33B0" id="Line 73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0" allowOverlap="1" wp14:anchorId="18AD4D12" wp14:editId="4B7264A2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890389389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AE405" id="Line 72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18.5pt" to="202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" o:allowincell="f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0" allowOverlap="1" wp14:anchorId="7E8B846C" wp14:editId="496420D0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234950</wp:posOffset>
                      </wp:positionV>
                      <wp:extent cx="1463040" cy="274320"/>
                      <wp:effectExtent l="0" t="0" r="0" b="0"/>
                      <wp:wrapNone/>
                      <wp:docPr id="877099351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6A639" id="Line 7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18.5pt" to="94.7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" o:allowincell="f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0" allowOverlap="1" wp14:anchorId="214BB5E3" wp14:editId="708D95A3">
                      <wp:simplePos x="0" y="0"/>
                      <wp:positionH relativeFrom="column">
                        <wp:posOffset>-275590</wp:posOffset>
                      </wp:positionH>
                      <wp:positionV relativeFrom="paragraph">
                        <wp:posOffset>227330</wp:posOffset>
                      </wp:positionV>
                      <wp:extent cx="2882265" cy="3810"/>
                      <wp:effectExtent l="0" t="0" r="0" b="0"/>
                      <wp:wrapNone/>
                      <wp:docPr id="1589374272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882265" cy="3810"/>
                              </a:xfrm>
                              <a:custGeom>
                                <a:avLst/>
                                <a:gdLst>
                                  <a:gd name="T0" fmla="*/ 0 w 4539"/>
                                  <a:gd name="T1" fmla="*/ 6 h 6"/>
                                  <a:gd name="T2" fmla="*/ 4539 w 4539"/>
                                  <a:gd name="T3" fmla="*/ 0 h 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539" h="6">
                                    <a:moveTo>
                                      <a:pt x="0" y="6"/>
                                    </a:moveTo>
                                    <a:lnTo>
                                      <a:pt x="4539" y="0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C05D1AD" id="Freeform 70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21.7pt,18.2pt,205.25pt,17.9pt" coordsize="4539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" o:allowincell="f" filled="f" strokeweight=".5pt">
                      <v:path arrowok="t" o:connecttype="custom" o:connectlocs="0,3810;2882265,0" o:connectangles="0,0"/>
                    </v:polyline>
                  </w:pict>
                </mc:Fallback>
              </mc:AlternateContent>
            </w:r>
            <w:r>
              <w:rPr>
                <w:sz w:val="16"/>
                <w:lang w:val="en-GB"/>
              </w:rPr>
              <w:t xml:space="preserve">8.This </w:t>
            </w:r>
            <w:proofErr w:type="gramStart"/>
            <w:r>
              <w:rPr>
                <w:sz w:val="16"/>
                <w:lang w:val="en-GB"/>
              </w:rPr>
              <w:t>shipment  is</w:t>
            </w:r>
            <w:proofErr w:type="gramEnd"/>
            <w:r>
              <w:rPr>
                <w:sz w:val="16"/>
                <w:lang w:val="en-GB"/>
              </w:rPr>
              <w:t xml:space="preserve"> within the limitations  prescribed for: (Delete non-applicable)</w:t>
            </w:r>
          </w:p>
        </w:tc>
        <w:tc>
          <w:tcPr>
            <w:tcW w:w="5528" w:type="dxa"/>
            <w:gridSpan w:val="5"/>
            <w:vMerge w:val="restart"/>
          </w:tcPr>
          <w:p w14:paraId="25DDADF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9. Additional handling information</w:t>
            </w:r>
          </w:p>
          <w:p w14:paraId="4467A064" w14:textId="77777777" w:rsidR="00D77504" w:rsidRPr="007D21AE" w:rsidRDefault="00D77504" w:rsidP="00E95FC2">
            <w:pPr>
              <w:rPr>
                <w:rFonts w:cs="Arial"/>
                <w:lang w:val="en-US"/>
              </w:rPr>
            </w:pPr>
            <w:r w:rsidRPr="007D21AE">
              <w:rPr>
                <w:rFonts w:cs="Arial"/>
                <w:lang w:val="en-US"/>
              </w:rPr>
              <w:t>Emergency CONTACT (24-Hour-Number)</w:t>
            </w:r>
          </w:p>
          <w:p w14:paraId="5680F6FE" w14:textId="77777777" w:rsidR="00D77504" w:rsidRPr="007D21AE" w:rsidRDefault="00D77504" w:rsidP="00E95FC2">
            <w:pPr>
              <w:rPr>
                <w:rFonts w:cs="Arial"/>
                <w:lang w:val="en-US"/>
              </w:rPr>
            </w:pPr>
          </w:p>
          <w:p w14:paraId="2C903FDF" w14:textId="77777777" w:rsidR="00D77504" w:rsidRPr="000B6DB3" w:rsidRDefault="00D77504" w:rsidP="00E95FC2">
            <w:pPr>
              <w:rPr>
                <w:rFonts w:cs="Arial"/>
                <w:lang w:val="en-US"/>
              </w:rPr>
            </w:pPr>
            <w:r w:rsidRPr="000B6DB3">
              <w:rPr>
                <w:rFonts w:cs="Arial"/>
                <w:lang w:val="en-US"/>
              </w:rPr>
              <w:t>GBK/</w:t>
            </w:r>
            <w:proofErr w:type="spellStart"/>
            <w:r w:rsidRPr="000B6DB3">
              <w:rPr>
                <w:rFonts w:cs="Arial"/>
                <w:lang w:val="en-US"/>
              </w:rPr>
              <w:t>Infotrac</w:t>
            </w:r>
            <w:proofErr w:type="spellEnd"/>
            <w:r w:rsidRPr="000B6DB3">
              <w:rPr>
                <w:rFonts w:cs="Arial"/>
                <w:lang w:val="en-US"/>
              </w:rPr>
              <w:t xml:space="preserve"> ID 108313 (USA Domestic) 1 800 535 5053 or International (001) 352 323 3500</w:t>
            </w:r>
          </w:p>
          <w:p w14:paraId="34EF206F" w14:textId="77777777" w:rsidR="00D77504" w:rsidRPr="00A67AC9" w:rsidRDefault="00D77504" w:rsidP="00E95FC2">
            <w:pPr>
              <w:rPr>
                <w:lang w:val="en-US"/>
              </w:rPr>
            </w:pPr>
          </w:p>
        </w:tc>
      </w:tr>
      <w:tr w:rsidR="00D77504" w14:paraId="70A81216" w14:textId="77777777" w:rsidTr="00E95FC2">
        <w:trPr>
          <w:cantSplit/>
          <w:trHeight w:hRule="exact" w:val="240"/>
        </w:trPr>
        <w:tc>
          <w:tcPr>
            <w:tcW w:w="2269" w:type="dxa"/>
            <w:gridSpan w:val="2"/>
            <w:vMerge w:val="restart"/>
            <w:tcBorders>
              <w:top w:val="nil"/>
            </w:tcBorders>
            <w:vAlign w:val="center"/>
          </w:tcPr>
          <w:p w14:paraId="4E71D5D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1"/>
                  <w:enabled/>
                  <w:calcOnExit w:val="0"/>
                  <w:textInput>
                    <w:default w:val="PASSENGER AND CARGO AIRCRAFT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PASSENGER AND CARGO AIRCRAFT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</w:tcBorders>
            <w:vAlign w:val="center"/>
          </w:tcPr>
          <w:p w14:paraId="00264EC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fldChar w:fldCharType="begin">
                <w:ffData>
                  <w:name w:val="Text429"/>
                  <w:enabled/>
                  <w:calcOnExit w:val="0"/>
                  <w:textInput>
                    <w:default w:val="CARGO AIRCRAFT ONLY"/>
                  </w:textInput>
                </w:ffData>
              </w:fldChar>
            </w:r>
            <w:r>
              <w:rPr>
                <w:sz w:val="16"/>
                <w:lang w:val="en-GB"/>
              </w:rPr>
              <w:instrText xml:space="preserve"> FORMTEXT </w:instrText>
            </w:r>
            <w:r>
              <w:rPr>
                <w:sz w:val="16"/>
                <w:lang w:val="en-GB"/>
              </w:rPr>
            </w:r>
            <w:r>
              <w:rPr>
                <w:sz w:val="16"/>
                <w:lang w:val="en-GB"/>
              </w:rPr>
              <w:fldChar w:fldCharType="separate"/>
            </w:r>
            <w:r>
              <w:rPr>
                <w:noProof/>
                <w:sz w:val="16"/>
                <w:lang w:val="en-GB"/>
              </w:rPr>
              <w:t>CARGO AIRCRAFT ONLY</w:t>
            </w:r>
            <w:r>
              <w:rPr>
                <w:sz w:val="16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58A94425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223801A4" w14:textId="77777777" w:rsidTr="00E95FC2">
        <w:trPr>
          <w:cantSplit/>
          <w:trHeight w:val="184"/>
        </w:trPr>
        <w:tc>
          <w:tcPr>
            <w:tcW w:w="2269" w:type="dxa"/>
            <w:gridSpan w:val="2"/>
            <w:vMerge/>
            <w:tcBorders>
              <w:top w:val="nil"/>
            </w:tcBorders>
          </w:tcPr>
          <w:p w14:paraId="7ACACBA0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2268" w:type="dxa"/>
            <w:gridSpan w:val="3"/>
            <w:vMerge/>
            <w:tcBorders>
              <w:top w:val="nil"/>
            </w:tcBorders>
          </w:tcPr>
          <w:p w14:paraId="50F2C038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5528" w:type="dxa"/>
            <w:gridSpan w:val="5"/>
            <w:vMerge/>
          </w:tcPr>
          <w:p w14:paraId="0BC5115E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37FCDE78" w14:textId="77777777" w:rsidTr="00E95FC2">
        <w:trPr>
          <w:cantSplit/>
          <w:trHeight w:hRule="exact" w:val="420"/>
        </w:trPr>
        <w:tc>
          <w:tcPr>
            <w:tcW w:w="2269" w:type="dxa"/>
            <w:gridSpan w:val="2"/>
          </w:tcPr>
          <w:p w14:paraId="59A3B6C9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10.Vessel/flight No. and date</w:t>
            </w:r>
          </w:p>
          <w:p w14:paraId="78A81E6C" w14:textId="77777777" w:rsidR="00D77504" w:rsidRDefault="00D77504" w:rsidP="00E95FC2">
            <w:pPr>
              <w:ind w:left="72"/>
              <w:rPr>
                <w:b/>
                <w:sz w:val="16"/>
                <w:lang w:val="en-GB"/>
              </w:rPr>
            </w:pPr>
            <w:r>
              <w:rPr>
                <w:b/>
                <w:sz w:val="16"/>
                <w:lang w:val="en-GB"/>
              </w:rPr>
              <w:fldChar w:fldCharType="begin">
                <w:ffData>
                  <w:name w:val="Text78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6"/>
                <w:lang w:val="en-GB"/>
              </w:rPr>
              <w:instrText xml:space="preserve"> FORMTEXT </w:instrText>
            </w:r>
            <w:r>
              <w:rPr>
                <w:b/>
                <w:sz w:val="16"/>
                <w:lang w:val="en-GB"/>
              </w:rPr>
            </w:r>
            <w:r>
              <w:rPr>
                <w:b/>
                <w:sz w:val="16"/>
                <w:lang w:val="en-GB"/>
              </w:rPr>
              <w:fldChar w:fldCharType="separate"/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noProof/>
                <w:sz w:val="16"/>
                <w:lang w:val="en-GB"/>
              </w:rPr>
              <w:t> </w:t>
            </w:r>
            <w:r>
              <w:rPr>
                <w:b/>
                <w:sz w:val="16"/>
                <w:lang w:val="en-GB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64A41A88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11.Port/place of loading</w:t>
            </w:r>
          </w:p>
          <w:p w14:paraId="069AB2A5" w14:textId="77777777" w:rsidR="00D77504" w:rsidRDefault="00D77504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3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77C4123E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15ECC566" w14:textId="77777777" w:rsidTr="00E95FC2">
        <w:trPr>
          <w:cantSplit/>
          <w:trHeight w:hRule="exact" w:val="408"/>
        </w:trPr>
        <w:tc>
          <w:tcPr>
            <w:tcW w:w="2269" w:type="dxa"/>
            <w:gridSpan w:val="2"/>
          </w:tcPr>
          <w:p w14:paraId="7AEF6480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12. Port/place of discharge</w:t>
            </w:r>
          </w:p>
          <w:p w14:paraId="4CEF8A92" w14:textId="77777777" w:rsidR="00D77504" w:rsidRDefault="00D77504" w:rsidP="00E95FC2">
            <w:pPr>
              <w:pStyle w:val="berschrift1"/>
              <w:ind w:left="72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78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68" w:type="dxa"/>
            <w:gridSpan w:val="3"/>
          </w:tcPr>
          <w:p w14:paraId="1CA3D77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13. Destination</w:t>
            </w:r>
          </w:p>
          <w:p w14:paraId="548E7EB8" w14:textId="77777777" w:rsidR="00D77504" w:rsidRDefault="00D77504" w:rsidP="00E95FC2">
            <w:pPr>
              <w:ind w:left="72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fldChar w:fldCharType="begin">
                <w:ffData>
                  <w:name w:val="Text78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b/>
                <w:sz w:val="18"/>
                <w:lang w:val="en-GB"/>
              </w:rPr>
              <w:instrText xml:space="preserve"> FORMTEXT </w:instrText>
            </w:r>
            <w:r>
              <w:rPr>
                <w:b/>
                <w:sz w:val="18"/>
                <w:lang w:val="en-GB"/>
              </w:rPr>
            </w:r>
            <w:r>
              <w:rPr>
                <w:b/>
                <w:sz w:val="18"/>
                <w:lang w:val="en-GB"/>
              </w:rPr>
              <w:fldChar w:fldCharType="separate"/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noProof/>
                <w:sz w:val="18"/>
                <w:lang w:val="en-GB"/>
              </w:rPr>
              <w:t> </w:t>
            </w:r>
            <w:r>
              <w:rPr>
                <w:b/>
                <w:sz w:val="18"/>
                <w:lang w:val="en-GB"/>
              </w:rPr>
              <w:fldChar w:fldCharType="end"/>
            </w:r>
          </w:p>
        </w:tc>
        <w:tc>
          <w:tcPr>
            <w:tcW w:w="5528" w:type="dxa"/>
            <w:gridSpan w:val="5"/>
            <w:vMerge/>
          </w:tcPr>
          <w:p w14:paraId="79A04E67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1EE04450" w14:textId="77777777" w:rsidTr="00E95FC2">
        <w:trPr>
          <w:cantSplit/>
          <w:trHeight w:hRule="exact" w:val="282"/>
        </w:trPr>
        <w:tc>
          <w:tcPr>
            <w:tcW w:w="1697" w:type="dxa"/>
            <w:vAlign w:val="center"/>
          </w:tcPr>
          <w:p w14:paraId="375D96D3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14. Shipping marks</w:t>
            </w:r>
          </w:p>
        </w:tc>
        <w:tc>
          <w:tcPr>
            <w:tcW w:w="4399" w:type="dxa"/>
            <w:gridSpan w:val="5"/>
            <w:vAlign w:val="center"/>
          </w:tcPr>
          <w:p w14:paraId="1C6FDC0B" w14:textId="77777777" w:rsidR="00D77504" w:rsidRDefault="00D77504" w:rsidP="00E95FC2">
            <w:pPr>
              <w:pStyle w:val="berschrift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Number and kind of packages; description of goods*</w:t>
            </w:r>
          </w:p>
        </w:tc>
        <w:tc>
          <w:tcPr>
            <w:tcW w:w="1418" w:type="dxa"/>
            <w:gridSpan w:val="2"/>
            <w:vAlign w:val="center"/>
          </w:tcPr>
          <w:p w14:paraId="0A595F1A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Gross mass (kg)</w:t>
            </w:r>
          </w:p>
        </w:tc>
        <w:tc>
          <w:tcPr>
            <w:tcW w:w="1276" w:type="dxa"/>
            <w:vAlign w:val="center"/>
          </w:tcPr>
          <w:p w14:paraId="21A2186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Net mass (kg)</w:t>
            </w:r>
          </w:p>
        </w:tc>
        <w:tc>
          <w:tcPr>
            <w:tcW w:w="1275" w:type="dxa"/>
            <w:vAlign w:val="center"/>
          </w:tcPr>
          <w:p w14:paraId="628EE47C" w14:textId="77777777" w:rsidR="00D77504" w:rsidRDefault="00D77504" w:rsidP="00E95FC2">
            <w:pPr>
              <w:rPr>
                <w:sz w:val="16"/>
                <w:lang w:val="en-GB"/>
              </w:rPr>
            </w:pPr>
          </w:p>
        </w:tc>
      </w:tr>
      <w:tr w:rsidR="00D77504" w:rsidRPr="00EE6D3A" w14:paraId="2FCC76AE" w14:textId="77777777" w:rsidTr="00E95FC2">
        <w:trPr>
          <w:cantSplit/>
          <w:trHeight w:hRule="exact" w:val="5051"/>
        </w:trPr>
        <w:tc>
          <w:tcPr>
            <w:tcW w:w="1697" w:type="dxa"/>
          </w:tcPr>
          <w:p w14:paraId="1CA96DAF" w14:textId="77777777" w:rsidR="00D77504" w:rsidRDefault="00D77504" w:rsidP="00E95FC2">
            <w:pPr>
              <w:pStyle w:val="berschrift2"/>
              <w:ind w:left="72"/>
            </w:pPr>
          </w:p>
          <w:p w14:paraId="2AE18407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  <w:r>
              <w:t>Address</w:t>
            </w:r>
            <w:r>
              <w:fldChar w:fldCharType="begin">
                <w:ffData>
                  <w:name w:val="Text81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399" w:type="dxa"/>
            <w:gridSpan w:val="5"/>
          </w:tcPr>
          <w:p w14:paraId="2892D5E3" w14:textId="77777777" w:rsidR="00D77504" w:rsidRPr="00DB3558" w:rsidRDefault="00D77504" w:rsidP="00E95FC2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sz w:val="16"/>
                <w:szCs w:val="16"/>
                <w:lang w:val="en-GB" w:eastAsia="zh-CN"/>
              </w:rPr>
            </w:pPr>
          </w:p>
          <w:p w14:paraId="24243B09" w14:textId="77777777" w:rsidR="00D77504" w:rsidRPr="00DB3558" w:rsidRDefault="00D77504" w:rsidP="00E95FC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GB" w:eastAsia="zh-CN"/>
              </w:rPr>
            </w:pPr>
          </w:p>
          <w:p w14:paraId="1CF98C62" w14:textId="77777777" w:rsidR="00D77504" w:rsidRDefault="00D77504" w:rsidP="00E95FC2">
            <w:pPr>
              <w:autoSpaceDE w:val="0"/>
              <w:autoSpaceDN w:val="0"/>
              <w:adjustRightInd w:val="0"/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C8B435A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5A38C90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1E546B59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27A6F2B3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AB98DCD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B81C3F8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C47DA68" w14:textId="77777777" w:rsidR="00D77504" w:rsidRPr="006D25D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7B92B566" w14:textId="77777777" w:rsidR="00D7750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4646004B" w14:textId="77777777" w:rsidR="00D77504" w:rsidRDefault="00D77504" w:rsidP="00E95FC2">
            <w:pPr>
              <w:rPr>
                <w:rFonts w:asciiTheme="minorBidi" w:hAnsiTheme="minorBidi" w:cstheme="minorBidi"/>
                <w:sz w:val="16"/>
                <w:lang w:val="en-US"/>
              </w:rPr>
            </w:pPr>
          </w:p>
          <w:p w14:paraId="06860901" w14:textId="77777777" w:rsidR="00D77504" w:rsidRPr="006D25D4" w:rsidRDefault="00D77504" w:rsidP="00E95FC2">
            <w:pPr>
              <w:tabs>
                <w:tab w:val="left" w:pos="1080"/>
              </w:tabs>
              <w:rPr>
                <w:rFonts w:asciiTheme="minorBidi" w:hAnsiTheme="minorBidi" w:cstheme="minorBidi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5F1410FA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1FDC27B4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5BEBF8E9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06B8D84B" w14:textId="77777777" w:rsidR="00D77504" w:rsidRDefault="00D77504" w:rsidP="00E95FC2">
            <w:pPr>
              <w:rPr>
                <w:b/>
                <w:sz w:val="16"/>
                <w:lang w:val="en-US"/>
              </w:rPr>
            </w:pPr>
          </w:p>
          <w:p w14:paraId="7C4E59F5" w14:textId="77777777" w:rsidR="00D77504" w:rsidRPr="00FD5B41" w:rsidRDefault="00D77504" w:rsidP="00E95FC2">
            <w:pPr>
              <w:rPr>
                <w:b/>
                <w:sz w:val="16"/>
                <w:lang w:val="en-US"/>
              </w:rPr>
            </w:pPr>
          </w:p>
        </w:tc>
        <w:tc>
          <w:tcPr>
            <w:tcW w:w="1276" w:type="dxa"/>
          </w:tcPr>
          <w:p w14:paraId="64DE0C5B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358CDEBE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7849F723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489AEAEE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  <w:p w14:paraId="7A3397FB" w14:textId="77777777" w:rsidR="00D77504" w:rsidRDefault="00D77504" w:rsidP="00E95FC2">
            <w:pPr>
              <w:rPr>
                <w:b/>
                <w:sz w:val="16"/>
                <w:lang w:val="en-GB"/>
              </w:rPr>
            </w:pPr>
          </w:p>
        </w:tc>
        <w:tc>
          <w:tcPr>
            <w:tcW w:w="1275" w:type="dxa"/>
          </w:tcPr>
          <w:p w14:paraId="285A6B20" w14:textId="77777777" w:rsidR="00D77504" w:rsidRPr="00B96956" w:rsidRDefault="00D77504" w:rsidP="00E95FC2">
            <w:pPr>
              <w:rPr>
                <w:b/>
                <w:bCs/>
                <w:sz w:val="16"/>
                <w:lang w:val="en-GB"/>
              </w:rPr>
            </w:pPr>
          </w:p>
        </w:tc>
      </w:tr>
      <w:tr w:rsidR="00D77504" w14:paraId="618F21F6" w14:textId="77777777" w:rsidTr="00E95FC2">
        <w:trPr>
          <w:trHeight w:hRule="exact" w:val="700"/>
        </w:trPr>
        <w:tc>
          <w:tcPr>
            <w:tcW w:w="2411" w:type="dxa"/>
            <w:gridSpan w:val="3"/>
            <w:tcBorders>
              <w:bottom w:val="nil"/>
            </w:tcBorders>
          </w:tcPr>
          <w:p w14:paraId="51F1B2B3" w14:textId="77777777" w:rsidR="00D77504" w:rsidRDefault="00D77504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15. Container identification No./ </w:t>
            </w:r>
          </w:p>
          <w:p w14:paraId="40614D6D" w14:textId="77777777" w:rsidR="00D77504" w:rsidRDefault="00D77504" w:rsidP="00E95FC2">
            <w:pPr>
              <w:pStyle w:val="Textkrper-Zeileneinzug"/>
              <w:ind w:left="0"/>
              <w:rPr>
                <w:lang w:val="en-GB"/>
              </w:rPr>
            </w:pPr>
            <w:r>
              <w:rPr>
                <w:lang w:val="en-GB"/>
              </w:rPr>
              <w:t>vehicle registration No</w:t>
            </w:r>
          </w:p>
          <w:p w14:paraId="6FE4249D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0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559" w:type="dxa"/>
            <w:tcBorders>
              <w:bottom w:val="nil"/>
            </w:tcBorders>
          </w:tcPr>
          <w:p w14:paraId="1E5D88F5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16. Seal number(s)</w:t>
            </w:r>
          </w:p>
          <w:p w14:paraId="055BE47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31586B52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1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bottom w:val="nil"/>
            </w:tcBorders>
          </w:tcPr>
          <w:p w14:paraId="2819E436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17. Container /vehicle</w:t>
            </w:r>
          </w:p>
          <w:p w14:paraId="0454A0A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size &amp; type</w:t>
            </w:r>
          </w:p>
          <w:p w14:paraId="3DA48AAD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22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bottom w:val="nil"/>
            </w:tcBorders>
          </w:tcPr>
          <w:p w14:paraId="6C68DE6B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18.</w:t>
            </w:r>
            <w:r>
              <w:rPr>
                <w:sz w:val="4"/>
                <w:lang w:val="en-GB"/>
              </w:rPr>
              <w:t xml:space="preserve"> </w:t>
            </w:r>
            <w:r>
              <w:rPr>
                <w:sz w:val="16"/>
                <w:lang w:val="en-GB"/>
              </w:rPr>
              <w:t>Tare mass(kg)</w:t>
            </w:r>
          </w:p>
          <w:p w14:paraId="0E29AB55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23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bottom w:val="nil"/>
            </w:tcBorders>
          </w:tcPr>
          <w:p w14:paraId="6F9E841D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19. Total gross mass </w:t>
            </w:r>
          </w:p>
          <w:p w14:paraId="2F3F3B21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(including tare) (kg)</w:t>
            </w:r>
          </w:p>
          <w:p w14:paraId="27CC3EBA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79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D77504" w:rsidRPr="00AE2808" w14:paraId="23CB39EC" w14:textId="77777777" w:rsidTr="00E95FC2">
        <w:trPr>
          <w:cantSplit/>
          <w:trHeight w:hRule="exact" w:val="1306"/>
        </w:trPr>
        <w:tc>
          <w:tcPr>
            <w:tcW w:w="3970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B16C3A4" w14:textId="77777777" w:rsidR="00D77504" w:rsidRDefault="00D77504" w:rsidP="00E95FC2">
            <w:pPr>
              <w:ind w:left="72"/>
              <w:rPr>
                <w:sz w:val="8"/>
                <w:lang w:val="en-GB"/>
              </w:rPr>
            </w:pPr>
          </w:p>
          <w:p w14:paraId="435C4C49" w14:textId="77777777" w:rsidR="00D77504" w:rsidRDefault="00D77504" w:rsidP="00E95FC2">
            <w:pPr>
              <w:pStyle w:val="berschrift5"/>
            </w:pPr>
            <w:r>
              <w:t>CONTAINER/VEHICLE PACKING CERTIFICATE</w:t>
            </w:r>
          </w:p>
          <w:p w14:paraId="46E760F7" w14:textId="77777777" w:rsidR="00D77504" w:rsidRDefault="00D77504" w:rsidP="00E95FC2">
            <w:pPr>
              <w:pStyle w:val="Textkrper2"/>
              <w:ind w:left="72"/>
              <w:rPr>
                <w:color w:val="auto"/>
              </w:rPr>
            </w:pPr>
            <w:r>
              <w:rPr>
                <w:color w:val="auto"/>
              </w:rPr>
              <w:t>I hereby declare that the goods described above have been packed/loaded into the container/vehicle identified above in accordance with the applicable provisions.</w:t>
            </w:r>
          </w:p>
          <w:p w14:paraId="357FB268" w14:textId="77777777" w:rsidR="00D77504" w:rsidRDefault="00D77504" w:rsidP="00E95FC2">
            <w:pPr>
              <w:pStyle w:val="Textkrper"/>
              <w:ind w:left="72"/>
              <w:rPr>
                <w:sz w:val="14"/>
                <w:lang w:val="en-GB"/>
              </w:rPr>
            </w:pPr>
            <w:r>
              <w:rPr>
                <w:sz w:val="14"/>
                <w:lang w:val="en-GB"/>
              </w:rPr>
              <w:t>MUST BE COMPLETED AND SIGNED FOR ALL CONTAINER/VEHICLE LOADS BY PERSON RESPONSIBLE FOR PACKING/LOADING</w:t>
            </w:r>
          </w:p>
          <w:p w14:paraId="7EEC0EF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41078CCC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59B1513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21. RECEIVING ORGANIZATION RECEIPT   </w:t>
            </w:r>
          </w:p>
          <w:p w14:paraId="028676EB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  <w:p w14:paraId="7B8CBC1B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Received the above number of packages/containers/trailers in apparent good order and condition, unless stated hereon: RECEIVING ORGANIZATION REMARKS:</w:t>
            </w:r>
          </w:p>
          <w:p w14:paraId="6119547D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</w:p>
        </w:tc>
      </w:tr>
      <w:tr w:rsidR="00D77504" w14:paraId="2D168221" w14:textId="77777777" w:rsidTr="00E95FC2">
        <w:trPr>
          <w:cantSplit/>
          <w:trHeight w:hRule="exact" w:val="412"/>
        </w:trPr>
        <w:tc>
          <w:tcPr>
            <w:tcW w:w="3970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79C589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20. Name of company</w:t>
            </w:r>
          </w:p>
          <w:p w14:paraId="489BF874" w14:textId="77777777" w:rsidR="00D77504" w:rsidRDefault="00D77504" w:rsidP="00E95FC2">
            <w:pPr>
              <w:ind w:left="72"/>
              <w:rPr>
                <w:lang w:val="en-GB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22975242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Haulier’s name</w:t>
            </w:r>
          </w:p>
          <w:p w14:paraId="223B78D5" w14:textId="77777777" w:rsidR="00D77504" w:rsidRDefault="00D77504" w:rsidP="00E95FC2">
            <w:pPr>
              <w:ind w:left="72"/>
              <w:rPr>
                <w:lang w:val="en-GB"/>
              </w:rPr>
            </w:pPr>
            <w:r>
              <w:rPr>
                <w:b/>
                <w:lang w:val="en-GB"/>
              </w:rPr>
              <w:fldChar w:fldCharType="begin">
                <w:ffData>
                  <w:name w:val="Text809"/>
                  <w:enabled/>
                  <w:calcOnExit w:val="0"/>
                  <w:textInput/>
                </w:ffData>
              </w:fldChar>
            </w:r>
            <w:r>
              <w:rPr>
                <w:b/>
                <w:lang w:val="en-GB"/>
              </w:rPr>
              <w:instrText xml:space="preserve"> FORMTEXT </w:instrText>
            </w:r>
            <w:r>
              <w:rPr>
                <w:b/>
                <w:lang w:val="en-GB"/>
              </w:rPr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noProof/>
                <w:lang w:val="en-GB"/>
              </w:rPr>
              <w:t> </w:t>
            </w:r>
            <w:r>
              <w:rPr>
                <w:b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4876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22. Name of company</w:t>
            </w:r>
          </w:p>
          <w:p w14:paraId="6CC3C2D6" w14:textId="77777777" w:rsidR="00D77504" w:rsidRDefault="00D77504" w:rsidP="00E95FC2">
            <w:pPr>
              <w:pStyle w:val="berschrift2"/>
            </w:pPr>
            <w:r w:rsidRPr="00A67AC9">
              <w:rPr>
                <w:b w:val="0"/>
              </w:rPr>
              <w:fldChar w:fldCharType="begin">
                <w:ffData>
                  <w:name w:val="Text810"/>
                  <w:enabled/>
                  <w:calcOnExit w:val="0"/>
                  <w:textInput/>
                </w:ffData>
              </w:fldChar>
            </w:r>
            <w:r w:rsidRPr="00A67AC9">
              <w:rPr>
                <w:b w:val="0"/>
              </w:rPr>
              <w:instrText xml:space="preserve"> FORMTEXT </w:instrText>
            </w:r>
            <w:r w:rsidRPr="00A67AC9">
              <w:rPr>
                <w:b w:val="0"/>
              </w:rPr>
            </w:r>
            <w:r w:rsidRPr="00A67AC9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 w:rsidRPr="00A67AC9">
              <w:rPr>
                <w:b w:val="0"/>
              </w:rPr>
              <w:fldChar w:fldCharType="end"/>
            </w:r>
          </w:p>
        </w:tc>
      </w:tr>
      <w:tr w:rsidR="00D77504" w:rsidRPr="00AE2808" w14:paraId="4CE5602E" w14:textId="77777777" w:rsidTr="00E95FC2">
        <w:trPr>
          <w:cantSplit/>
          <w:trHeight w:hRule="exact" w:val="424"/>
        </w:trPr>
        <w:tc>
          <w:tcPr>
            <w:tcW w:w="3970" w:type="dxa"/>
            <w:gridSpan w:val="4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38B058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175FE835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555BFCC3" w14:textId="77777777" w:rsidR="00D77504" w:rsidRDefault="00D77504" w:rsidP="00E95FC2">
            <w:pPr>
              <w:ind w:left="72"/>
              <w:rPr>
                <w:sz w:val="16"/>
              </w:rPr>
            </w:pPr>
            <w:r>
              <w:rPr>
                <w:sz w:val="16"/>
              </w:rPr>
              <w:t xml:space="preserve">Vehicle reg. </w:t>
            </w:r>
            <w:proofErr w:type="spellStart"/>
            <w:r>
              <w:rPr>
                <w:sz w:val="16"/>
              </w:rPr>
              <w:t>no</w:t>
            </w:r>
            <w:proofErr w:type="spellEnd"/>
          </w:p>
          <w:p w14:paraId="44FCB7EE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  <w:r>
              <w:fldChar w:fldCharType="begin">
                <w:ffData>
                  <w:name w:val="Text8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</w:tcBorders>
          </w:tcPr>
          <w:p w14:paraId="2E28FF4D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Name/status of declarant</w:t>
            </w:r>
          </w:p>
          <w:p w14:paraId="75D6FEA4" w14:textId="77777777" w:rsidR="00D77504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t>Export clerk</w:t>
            </w:r>
          </w:p>
          <w:p w14:paraId="53F3D954" w14:textId="77777777" w:rsidR="00D77504" w:rsidRDefault="00D77504" w:rsidP="00E95FC2">
            <w:pPr>
              <w:rPr>
                <w:lang w:val="en-GB"/>
              </w:rPr>
            </w:pPr>
          </w:p>
        </w:tc>
      </w:tr>
      <w:tr w:rsidR="00D77504" w14:paraId="0FD82F3C" w14:textId="77777777" w:rsidTr="00E95FC2">
        <w:trPr>
          <w:cantSplit/>
          <w:trHeight w:val="544"/>
        </w:trPr>
        <w:tc>
          <w:tcPr>
            <w:tcW w:w="3970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16A7976F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3669452E" w14:textId="77777777" w:rsidR="00D77504" w:rsidRDefault="00D77504" w:rsidP="00E95FC2">
            <w:pPr>
              <w:pStyle w:val="berschrift2"/>
              <w:ind w:left="72"/>
              <w:rPr>
                <w:b w:val="0"/>
              </w:rPr>
            </w:pPr>
          </w:p>
        </w:tc>
        <w:tc>
          <w:tcPr>
            <w:tcW w:w="2835" w:type="dxa"/>
            <w:gridSpan w:val="3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FD6F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and date</w:t>
            </w:r>
          </w:p>
          <w:p w14:paraId="4C36B917" w14:textId="77777777" w:rsidR="00D77504" w:rsidRDefault="00D77504" w:rsidP="00E95FC2">
            <w:pPr>
              <w:ind w:left="72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Text797"/>
                  <w:enabled/>
                  <w:calcOnExit w:val="0"/>
                  <w:textInput/>
                </w:ffData>
              </w:fldChar>
            </w:r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</w:p>
        </w:tc>
        <w:tc>
          <w:tcPr>
            <w:tcW w:w="3260" w:type="dxa"/>
            <w:gridSpan w:val="3"/>
            <w:tcBorders>
              <w:left w:val="nil"/>
            </w:tcBorders>
          </w:tcPr>
          <w:p w14:paraId="6A678ED4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Place and date</w:t>
            </w:r>
          </w:p>
          <w:p w14:paraId="21DF554D" w14:textId="77777777" w:rsidR="00D77504" w:rsidRPr="005D053E" w:rsidRDefault="00D77504" w:rsidP="00E95FC2">
            <w:pPr>
              <w:rPr>
                <w:lang w:val="en-GB"/>
              </w:rPr>
            </w:pPr>
            <w:r>
              <w:rPr>
                <w:lang w:val="en-GB"/>
              </w:rPr>
              <w:t xml:space="preserve">Stuttgart, </w:t>
            </w:r>
          </w:p>
        </w:tc>
      </w:tr>
      <w:tr w:rsidR="00D77504" w14:paraId="30E85022" w14:textId="77777777" w:rsidTr="00E95FC2">
        <w:trPr>
          <w:trHeight w:hRule="exact" w:val="423"/>
        </w:trPr>
        <w:tc>
          <w:tcPr>
            <w:tcW w:w="397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98D67A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496903AD" w14:textId="77777777" w:rsidR="00D77504" w:rsidRDefault="00D77504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4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  <w:tc>
          <w:tcPr>
            <w:tcW w:w="2835" w:type="dxa"/>
            <w:gridSpan w:val="3"/>
            <w:tcBorders>
              <w:left w:val="nil"/>
            </w:tcBorders>
          </w:tcPr>
          <w:p w14:paraId="5CBED957" w14:textId="77777777" w:rsidR="00D77504" w:rsidRDefault="00D77504" w:rsidP="00E95FC2">
            <w:pPr>
              <w:ind w:left="72"/>
              <w:rPr>
                <w:sz w:val="16"/>
                <w:lang w:val="en-GB"/>
              </w:rPr>
            </w:pPr>
            <w:proofErr w:type="gramStart"/>
            <w:r>
              <w:rPr>
                <w:sz w:val="16"/>
                <w:lang w:val="en-GB"/>
              </w:rPr>
              <w:t>DRIVER‘</w:t>
            </w:r>
            <w:proofErr w:type="gramEnd"/>
            <w:r>
              <w:rPr>
                <w:sz w:val="16"/>
                <w:lang w:val="en-GB"/>
              </w:rPr>
              <w:t>S SIGNATURE</w:t>
            </w:r>
          </w:p>
          <w:p w14:paraId="20A4C21D" w14:textId="77777777" w:rsidR="00D77504" w:rsidRDefault="00D77504" w:rsidP="00E95FC2">
            <w:pPr>
              <w:pStyle w:val="berschrift2"/>
              <w:ind w:left="7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</w:rPr>
              <w:fldChar w:fldCharType="begin">
                <w:ffData>
                  <w:name w:val="Text815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</w:rPr>
              <w:instrText xml:space="preserve"> FORMTEXT </w:instrText>
            </w:r>
            <w:r>
              <w:rPr>
                <w:rFonts w:ascii="Bookman Old Style" w:hAnsi="Bookman Old Style"/>
              </w:rPr>
            </w:r>
            <w:r>
              <w:rPr>
                <w:rFonts w:ascii="Bookman Old Style" w:hAnsi="Bookman Old Style"/>
              </w:rPr>
              <w:fldChar w:fldCharType="separate"/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  <w:noProof/>
              </w:rPr>
              <w:t> </w:t>
            </w:r>
            <w:r>
              <w:rPr>
                <w:rFonts w:ascii="Bookman Old Style" w:hAnsi="Bookman Old Style"/>
              </w:rPr>
              <w:fldChar w:fldCharType="end"/>
            </w:r>
          </w:p>
        </w:tc>
        <w:tc>
          <w:tcPr>
            <w:tcW w:w="3260" w:type="dxa"/>
            <w:gridSpan w:val="3"/>
          </w:tcPr>
          <w:p w14:paraId="6BB78E67" w14:textId="77777777" w:rsidR="00D77504" w:rsidRDefault="00D77504" w:rsidP="00E95FC2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Signature of declarant</w:t>
            </w:r>
          </w:p>
          <w:p w14:paraId="7BDEE446" w14:textId="77777777" w:rsidR="00D77504" w:rsidRDefault="00D77504" w:rsidP="00E95FC2">
            <w:pPr>
              <w:pStyle w:val="berschrift2"/>
              <w:rPr>
                <w:rFonts w:ascii="Bookman Old Style" w:hAnsi="Bookman Old Style"/>
                <w:b w:val="0"/>
              </w:rPr>
            </w:pPr>
            <w:r>
              <w:rPr>
                <w:rFonts w:ascii="Bookman Old Style" w:hAnsi="Bookman Old Style"/>
                <w:b w:val="0"/>
              </w:rPr>
              <w:t xml:space="preserve">        </w:t>
            </w:r>
            <w:r>
              <w:rPr>
                <w:rFonts w:ascii="Bookman Old Style" w:hAnsi="Bookman Old Style"/>
                <w:b w:val="0"/>
              </w:rPr>
              <w:fldChar w:fldCharType="begin">
                <w:ffData>
                  <w:name w:val="Text816"/>
                  <w:enabled/>
                  <w:calcOnExit w:val="0"/>
                  <w:textInput/>
                </w:ffData>
              </w:fldChar>
            </w:r>
            <w:r>
              <w:rPr>
                <w:rFonts w:ascii="Bookman Old Style" w:hAnsi="Bookman Old Style"/>
                <w:b w:val="0"/>
              </w:rPr>
              <w:instrText xml:space="preserve"> FORMTEXT </w:instrText>
            </w:r>
            <w:r>
              <w:rPr>
                <w:rFonts w:ascii="Bookman Old Style" w:hAnsi="Bookman Old Style"/>
                <w:b w:val="0"/>
              </w:rPr>
            </w:r>
            <w:r>
              <w:rPr>
                <w:rFonts w:ascii="Bookman Old Style" w:hAnsi="Bookman Old Style"/>
                <w:b w:val="0"/>
              </w:rPr>
              <w:fldChar w:fldCharType="separate"/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  <w:noProof/>
              </w:rPr>
              <w:t> </w:t>
            </w:r>
            <w:r>
              <w:rPr>
                <w:rFonts w:ascii="Bookman Old Style" w:hAnsi="Bookman Old Style"/>
                <w:b w:val="0"/>
              </w:rPr>
              <w:fldChar w:fldCharType="end"/>
            </w:r>
          </w:p>
        </w:tc>
      </w:tr>
    </w:tbl>
    <w:p w14:paraId="02CCD38B" w14:textId="77777777" w:rsidR="00D77504" w:rsidRDefault="00D77504">
      <w:pPr>
        <w:rPr>
          <w:sz w:val="4"/>
          <w:lang w:val="en-GB"/>
        </w:rPr>
      </w:pPr>
    </w:p>
    <w:sectPr w:rsidR="00D77504">
      <w:type w:val="continuous"/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1649" w14:textId="77777777" w:rsidR="002D25FC" w:rsidRDefault="002D25FC">
      <w:r>
        <w:separator/>
      </w:r>
    </w:p>
  </w:endnote>
  <w:endnote w:type="continuationSeparator" w:id="0">
    <w:p w14:paraId="73C12F60" w14:textId="77777777" w:rsidR="002D25FC" w:rsidRDefault="002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1185D" w14:textId="7AC6CEBE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64E8D" wp14:editId="4B3AD4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42429699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E19D7" w14:textId="298220F4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64E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28.4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" filled="f" stroked="f">
              <v:textbox style="mso-fit-shape-to-text:t" inset="0,0,0,15pt">
                <w:txbxContent>
                  <w:p w14:paraId="1F8E19D7" w14:textId="298220F4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B5288" w14:textId="77777777" w:rsidR="00D77504" w:rsidRDefault="00D7750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D013146" wp14:editId="61CC43B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61550711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275B2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3146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INTERNAL" style="position:absolute;margin-left:0;margin-top:0;width:28.45pt;height:23.55pt;z-index:2516715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uN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au6Hzsfgf1CYdyMOzbW75usfSG+fDCHC4Y50DR&#10;hmc8pIKuonC2KGnA/fybP+Yj7xilpEPBVNSgoilR3w3uI2prNNxo7JJRzPNZjnFz0A+AMizwRVie&#10;TPS6oEZTOtBvKOdVLIQhZjiWq+huNB/CoFx8DlysVikJZWRZ2Jit5RE60hW5fO3fmLNnwgNu6glG&#10;NbHyA+9Dbrzp7eoQkP20lEjtQOSZcZRgWuv5uUSNv/9PWddHvfwF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XU+Lj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02B275B2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34C94" w14:textId="77777777" w:rsidR="00D77504" w:rsidRDefault="00D77504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744F867E" wp14:editId="29E79200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283217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EBDD6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F867E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INTERNAL" style="position:absolute;margin-left:0;margin-top:0;width:28.45pt;height:23.55pt;z-index:2516725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CkvkPIDQIAAB0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93EBDD6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E78C7" w14:textId="77777777" w:rsidR="00D77504" w:rsidRDefault="00D77504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3D8D827" wp14:editId="20E914F4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243475789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0C9EF" w14:textId="77777777" w:rsidR="00D77504" w:rsidRPr="00BF4CB3" w:rsidRDefault="00D77504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8D827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INTERNAL" style="position:absolute;margin-left:0;margin-top:0;width:28.45pt;height:23.55pt;z-index:2516705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H1DgIAAB0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7i/t76A+4VQOhoV7y9ct1t4wH16Yww3jIKja&#10;8IyHVNBVFM4WJQ24n3/zx3wkHqOUdKiYihqUNCXqu8GFRHGNhhuNXTKKeT7LMW4O+gFQhwU+CcuT&#10;iV4X1GhKB/oN9byKhTDEDMdyFd2N5kMYpIvvgYvVKiWhjiwLG7O1PEJHviKZr/0bc/bMeMBVPcEo&#10;J1Z+IH7IjTe9XR0C0p+2ErkdiDxTjhpMez2/lyjy9/8p6/qql7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yQHx9Q4CAAAd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31B0C9EF" w14:textId="77777777" w:rsidR="00D77504" w:rsidRPr="00BF4CB3" w:rsidRDefault="00D77504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2E30" w14:textId="0D7D29A5" w:rsidR="000D4FCD" w:rsidRDefault="00BF4CB3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B350D9" wp14:editId="365E341D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542029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FDB70" w14:textId="7D91FA4D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B350D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margin-left:0;margin-top:0;width:28.4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+7DA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" filled="f" stroked="f">
              <v:textbox style="mso-fit-shape-to-text:t" inset="0,0,0,15pt">
                <w:txbxContent>
                  <w:p w14:paraId="07FFDB70" w14:textId="7D91FA4D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D4FCD">
      <w:rPr>
        <w:b/>
        <w:sz w:val="20"/>
        <w:lang w:val="en-GB"/>
      </w:rPr>
      <w:t>Multimodal Dangerous Goods Form by Sika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429B1" w14:textId="76058B2F" w:rsidR="00BF4CB3" w:rsidRDefault="00BF4CB3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B98BC6" wp14:editId="3DA763D5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954214926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9614EF" w14:textId="57ADE73F" w:rsidR="00BF4CB3" w:rsidRPr="00BF4CB3" w:rsidRDefault="00BF4CB3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98BC6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28.4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j9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4mP3O6hPOJSDYd/e8nWLpTfMhxfmcME4B4o2&#10;POMhFXQVhbNFSQPu59/8MR95xyglHQqmogYVTYn6bnAfUVuj4UZjl4xins9yjJuDfgCUYYEvwvJk&#10;otcFNZrSgX5DOa9iIQwxw7FcRXej+RAG5eJz4GK1SkkoI8vCxmwtj9CRrsjla//GnD0THnBTTzCq&#10;iZUfeB9y401vV4eA7KelRGoHIs+MowTTWs/PJWr8/X/Kuj7q5S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w3O4/Q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4B9614EF" w14:textId="57ADE73F" w:rsidR="00BF4CB3" w:rsidRPr="00BF4CB3" w:rsidRDefault="00BF4CB3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5300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2DAEE8" wp14:editId="6D9BC3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355437260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F8AB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DAE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INTERNAL" style="position:absolute;margin-left:0;margin-top:0;width:28.45pt;height:23.5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rswKw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7DCF8AB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CB1AA" w14:textId="77777777" w:rsidR="00AE2808" w:rsidRDefault="00AE280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BAA3785" wp14:editId="1C209274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122995838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B4FD66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3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INTERNAL" style="position:absolute;margin-left:0;margin-top:0;width:28.45pt;height:23.5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dwDwIAABwEAAAOAAAAZHJzL2Uyb0RvYy54bWysU8Fu2zAMvQ/YPwi6L7bTpWi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K3wF3A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67B4FD66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1B6D" w14:textId="77777777" w:rsidR="00AE2808" w:rsidRDefault="00AE28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9F3B44" wp14:editId="7FB1725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196182278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A1689" w14:textId="77777777" w:rsidR="00AE2808" w:rsidRPr="00BF4CB3" w:rsidRDefault="00AE280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F3B4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INTERNAL" style="position:absolute;margin-left:0;margin-top:0;width:28.45pt;height:23.5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" filled="f" stroked="f">
              <v:textbox style="mso-fit-shape-to-text:t" inset="0,0,0,15pt">
                <w:txbxContent>
                  <w:p w14:paraId="741A1689" w14:textId="77777777" w:rsidR="00AE2808" w:rsidRPr="00BF4CB3" w:rsidRDefault="00AE280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8EBD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49D010E6" wp14:editId="4E2514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352066858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89040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010E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alt="INTERNAL" style="position:absolute;margin-left:0;margin-top:0;width:28.45pt;height:23.55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d45yCw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61E89040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EE47" w14:textId="77777777" w:rsidR="00037AE8" w:rsidRDefault="00037AE8">
    <w:pPr>
      <w:pStyle w:val="Fuzeile"/>
      <w:rPr>
        <w:b/>
        <w:sz w:val="20"/>
        <w:lang w:val="en-GB"/>
      </w:rPr>
    </w:pPr>
    <w:r>
      <w:rPr>
        <w:b/>
        <w:noProof/>
        <w:sz w:val="20"/>
        <w:lang w:val="en-GB"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7FA1C6D4" wp14:editId="7C55AC52">
              <wp:simplePos x="904875" y="100869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280174710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EB405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6D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INTERNAL" style="position:absolute;margin-left:0;margin-top:0;width:28.45pt;height:23.55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" filled="f" stroked="f">
              <v:textbox style="mso-fit-shape-to-text:t" inset="0,0,0,15pt">
                <w:txbxContent>
                  <w:p w14:paraId="4CCEB405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/>
        <w:sz w:val="20"/>
        <w:lang w:val="en-GB"/>
      </w:rPr>
      <w:t>Multimodal Dangerous Goods Form by Sika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BDAC1" w14:textId="77777777" w:rsidR="00037AE8" w:rsidRDefault="00037AE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DC0C8FC" wp14:editId="67EB6DD8">
              <wp:simplePos x="9048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61315" cy="299085"/>
              <wp:effectExtent l="0" t="0" r="635" b="0"/>
              <wp:wrapNone/>
              <wp:docPr id="1681926021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31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6FF9D" w14:textId="77777777" w:rsidR="00037AE8" w:rsidRPr="00BF4CB3" w:rsidRDefault="00037AE8" w:rsidP="00BF4C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F4C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0C8F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INTERNAL" style="position:absolute;margin-left:0;margin-top:0;width:28.45pt;height:23.5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" filled="f" stroked="f">
              <v:textbox style="mso-fit-shape-to-text:t" inset="0,0,0,15pt">
                <w:txbxContent>
                  <w:p w14:paraId="2C76FF9D" w14:textId="77777777" w:rsidR="00037AE8" w:rsidRPr="00BF4CB3" w:rsidRDefault="00037AE8" w:rsidP="00BF4C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F4CB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54E0C" w14:textId="77777777" w:rsidR="002D25FC" w:rsidRDefault="002D25FC">
      <w:r>
        <w:separator/>
      </w:r>
    </w:p>
  </w:footnote>
  <w:footnote w:type="continuationSeparator" w:id="0">
    <w:p w14:paraId="1987E658" w14:textId="77777777" w:rsidR="002D25FC" w:rsidRDefault="002D2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2"/>
    <w:rsid w:val="00011EE3"/>
    <w:rsid w:val="00037AE8"/>
    <w:rsid w:val="00095825"/>
    <w:rsid w:val="000D4FCD"/>
    <w:rsid w:val="00103946"/>
    <w:rsid w:val="00114E7A"/>
    <w:rsid w:val="00140CCC"/>
    <w:rsid w:val="001558D6"/>
    <w:rsid w:val="00184104"/>
    <w:rsid w:val="00193F49"/>
    <w:rsid w:val="002D25FC"/>
    <w:rsid w:val="002D5730"/>
    <w:rsid w:val="002D6A9D"/>
    <w:rsid w:val="00321DF1"/>
    <w:rsid w:val="00323C6B"/>
    <w:rsid w:val="00337BAF"/>
    <w:rsid w:val="003A5472"/>
    <w:rsid w:val="003F5779"/>
    <w:rsid w:val="00404295"/>
    <w:rsid w:val="00557D1B"/>
    <w:rsid w:val="00577722"/>
    <w:rsid w:val="00591A6F"/>
    <w:rsid w:val="005B6B66"/>
    <w:rsid w:val="005D053E"/>
    <w:rsid w:val="005F6CA7"/>
    <w:rsid w:val="00675A4E"/>
    <w:rsid w:val="006D25D4"/>
    <w:rsid w:val="006F4C6E"/>
    <w:rsid w:val="0071735A"/>
    <w:rsid w:val="007A4E7D"/>
    <w:rsid w:val="007E1A18"/>
    <w:rsid w:val="00864D75"/>
    <w:rsid w:val="008C73BB"/>
    <w:rsid w:val="00910667"/>
    <w:rsid w:val="00924710"/>
    <w:rsid w:val="00930528"/>
    <w:rsid w:val="00983A2A"/>
    <w:rsid w:val="009D62C2"/>
    <w:rsid w:val="009F5802"/>
    <w:rsid w:val="00A630CC"/>
    <w:rsid w:val="00A67AC9"/>
    <w:rsid w:val="00A759BB"/>
    <w:rsid w:val="00AE119A"/>
    <w:rsid w:val="00AE2808"/>
    <w:rsid w:val="00B20CB4"/>
    <w:rsid w:val="00B96956"/>
    <w:rsid w:val="00BC2942"/>
    <w:rsid w:val="00BF4CB3"/>
    <w:rsid w:val="00C155C1"/>
    <w:rsid w:val="00C83AEA"/>
    <w:rsid w:val="00C91273"/>
    <w:rsid w:val="00D41143"/>
    <w:rsid w:val="00D77504"/>
    <w:rsid w:val="00DB3558"/>
    <w:rsid w:val="00E0049A"/>
    <w:rsid w:val="00E04A3C"/>
    <w:rsid w:val="00E16746"/>
    <w:rsid w:val="00E2424F"/>
    <w:rsid w:val="00E512DE"/>
    <w:rsid w:val="00E565E8"/>
    <w:rsid w:val="00EE4031"/>
    <w:rsid w:val="00EE6D3A"/>
    <w:rsid w:val="00F26F14"/>
    <w:rsid w:val="00F36C55"/>
    <w:rsid w:val="00F93747"/>
    <w:rsid w:val="00FB6664"/>
    <w:rsid w:val="00F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DB1F8"/>
  <w15:chartTrackingRefBased/>
  <w15:docId w15:val="{B08A9724-95BD-49F6-AD97-B9322478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E4031"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Times New Roman" w:hAnsi="Times New Roman"/>
      <w:b/>
      <w:sz w:val="16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ind w:left="72"/>
      <w:outlineLvl w:val="3"/>
    </w:pPr>
    <w:rPr>
      <w:b/>
      <w:color w:val="0000FF"/>
      <w:sz w:val="16"/>
      <w:lang w:val="en-GB"/>
    </w:rPr>
  </w:style>
  <w:style w:type="paragraph" w:styleId="berschrift5">
    <w:name w:val="heading 5"/>
    <w:basedOn w:val="Standard"/>
    <w:next w:val="Standard"/>
    <w:qFormat/>
    <w:pPr>
      <w:keepNext/>
      <w:ind w:left="72"/>
      <w:outlineLvl w:val="4"/>
    </w:pPr>
    <w:rPr>
      <w:b/>
      <w:sz w:val="14"/>
      <w:lang w:val="en-GB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sz w:val="1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sz w:val="32"/>
      <w:lang w:val="en-GB"/>
    </w:rPr>
  </w:style>
  <w:style w:type="paragraph" w:styleId="Untertitel">
    <w:name w:val="Subtitle"/>
    <w:basedOn w:val="Standard"/>
    <w:qFormat/>
    <w:rPr>
      <w:rFonts w:ascii="Times New Roman" w:hAnsi="Times New Roman"/>
      <w:sz w:val="24"/>
      <w:lang w:val="en-GB"/>
    </w:rPr>
  </w:style>
  <w:style w:type="paragraph" w:styleId="Textkrper">
    <w:name w:val="Body Text"/>
    <w:basedOn w:val="Standard"/>
    <w:rPr>
      <w:b/>
      <w:sz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paragraph" w:styleId="Textkrper2">
    <w:name w:val="Body Text 2"/>
    <w:basedOn w:val="Standard"/>
    <w:rPr>
      <w:color w:val="0000FF"/>
      <w:sz w:val="14"/>
      <w:lang w:val="en-GB"/>
    </w:rPr>
  </w:style>
  <w:style w:type="paragraph" w:styleId="Textkrper-Zeileneinzug">
    <w:name w:val="Body Text Indent"/>
    <w:basedOn w:val="Standard"/>
    <w:pPr>
      <w:ind w:left="72"/>
    </w:pPr>
    <w:rPr>
      <w:sz w:val="16"/>
    </w:rPr>
  </w:style>
  <w:style w:type="paragraph" w:styleId="Textkrper3">
    <w:name w:val="Body Text 3"/>
    <w:basedOn w:val="Standard"/>
    <w:rPr>
      <w:snapToGrid w:val="0"/>
      <w:color w:val="000000"/>
      <w:sz w:val="16"/>
      <w:lang w:val="en-GB"/>
    </w:rPr>
  </w:style>
  <w:style w:type="paragraph" w:styleId="Sprechblasentext">
    <w:name w:val="Balloon Text"/>
    <w:basedOn w:val="Standard"/>
    <w:link w:val="SprechblasentextZchn"/>
    <w:rsid w:val="00FD5B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D5B41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32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praktikant_rfp\Desktop\Petar%20Link\Formulare\IMO%20DECLAR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48739-BB6B-486A-B00E-5193D1F1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 DECLARATION.dot</Template>
  <TotalTime>0</TotalTime>
  <Pages>4</Pages>
  <Words>1477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IMO DANGEROUS GOODS DECLARATION</vt:lpstr>
    </vt:vector>
  </TitlesOfParts>
  <Company> </Company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IMO DANGEROUS GOODS DECLARATION</dc:title>
  <dc:subject/>
  <dc:creator>PRAKTIKANT_RFP</dc:creator>
  <cp:keywords/>
  <cp:lastModifiedBy>Valentino Cirocco</cp:lastModifiedBy>
  <cp:revision>2</cp:revision>
  <cp:lastPrinted>2024-02-08T14:17:00Z</cp:lastPrinted>
  <dcterms:created xsi:type="dcterms:W3CDTF">2025-04-14T14:41:00Z</dcterms:created>
  <dcterms:modified xsi:type="dcterms:W3CDTF">2025-04-14T14:41:00Z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747af40e,73c72003,183e204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f6d7d17-467a-4c8a-bc82-0da4d92ddbea_Enabled">
    <vt:lpwstr>true</vt:lpwstr>
  </property>
  <property fmtid="{D5CDD505-2E9C-101B-9397-08002B2CF9AE}" pid="6" name="MSIP_Label_df6d7d17-467a-4c8a-bc82-0da4d92ddbea_SetDate">
    <vt:lpwstr>2024-11-05T13:03:35Z</vt:lpwstr>
  </property>
  <property fmtid="{D5CDD505-2E9C-101B-9397-08002B2CF9AE}" pid="7" name="MSIP_Label_df6d7d17-467a-4c8a-bc82-0da4d92ddbea_Method">
    <vt:lpwstr>Privileged</vt:lpwstr>
  </property>
  <property fmtid="{D5CDD505-2E9C-101B-9397-08002B2CF9AE}" pid="8" name="MSIP_Label_df6d7d17-467a-4c8a-bc82-0da4d92ddbea_Name">
    <vt:lpwstr>Internal</vt:lpwstr>
  </property>
  <property fmtid="{D5CDD505-2E9C-101B-9397-08002B2CF9AE}" pid="9" name="MSIP_Label_df6d7d17-467a-4c8a-bc82-0da4d92ddbea_SiteId">
    <vt:lpwstr>eb8a6a88-d993-4e50-b4f0-ada3df9e78f8</vt:lpwstr>
  </property>
  <property fmtid="{D5CDD505-2E9C-101B-9397-08002B2CF9AE}" pid="10" name="MSIP_Label_df6d7d17-467a-4c8a-bc82-0da4d92ddbea_ActionId">
    <vt:lpwstr>bd0fb0ab-69c1-4f8e-b94a-45970432c949</vt:lpwstr>
  </property>
  <property fmtid="{D5CDD505-2E9C-101B-9397-08002B2CF9AE}" pid="11" name="MSIP_Label_df6d7d17-467a-4c8a-bc82-0da4d92ddbea_ContentBits">
    <vt:lpwstr>2</vt:lpwstr>
  </property>
</Properties>
</file>