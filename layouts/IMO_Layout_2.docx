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5FD6" w14:textId="77777777" w:rsidR="000D4FCD" w:rsidRDefault="00193F49">
      <w:pPr>
        <w:pStyle w:val="Tite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56C8A240" wp14:editId="6A05555A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2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29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E20A4" id="Group 64" o:spid="_x0000_s1026" style="position:absolute;margin-left:497.95pt;margin-top:-71.35pt;width:14.15pt;height:888.35pt;z-index:251654656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4+K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18cv8QfI9R8AAAD//wMAUEsBAi0AFAAGAAgAAAAhANvh9svuAAAAhQEAABMAAAAAAAAAAAAA&#10;AAAAAAAAAFtDb250ZW50X1R5cGVzXS54bWxQSwECLQAUAAYACAAAACEAWvQsW78AAAAVAQAACwAA&#10;AAAAAAAAAAAAAAAfAQAAX3JlbHMvLnJlbHNQSwECLQAUAAYACAAAACEAM+OPisMAAADbAAAADwAA&#10;AAAAAAAAAAAAAAAHAgAAZHJzL2Rvd25yZXYueG1sUEsFBgAAAAADAAMAtwAAAPcCAAAAAA=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Rm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ewd+X+APk4hcAAP//AwBQSwECLQAUAAYACAAAACEA2+H2y+4AAACFAQAAEwAAAAAAAAAA&#10;AAAAAAAAAAAAW0NvbnRlbnRfVHlwZXNdLnhtbFBLAQItABQABgAIAAAAIQBa9CxbvwAAABUBAAAL&#10;AAAAAAAAAAAAAAAAAB8BAABfcmVscy8ucmVsc1BLAQItABQABgAIAAAAIQCsfbRmxQAAANsAAAAP&#10;AAAAAAAAAAAAAAAAAAcCAABkcnMvZG93bnJldi54bWxQSwUGAAAAAAMAAwC3AAAA+QIA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ImJ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pM1y/xB8g5/8AAAD//wMAUEsBAi0AFAAGAAgAAAAhANvh9svuAAAAhQEAABMAAAAAAAAA&#10;AAAAAAAAAAAAAFtDb250ZW50X1R5cGVzXS54bWxQSwECLQAUAAYACAAAACEAWvQsW78AAAAVAQAA&#10;CwAAAAAAAAAAAAAAAAAfAQAAX3JlbHMvLnJlbHNQSwECLQAUAAYACAAAACEATNiJicYAAADbAAAA&#10;DwAAAAAAAAAAAAAAAAAHAgAAZHJzL2Rvd25yZXYueG1sUEsFBgAAAAADAAMAtwAAAPoCAAAA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OM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x8Yv8QfI9R8AAAD//wMAUEsBAi0AFAAGAAgAAAAhANvh9svuAAAAhQEAABMAAAAAAAAAAAAA&#10;AAAAAAAAAFtDb250ZW50X1R5cGVzXS54bWxQSwECLQAUAAYACAAAACEAWvQsW78AAAAVAQAACwAA&#10;AAAAAAAAAAAAAAAfAQAAX3JlbHMvLnJlbHNQSwECLQAUAAYACAAAACEAzZWDjMMAAADbAAAADwAA&#10;AAAAAAAAAAAAAAAHAgAAZHJzL2Rvd25yZXYueG1sUEsFBgAAAAADAAMAtwAAAPcC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z3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ro9f4g+Qy38AAAD//wMAUEsBAi0AFAAGAAgAAAAhANvh9svuAAAAhQEAABMAAAAAAAAAAAAA&#10;AAAAAAAAAFtDb250ZW50X1R5cGVzXS54bWxQSwECLQAUAAYACAAAACEAWvQsW78AAAAVAQAACwAA&#10;AAAAAAAAAAAAAAAfAQAAX3JlbHMvLnJlbHNQSwECLQAUAAYACAAAACEAa+X898MAAADbAAAADwAA&#10;AAAAAAAAAAAAAAAHAgAAZHJzL2Rvd25yZXYueG1sUEsFBgAAAAADAAMAtwAAAPcCAAAA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8cb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LGP6/xB8gF38AAAD//wMAUEsBAi0AFAAGAAgAAAAhANvh9svuAAAAhQEAABMAAAAAAAAA&#10;AAAAAAAAAAAAAFtDb250ZW50X1R5cGVzXS54bWxQSwECLQAUAAYACAAAACEAWvQsW78AAAAVAQAA&#10;CwAAAAAAAAAAAAAAAAAfAQAAX3JlbHMvLnJlbHNQSwECLQAUAAYACAAAACEA9HvHG8YAAADbAAAA&#10;DwAAAAAAAAAAAAAAAAAHAgAAZHJzL2Rvd25yZXYueG1sUEsFBgAAAAADAAMAtwAAAPoC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KA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nKVy/xB8g5/8AAAD//wMAUEsBAi0AFAAGAAgAAAAhANvh9svuAAAAhQEAABMAAAAAAAAA&#10;AAAAAAAAAAAAAFtDb250ZW50X1R5cGVzXS54bWxQSwECLQAUAAYACAAAACEAWvQsW78AAAAVAQAA&#10;CwAAAAAAAAAAAAAAAAAfAQAAX3JlbHMvLnJlbHNQSwECLQAUAAYACAAAACEAmzdigMYAAADbAAAA&#10;DwAAAAAAAAAAAAAAAAAHAgAAZHJzL2Rvd25yZXYueG1sUEsFBgAAAAADAAMAtwAAAPoCAAAA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Dx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jo1f4g+Qy38AAAD//wMAUEsBAi0AFAAGAAgAAAAhANvh9svuAAAAhQEAABMAAAAAAAAAAAAA&#10;AAAAAAAAAFtDb250ZW50X1R5cGVzXS54bWxQSwECLQAUAAYACAAAACEAWvQsW78AAAAVAQAACwAA&#10;AAAAAAAAAAAAAAAfAQAAX3JlbHMvLnJlbHNQSwECLQAUAAYACAAAACEAlZPw8cMAAADbAAAADwAA&#10;AAAAAAAAAAAAAAAHAgAAZHJzL2Rvd25yZXYueG1sUEsFBgAAAAADAAMAtwAAAPcCAAAAAA=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69A8514F" wp14:editId="794427F3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7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4F041" id="Group 65" o:spid="_x0000_s1026" style="position:absolute;margin-left:-56.45pt;margin-top:-70.85pt;width:14.15pt;height:888.35pt;z-index:251655680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Pq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KGXX2QAvbwCAAD//wMAUEsBAi0AFAAGAAgAAAAhANvh9svuAAAAhQEAABMAAAAAAAAA&#10;AAAAAAAAAAAAAFtDb250ZW50X1R5cGVzXS54bWxQSwECLQAUAAYACAAAACEAWvQsW78AAAAVAQAA&#10;CwAAAAAAAAAAAAAAAAAfAQAAX3JlbHMvLnJlbHNQSwECLQAUAAYACAAAACEAeFbT6sYAAADbAAAA&#10;DwAAAAAAAAAAAAAAAAAHAgAAZHJzL2Rvd25yZXYueG1sUEsFBgAAAAADAAMAtwAAAPoCAAAA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/s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IGVX2QAvbwCAAD//wMAUEsBAi0AFAAGAAgAAAAhANvh9svuAAAAhQEAABMAAAAAAAAA&#10;AAAAAAAAAAAAAFtDb250ZW50X1R5cGVzXS54bWxQSwECLQAUAAYACAAAACEAWvQsW78AAAAVAQAA&#10;CwAAAAAAAAAAAAAAAAAfAQAAX3JlbHMvLnJlbHNQSwECLQAUAAYACAAAACEAhiDf7MYAAADbAAAA&#10;DwAAAAAAAAAAAAAAAAAHAgAAZHJzL2Rvd25yZXYueG1sUEsFBgAAAAADAAMAtwAAAPoCAAAAAA=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Icg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aw9+X+APk4hcAAP//AwBQSwECLQAUAAYACAAAACEA2+H2y+4AAACFAQAAEwAAAAAAAAAA&#10;AAAAAAAAAAAAW0NvbnRlbnRfVHlwZXNdLnhtbFBLAQItABQABgAIAAAAIQBa9CxbvwAAABUBAAAL&#10;AAAAAAAAAAAAAAAAAB8BAABfcmVscy8ucmVsc1BLAQItABQABgAIAAAAIQBG6IcgxQAAANsAAAAP&#10;AAAAAAAAAAAAAAAAAAcCAABkcnMvZG93bnJldi54bWxQSwUGAAAAAAMAAwC3AAAA+QIAAAAA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9U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4Bf6/xB8gF38AAAD//wMAUEsBAi0AFAAGAAgAAAAhANvh9svuAAAAhQEAABMAAAAAAAAA&#10;AAAAAAAAAAAAAFtDb250ZW50X1R5cGVzXS54bWxQSwECLQAUAAYACAAAACEAWvQsW78AAAAVAQAA&#10;CwAAAAAAAAAAAAAAAAAfAQAAX3JlbHMvLnJlbHNQSwECLQAUAAYACAAAACEAyQEfVMYAAADbAAAA&#10;DwAAAAAAAAAAAAAAAAAHAgAAZHJzL2Rvd25yZXYueG1sUEsFBgAAAAADAAMAtwAAAPoCAAAA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" fillcolor="red" strokecolor="red"/>
              </v:group>
            </w:pict>
          </mc:Fallback>
        </mc:AlternateContent>
      </w:r>
      <w:r w:rsidR="000D4FCD">
        <w:t>IMO DANGEROUS GOODS FORM</w:t>
      </w:r>
    </w:p>
    <w:p w14:paraId="7D3098B0" w14:textId="77777777" w:rsidR="000D4FCD" w:rsidRDefault="000D4FCD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4C5E9332" w14:textId="77777777" w:rsidR="000D4FCD" w:rsidRDefault="000D4FCD">
      <w:pPr>
        <w:rPr>
          <w:sz w:val="16"/>
          <w:lang w:val="en-GB"/>
        </w:rPr>
      </w:pPr>
    </w:p>
    <w:p w14:paraId="6341B75C" w14:textId="77777777" w:rsidR="000D4FCD" w:rsidRDefault="000D4FCD">
      <w:pPr>
        <w:rPr>
          <w:sz w:val="16"/>
          <w:lang w:val="en-GB"/>
        </w:rPr>
        <w:sectPr w:rsidR="000D4FCD">
          <w:footerReference w:type="even" r:id="rId7"/>
          <w:footerReference w:type="default" r:id="rId8"/>
          <w:footerReference w:type="first" r:id="rId9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0D4FCD" w14:paraId="5B8ED978" w14:textId="77777777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6B242839" w14:textId="77777777" w:rsidR="000D4FCD" w:rsidRPr="005B6B66" w:rsidRDefault="000D4FCD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32B4465E" w14:textId="08548C63" w:rsidR="000D4FCD" w:rsidRDefault="000D4FCD" w:rsidP="00AE280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bookmarkStart w:id="0" w:name="Text775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0"/>
          </w:p>
          <w:p w14:paraId="48FC3FDE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79D9021B" w14:textId="77777777" w:rsidR="00E565E8" w:rsidRPr="003F5779" w:rsidRDefault="000D4FCD" w:rsidP="00FD5B41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102AF893" w14:textId="5F284C4F" w:rsidR="000D4FCD" w:rsidRDefault="000D4FCD" w:rsidP="00FD5B41">
            <w:pPr>
              <w:rPr>
                <w:lang w:val="en-GB"/>
              </w:rPr>
            </w:pPr>
          </w:p>
        </w:tc>
      </w:tr>
      <w:tr w:rsidR="000D4FCD" w14:paraId="5C876B12" w14:textId="77777777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1239C808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DBBA2E9" w14:textId="675D7543" w:rsidR="000D4FCD" w:rsidRDefault="000D4FCD" w:rsidP="005B6B66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 w:rsidR="007E1A18">
              <w:rPr>
                <w:sz w:val="16"/>
                <w:lang w:val="en-GB"/>
              </w:rPr>
              <w:t>1</w:t>
            </w:r>
            <w:r>
              <w:rPr>
                <w:sz w:val="16"/>
                <w:lang w:val="en-GB"/>
              </w:rPr>
              <w:t xml:space="preserve">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3265B3D7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02B107DD" w14:textId="49D221B2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" w:name="Text778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"/>
          </w:p>
        </w:tc>
      </w:tr>
      <w:tr w:rsidR="000D4FCD" w14:paraId="772622FC" w14:textId="77777777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52237DD0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369E711A" w14:textId="77777777" w:rsidR="000D4FCD" w:rsidRDefault="000D4FCD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7765B26E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137B2AD0" w14:textId="1943C36E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" w:name="Text77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"/>
          </w:p>
        </w:tc>
      </w:tr>
      <w:tr w:rsidR="000D4FCD" w14:paraId="051AAEE9" w14:textId="77777777">
        <w:trPr>
          <w:cantSplit/>
          <w:trHeight w:hRule="exact" w:val="992"/>
        </w:trPr>
        <w:tc>
          <w:tcPr>
            <w:tcW w:w="4537" w:type="dxa"/>
            <w:gridSpan w:val="5"/>
          </w:tcPr>
          <w:p w14:paraId="0D190AF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14C5A0E3" w14:textId="6C44611A" w:rsidR="001558D6" w:rsidRDefault="001558D6" w:rsidP="00FD5B41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7CB9D610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00562D76" w14:textId="2B6A1EF8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3" w:name="Text80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3"/>
          </w:p>
        </w:tc>
      </w:tr>
      <w:tr w:rsidR="000D4FCD" w:rsidRPr="00AE2808" w14:paraId="650D4939" w14:textId="77777777" w:rsidTr="006D25D4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6BB4C61C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1121017E" w14:textId="77777777" w:rsidR="000D4FCD" w:rsidRDefault="000D4FCD">
            <w:pPr>
              <w:pStyle w:val="berschrift1"/>
              <w:rPr>
                <w:sz w:val="4"/>
              </w:rPr>
            </w:pPr>
          </w:p>
          <w:p w14:paraId="3A42FFE3" w14:textId="77777777" w:rsidR="000D4FCD" w:rsidRDefault="000D4FCD">
            <w:pPr>
              <w:pStyle w:val="berschrift1"/>
            </w:pPr>
            <w:bookmarkStart w:id="4" w:name="_Toc519242023"/>
            <w:bookmarkStart w:id="5" w:name="_Toc534683504"/>
            <w:bookmarkStart w:id="6" w:name="_Toc534683905"/>
            <w:bookmarkStart w:id="7" w:name="_Toc534684004"/>
            <w:bookmarkStart w:id="8" w:name="_Toc534684116"/>
            <w:bookmarkStart w:id="9" w:name="_Toc534684585"/>
            <w:bookmarkStart w:id="10" w:name="_Toc534684763"/>
            <w:r>
              <w:t>SHIPPER’S DECLARATION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  <w:p w14:paraId="375F7B63" w14:textId="77777777" w:rsidR="000D4FCD" w:rsidRDefault="000D4FCD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0D4FCD" w:rsidRPr="00AE2808" w14:paraId="37A7FC74" w14:textId="77777777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49BEFBC1" w14:textId="77777777" w:rsidR="000D4FCD" w:rsidRDefault="00193F49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46BD96D4" wp14:editId="72501F1A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5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BBB6A" id="Line 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06C60B5B" wp14:editId="76AE4C8A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4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2F154" id="Line 7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7BB49F7" wp14:editId="071137B7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3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F0ED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A9316B0" wp14:editId="37DA220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2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0D00C" id="Line 7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46590478" wp14:editId="600D4ED3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16EF10A" id="Freeform 7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 w:rsidR="000D4FCD">
              <w:rPr>
                <w:sz w:val="16"/>
                <w:lang w:val="en-GB"/>
              </w:rPr>
              <w:t xml:space="preserve">8.This </w:t>
            </w:r>
            <w:proofErr w:type="gramStart"/>
            <w:r w:rsidR="000D4FCD">
              <w:rPr>
                <w:sz w:val="16"/>
                <w:lang w:val="en-GB"/>
              </w:rPr>
              <w:t>shipment  is</w:t>
            </w:r>
            <w:proofErr w:type="gramEnd"/>
            <w:r w:rsidR="000D4FCD"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3ECCF21B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5770CB3A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1D314C9C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</w:p>
          <w:p w14:paraId="0754BCAA" w14:textId="77777777" w:rsidR="00A67AC9" w:rsidRPr="000B6DB3" w:rsidRDefault="00A67AC9" w:rsidP="00A67AC9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8D67DE1" w14:textId="77777777" w:rsidR="00A67AC9" w:rsidRPr="00A67AC9" w:rsidRDefault="00A67AC9">
            <w:pPr>
              <w:rPr>
                <w:lang w:val="en-US"/>
              </w:rPr>
            </w:pPr>
          </w:p>
        </w:tc>
      </w:tr>
      <w:tr w:rsidR="000D4FCD" w14:paraId="487E75C0" w14:textId="77777777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428CAE34" w14:textId="26843AC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bookmarkStart w:id="11" w:name="Text421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  <w:bookmarkEnd w:id="11"/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A03E658" w14:textId="5F087572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bookmarkStart w:id="12" w:name="Text429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  <w:bookmarkEnd w:id="12"/>
          </w:p>
        </w:tc>
        <w:tc>
          <w:tcPr>
            <w:tcW w:w="5528" w:type="dxa"/>
            <w:gridSpan w:val="5"/>
            <w:vMerge/>
          </w:tcPr>
          <w:p w14:paraId="72A8958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4A2AC73" w14:textId="77777777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367828AF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3ABD8490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13934AA1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319729C0" w14:textId="77777777">
        <w:trPr>
          <w:cantSplit/>
          <w:trHeight w:hRule="exact" w:val="420"/>
        </w:trPr>
        <w:tc>
          <w:tcPr>
            <w:tcW w:w="2269" w:type="dxa"/>
            <w:gridSpan w:val="2"/>
          </w:tcPr>
          <w:p w14:paraId="3FBE86D4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0B473EB2" w14:textId="6B32C89A" w:rsidR="000D4FCD" w:rsidRDefault="000D4FCD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3" w:name="Text782"/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  <w:bookmarkEnd w:id="13"/>
          </w:p>
        </w:tc>
        <w:tc>
          <w:tcPr>
            <w:tcW w:w="2268" w:type="dxa"/>
            <w:gridSpan w:val="3"/>
          </w:tcPr>
          <w:p w14:paraId="473CF7AC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08F6667E" w14:textId="4BF0792E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4" w:name="Text783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4"/>
          </w:p>
        </w:tc>
        <w:tc>
          <w:tcPr>
            <w:tcW w:w="5528" w:type="dxa"/>
            <w:gridSpan w:val="5"/>
            <w:vMerge/>
          </w:tcPr>
          <w:p w14:paraId="6FC69D8D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79C18162" w14:textId="77777777">
        <w:trPr>
          <w:cantSplit/>
          <w:trHeight w:hRule="exact" w:val="408"/>
        </w:trPr>
        <w:tc>
          <w:tcPr>
            <w:tcW w:w="2269" w:type="dxa"/>
            <w:gridSpan w:val="2"/>
          </w:tcPr>
          <w:p w14:paraId="0F298A96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47B65C2E" w14:textId="570BD3F0" w:rsidR="000D4FCD" w:rsidRDefault="000D4FCD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5" w:name="Text784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15"/>
          </w:p>
        </w:tc>
        <w:tc>
          <w:tcPr>
            <w:tcW w:w="2268" w:type="dxa"/>
            <w:gridSpan w:val="3"/>
          </w:tcPr>
          <w:p w14:paraId="39FB39B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75E0DAC5" w14:textId="1AF13287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6" w:name="Text785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6"/>
          </w:p>
        </w:tc>
        <w:tc>
          <w:tcPr>
            <w:tcW w:w="5528" w:type="dxa"/>
            <w:gridSpan w:val="5"/>
            <w:vMerge/>
          </w:tcPr>
          <w:p w14:paraId="4E359C7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59AA5F4" w14:textId="77777777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0F8D973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5EF1AAE" w14:textId="77777777" w:rsidR="000D4FCD" w:rsidRDefault="000D4FCD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DF6F2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16B84B98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3738B593" w14:textId="77777777" w:rsidR="000D4FCD" w:rsidRDefault="000D4FCD">
            <w:pPr>
              <w:rPr>
                <w:sz w:val="16"/>
                <w:lang w:val="en-GB"/>
              </w:rPr>
            </w:pPr>
          </w:p>
        </w:tc>
      </w:tr>
      <w:tr w:rsidR="000D4FCD" w:rsidRPr="00EE6D3A" w14:paraId="2ED33721" w14:textId="77777777" w:rsidTr="00A630CC">
        <w:trPr>
          <w:cantSplit/>
          <w:trHeight w:hRule="exact" w:val="5051"/>
        </w:trPr>
        <w:tc>
          <w:tcPr>
            <w:tcW w:w="1697" w:type="dxa"/>
          </w:tcPr>
          <w:p w14:paraId="68DD3FD4" w14:textId="77777777" w:rsidR="009F5802" w:rsidRDefault="009F5802">
            <w:pPr>
              <w:pStyle w:val="berschrift2"/>
              <w:ind w:left="72"/>
            </w:pPr>
            <w:bookmarkStart w:id="17" w:name="Text757"/>
          </w:p>
          <w:p w14:paraId="0AE69F15" w14:textId="62F7EA55" w:rsidR="000D4FCD" w:rsidRDefault="009F5802">
            <w:pPr>
              <w:pStyle w:val="berschrift2"/>
              <w:ind w:left="72"/>
              <w:rPr>
                <w:b w:val="0"/>
              </w:rPr>
            </w:pPr>
            <w:r>
              <w:t>Ad</w:t>
            </w:r>
            <w:r w:rsidR="00A67AC9">
              <w:t>d</w:t>
            </w:r>
            <w:r>
              <w:t>ress</w:t>
            </w:r>
            <w:r w:rsidR="000D4FCD"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bookmarkStart w:id="18" w:name="Text819"/>
            <w:r w:rsidR="000D4FCD">
              <w:instrText xml:space="preserve"> FORMTEXT </w:instrText>
            </w:r>
            <w:r w:rsidR="000D4FCD"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0D4FCD">
              <w:fldChar w:fldCharType="end"/>
            </w:r>
            <w:bookmarkEnd w:id="18"/>
          </w:p>
        </w:tc>
        <w:tc>
          <w:tcPr>
            <w:tcW w:w="4399" w:type="dxa"/>
            <w:gridSpan w:val="5"/>
          </w:tcPr>
          <w:p w14:paraId="29C48DC5" w14:textId="77777777" w:rsidR="00184104" w:rsidRPr="00DB3558" w:rsidRDefault="00184104" w:rsidP="00184104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354CC3B2" w14:textId="08654C24" w:rsidR="00184104" w:rsidRPr="00DB3558" w:rsidRDefault="00184104" w:rsidP="0071735A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3FC829F5" w14:textId="77777777" w:rsidR="0071735A" w:rsidRDefault="0071735A" w:rsidP="00011EE3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64F8FEC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34BB890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53D39FC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3335CD4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1128BD0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BF5A3E8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64DE036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E3B903B" w14:textId="77777777" w:rsid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D7E4CB0" w14:textId="77777777" w:rsid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EAB8967" w14:textId="14A21848" w:rsidR="006D25D4" w:rsidRPr="006D25D4" w:rsidRDefault="006D25D4" w:rsidP="006D25D4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3936C2F5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6C850C22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002D3911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411C16C8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40E93464" w14:textId="72C1509C" w:rsidR="00A759BB" w:rsidRPr="00FD5B41" w:rsidRDefault="00A759BB" w:rsidP="00864D75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7879ABC6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4B687122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3D17A843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1E5343CC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560974A7" w14:textId="50E401D1" w:rsidR="00C155C1" w:rsidRDefault="00C155C1" w:rsidP="00A759BB">
            <w:pPr>
              <w:rPr>
                <w:b/>
                <w:sz w:val="16"/>
                <w:lang w:val="en-GB"/>
              </w:rPr>
            </w:pPr>
          </w:p>
        </w:tc>
        <w:bookmarkEnd w:id="17"/>
        <w:tc>
          <w:tcPr>
            <w:tcW w:w="1275" w:type="dxa"/>
          </w:tcPr>
          <w:p w14:paraId="43CD1CB5" w14:textId="77777777" w:rsidR="00BC2942" w:rsidRPr="00B96956" w:rsidRDefault="00BC294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0D4FCD" w14:paraId="132D8B85" w14:textId="77777777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0F031BBF" w14:textId="054C191A" w:rsidR="00A630CC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15. Container identification No./</w:t>
            </w:r>
            <w:r w:rsidR="00A630CC">
              <w:rPr>
                <w:lang w:val="en-GB"/>
              </w:rPr>
              <w:t xml:space="preserve"> </w:t>
            </w:r>
          </w:p>
          <w:p w14:paraId="4D2313A2" w14:textId="4948F59B" w:rsidR="000D4FCD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55B50717" w14:textId="4B000EDE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bookmarkStart w:id="19" w:name="Text82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9"/>
          </w:p>
        </w:tc>
        <w:tc>
          <w:tcPr>
            <w:tcW w:w="1559" w:type="dxa"/>
            <w:tcBorders>
              <w:bottom w:val="nil"/>
            </w:tcBorders>
          </w:tcPr>
          <w:p w14:paraId="1CDDE40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0780F4BA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39286F" w14:textId="049E52A1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bookmarkStart w:id="20" w:name="Text821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0"/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20D11241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0FB5F8B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312772A" w14:textId="1B2E8B84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bookmarkStart w:id="21" w:name="Text822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1"/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672706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6F50148F" w14:textId="78035FF0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bookmarkStart w:id="22" w:name="Text823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2"/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6E31A1A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113F05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74F9187E" w14:textId="2A14B094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3" w:name="Text790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3"/>
          </w:p>
        </w:tc>
      </w:tr>
      <w:tr w:rsidR="000D4FCD" w:rsidRPr="00AE2808" w14:paraId="0B8CFF34" w14:textId="77777777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54E21FD" w14:textId="77777777" w:rsidR="000D4FCD" w:rsidRDefault="000D4FCD">
            <w:pPr>
              <w:ind w:left="72"/>
              <w:rPr>
                <w:sz w:val="8"/>
                <w:lang w:val="en-GB"/>
              </w:rPr>
            </w:pPr>
          </w:p>
          <w:p w14:paraId="317ADB5A" w14:textId="77777777" w:rsidR="000D4FCD" w:rsidRDefault="000D4FCD">
            <w:pPr>
              <w:pStyle w:val="berschrift5"/>
            </w:pPr>
            <w:r>
              <w:t>CONTAINER/VEHICLE PACKING CERTIFICATE</w:t>
            </w:r>
          </w:p>
          <w:p w14:paraId="513DC983" w14:textId="77777777" w:rsidR="000D4FCD" w:rsidRDefault="000D4FCD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4A687ACF" w14:textId="77777777" w:rsidR="000D4FCD" w:rsidRDefault="000D4FCD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253C3756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2239372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DC2E8A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0EF251D5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013A08DD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A72A768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</w:tr>
      <w:tr w:rsidR="000D4FCD" w14:paraId="53CE7190" w14:textId="77777777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271245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64F4AEE1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19E5CCC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1FECA184" w14:textId="433EB57F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bookmarkStart w:id="24" w:name="Text80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4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0E88" w14:textId="77777777" w:rsidR="000D4FCD" w:rsidRDefault="00A67AC9" w:rsidP="00A67A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1E12D6FD" w14:textId="2974E369" w:rsidR="000D4FCD" w:rsidRDefault="000D4FCD" w:rsidP="00A67AC9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bookmarkStart w:id="25" w:name="Text810"/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  <w:bookmarkEnd w:id="25"/>
          </w:p>
        </w:tc>
      </w:tr>
      <w:tr w:rsidR="000D4FCD" w:rsidRPr="00AE2808" w14:paraId="7BF6D3E2" w14:textId="77777777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1E7905B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B99D43E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7770188D" w14:textId="77777777" w:rsidR="000D4FCD" w:rsidRDefault="000D4FCD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226AC4BF" w14:textId="2BE933E2" w:rsidR="000D4FCD" w:rsidRDefault="000D4FCD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bookmarkStart w:id="26" w:name="Text812"/>
            <w:r>
              <w:instrText xml:space="preserve"> FORMTEXT </w:instrText>
            </w:r>
            <w:r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750AA009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2CF794CF" w14:textId="5F3B1501" w:rsidR="000D4FCD" w:rsidRDefault="005D053E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311489CA" w14:textId="77777777" w:rsidR="00B96956" w:rsidRDefault="00B96956">
            <w:pPr>
              <w:rPr>
                <w:lang w:val="en-GB"/>
              </w:rPr>
            </w:pPr>
          </w:p>
        </w:tc>
      </w:tr>
      <w:tr w:rsidR="000D4FCD" w14:paraId="0E5DE7B8" w14:textId="77777777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472B8C9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CBCA676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AEC83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016029F2" w14:textId="652662F0" w:rsidR="000D4FCD" w:rsidRDefault="000D4FCD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bookmarkStart w:id="27" w:name="Text797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27"/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499D58D4" w14:textId="77777777" w:rsidR="005D053E" w:rsidRDefault="000D4FCD" w:rsidP="00A630CC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ADBD3EC" w14:textId="5F3C4C9A" w:rsidR="005D053E" w:rsidRPr="005D053E" w:rsidRDefault="005D053E" w:rsidP="00A630CC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0D4FCD" w14:paraId="145FF53E" w14:textId="77777777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F2F5F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67192BD2" w14:textId="784A025C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bookmarkStart w:id="28" w:name="Text814"/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  <w:bookmarkEnd w:id="28"/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4BB30F1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2F571CEE" w14:textId="49ABD412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bookmarkStart w:id="29" w:name="Text815"/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  <w:bookmarkEnd w:id="29"/>
          </w:p>
        </w:tc>
        <w:tc>
          <w:tcPr>
            <w:tcW w:w="3260" w:type="dxa"/>
            <w:gridSpan w:val="3"/>
          </w:tcPr>
          <w:p w14:paraId="3BFDB10D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0E7E0A5B" w14:textId="01A64393" w:rsidR="000D4FCD" w:rsidRDefault="00B96956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 w:rsidR="000D4FCD"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bookmarkStart w:id="30" w:name="Text816"/>
            <w:r w:rsidR="000D4FCD">
              <w:rPr>
                <w:rFonts w:ascii="Bookman Old Style" w:hAnsi="Bookman Old Style"/>
                <w:b w:val="0"/>
              </w:rPr>
              <w:instrText xml:space="preserve"> FORMTEXT </w:instrText>
            </w:r>
            <w:r w:rsidR="000D4FCD">
              <w:rPr>
                <w:rFonts w:ascii="Bookman Old Style" w:hAnsi="Bookman Old Style"/>
                <w:b w:val="0"/>
              </w:rPr>
            </w:r>
            <w:r w:rsidR="000D4FCD"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0D4FCD">
              <w:rPr>
                <w:rFonts w:ascii="Bookman Old Style" w:hAnsi="Bookman Old Style"/>
                <w:b w:val="0"/>
              </w:rPr>
              <w:fldChar w:fldCharType="end"/>
            </w:r>
            <w:bookmarkEnd w:id="30"/>
          </w:p>
        </w:tc>
      </w:tr>
    </w:tbl>
    <w:p w14:paraId="6DFD08A6" w14:textId="010E1383" w:rsidR="00AE2808" w:rsidRDefault="00AE2808">
      <w:pPr>
        <w:rPr>
          <w:sz w:val="4"/>
          <w:lang w:val="en-GB"/>
        </w:rPr>
      </w:pPr>
    </w:p>
    <w:p w14:paraId="702C8725" w14:textId="77777777" w:rsidR="00AE2808" w:rsidRDefault="00AE2808" w:rsidP="00AE2808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699B7EBD" wp14:editId="0D5A1232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121161055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1947367981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91817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143674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558200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842339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632026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699610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975803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34796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511097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69375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786257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313137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462846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207026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74641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003607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455805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20806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374204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83D3A" id="Group 64" o:spid="_x0000_s1026" style="position:absolute;margin-left:497.95pt;margin-top:-71.35pt;width:14.15pt;height:888.35pt;z-index:251662848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5378D377" wp14:editId="5D556B1F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172765554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1615329526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2088342021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159333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9598329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520658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133060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0986036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4707195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7001284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884637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5789123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2847927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2451357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9930803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248403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0639720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168844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544085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7482314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690389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54770959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B40EF" id="Group 65" o:spid="_x0000_s1026" style="position:absolute;margin-left:-56.45pt;margin-top:-70.85pt;width:14.15pt;height:888.35pt;z-index:251663872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" fillcolor="red" strokecolor="red"/>
              </v:group>
            </w:pict>
          </mc:Fallback>
        </mc:AlternateContent>
      </w:r>
      <w:r>
        <w:t>IMO DANGEROUS GOODS FORM</w:t>
      </w:r>
    </w:p>
    <w:p w14:paraId="77497C6A" w14:textId="77777777" w:rsidR="00AE2808" w:rsidRDefault="00AE2808" w:rsidP="00AE2808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5936F6F3" w14:textId="77777777" w:rsidR="00AE2808" w:rsidRDefault="00AE2808" w:rsidP="00AE2808">
      <w:pPr>
        <w:rPr>
          <w:sz w:val="16"/>
          <w:lang w:val="en-GB"/>
        </w:rPr>
      </w:pPr>
    </w:p>
    <w:p w14:paraId="2CACBFA4" w14:textId="77777777" w:rsidR="00AE2808" w:rsidRDefault="00AE2808" w:rsidP="00AE2808">
      <w:pPr>
        <w:rPr>
          <w:sz w:val="16"/>
          <w:lang w:val="en-GB"/>
        </w:rPr>
        <w:sectPr w:rsidR="00AE2808" w:rsidSect="00AE2808">
          <w:footerReference w:type="even" r:id="rId10"/>
          <w:footerReference w:type="default" r:id="rId11"/>
          <w:footerReference w:type="first" r:id="rId12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AE2808" w14:paraId="5F394A3C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7A40B79D" w14:textId="77777777" w:rsidR="00AE2808" w:rsidRPr="005B6B66" w:rsidRDefault="00AE2808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1FD0F55A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2E614627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64CD1271" w14:textId="77777777" w:rsidR="00AE2808" w:rsidRPr="003F5779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2A4975CF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2C92085C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33E1B6F1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533F88A" w14:textId="77777777" w:rsidR="00AE2808" w:rsidRDefault="00AE2808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65D2C0CA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613AEC8F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14:paraId="55889416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7957862A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2DC2E3CF" w14:textId="77777777" w:rsidR="00AE2808" w:rsidRDefault="00AE2808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28AA3B11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25A8BDDD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14:paraId="3FB18FCD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73A5F0C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4013B606" w14:textId="77777777" w:rsidR="00AE2808" w:rsidRDefault="00AE2808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4F3ADE05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2064377E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:rsidRPr="00AE2808" w14:paraId="53C7EED1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9E679B3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39D793C8" w14:textId="77777777" w:rsidR="00AE2808" w:rsidRDefault="00AE2808" w:rsidP="00E95FC2">
            <w:pPr>
              <w:pStyle w:val="berschrift1"/>
              <w:rPr>
                <w:sz w:val="4"/>
              </w:rPr>
            </w:pPr>
          </w:p>
          <w:p w14:paraId="1E4D2BA3" w14:textId="77777777" w:rsidR="00AE2808" w:rsidRDefault="00AE2808" w:rsidP="00E95FC2">
            <w:pPr>
              <w:pStyle w:val="berschrift1"/>
            </w:pPr>
            <w:r>
              <w:t>SHIPPER’S DECLARATION</w:t>
            </w:r>
          </w:p>
          <w:p w14:paraId="118FC6BD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AE2808" w:rsidRPr="00AE2808" w14:paraId="4C216770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38219D92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0" allowOverlap="1" wp14:anchorId="30FB7DDF" wp14:editId="3B18A649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751120037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F31EB" id="Line 74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0" allowOverlap="1" wp14:anchorId="3BB002EE" wp14:editId="6A6D3814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1464570891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34E99" id="Line 73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0" allowOverlap="1" wp14:anchorId="7B0D4C60" wp14:editId="4837FB68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468035304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8F640" id="Line 7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26B49A6D" wp14:editId="799512A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697207738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6D79D" id="Line 7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0" allowOverlap="1" wp14:anchorId="66FA50D6" wp14:editId="2BFC016D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83514706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0219BCD9" id="Freeform 7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7CA6B51D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227F19E4" w14:textId="77777777" w:rsidR="00AE2808" w:rsidRPr="007D21AE" w:rsidRDefault="00AE2808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0110F927" w14:textId="77777777" w:rsidR="00AE2808" w:rsidRPr="007D21AE" w:rsidRDefault="00AE2808" w:rsidP="00E95FC2">
            <w:pPr>
              <w:rPr>
                <w:rFonts w:cs="Arial"/>
                <w:lang w:val="en-US"/>
              </w:rPr>
            </w:pPr>
          </w:p>
          <w:p w14:paraId="0332FEED" w14:textId="77777777" w:rsidR="00AE2808" w:rsidRPr="000B6DB3" w:rsidRDefault="00AE2808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66A6E96" w14:textId="77777777" w:rsidR="00AE2808" w:rsidRPr="00A67AC9" w:rsidRDefault="00AE2808" w:rsidP="00E95FC2">
            <w:pPr>
              <w:rPr>
                <w:lang w:val="en-US"/>
              </w:rPr>
            </w:pPr>
          </w:p>
        </w:tc>
      </w:tr>
      <w:tr w:rsidR="00AE2808" w14:paraId="75C301CC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388A175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4AE54C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EF7068C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3F824330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5528E040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1C2FDBE2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73131E67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65759BB9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03586654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715A487B" w14:textId="77777777" w:rsidR="00AE2808" w:rsidRDefault="00AE2808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2F9B77B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7A4C8A02" w14:textId="77777777" w:rsidR="00AE2808" w:rsidRDefault="00AE280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65576975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C553A0E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6BE3E97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21804B3B" w14:textId="77777777" w:rsidR="00AE2808" w:rsidRDefault="00AE2808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51D2D78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20A3E9C8" w14:textId="77777777" w:rsidR="00AE2808" w:rsidRDefault="00AE280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B4C61EA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4F3B05B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7CA10213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7D98EAF" w14:textId="77777777" w:rsidR="00AE2808" w:rsidRDefault="00AE2808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43AC1D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3F2E9486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7904B72A" w14:textId="77777777" w:rsidR="00AE2808" w:rsidRDefault="00AE2808" w:rsidP="00E95FC2">
            <w:pPr>
              <w:rPr>
                <w:sz w:val="16"/>
                <w:lang w:val="en-GB"/>
              </w:rPr>
            </w:pPr>
          </w:p>
        </w:tc>
      </w:tr>
      <w:tr w:rsidR="00AE2808" w:rsidRPr="00EE6D3A" w14:paraId="1EEB89FF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53C174B0" w14:textId="77777777" w:rsidR="00AE2808" w:rsidRDefault="00AE2808" w:rsidP="00E95FC2">
            <w:pPr>
              <w:pStyle w:val="berschrift2"/>
              <w:ind w:left="72"/>
            </w:pPr>
          </w:p>
          <w:p w14:paraId="3FA677C7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 w14:paraId="704DE016" w14:textId="77777777" w:rsidR="00AE2808" w:rsidRPr="00DB3558" w:rsidRDefault="00AE2808" w:rsidP="00E95FC2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769AA12D" w14:textId="77777777" w:rsidR="00AE2808" w:rsidRPr="00DB3558" w:rsidRDefault="00AE2808" w:rsidP="00E95FC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25263ED9" w14:textId="77777777" w:rsidR="00AE2808" w:rsidRDefault="00AE2808" w:rsidP="00E95FC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745DC47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5E207AA4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F0DC02B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D91FC3F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486F9CC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929B2CC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FBCEB9D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DA7C605" w14:textId="77777777" w:rsidR="00AE2808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8647B84" w14:textId="77777777" w:rsidR="00AE2808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71E35EA7" w14:textId="77777777" w:rsidR="00AE2808" w:rsidRPr="006D25D4" w:rsidRDefault="00AE2808" w:rsidP="00E95FC2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3AB3157E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034C611D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24363CF3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4FCCFE96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064F95D7" w14:textId="77777777" w:rsidR="00AE2808" w:rsidRPr="00FD5B41" w:rsidRDefault="00AE2808" w:rsidP="00E95FC2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36340850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052FA92D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1079DB19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2DD706F4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2D329350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</w:tc>
        <w:tc>
          <w:tcPr>
            <w:tcW w:w="1275" w:type="dxa"/>
          </w:tcPr>
          <w:p w14:paraId="084A2148" w14:textId="77777777" w:rsidR="00AE2808" w:rsidRPr="00B96956" w:rsidRDefault="00AE2808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AE2808" w14:paraId="2A24F247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4D19B003" w14:textId="77777777" w:rsidR="00AE2808" w:rsidRDefault="00AE280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6D823BA7" w14:textId="77777777" w:rsidR="00AE2808" w:rsidRDefault="00AE280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38376A55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40F711AD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616DE8A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5083EB9F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6FF30422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58F2703B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67C86637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E064392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215AE79F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37747F5A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B466934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273EAAA3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AE2808" w:rsidRPr="00AE2808" w14:paraId="1E8FBC00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66F5712" w14:textId="77777777" w:rsidR="00AE2808" w:rsidRDefault="00AE2808" w:rsidP="00E95FC2">
            <w:pPr>
              <w:ind w:left="72"/>
              <w:rPr>
                <w:sz w:val="8"/>
                <w:lang w:val="en-GB"/>
              </w:rPr>
            </w:pPr>
          </w:p>
          <w:p w14:paraId="586C401A" w14:textId="77777777" w:rsidR="00AE2808" w:rsidRDefault="00AE2808" w:rsidP="00E95FC2">
            <w:pPr>
              <w:pStyle w:val="berschrift5"/>
            </w:pPr>
            <w:r>
              <w:t>CONTAINER/VEHICLE PACKING CERTIFICATE</w:t>
            </w:r>
          </w:p>
          <w:p w14:paraId="4BE41B3B" w14:textId="77777777" w:rsidR="00AE2808" w:rsidRDefault="00AE2808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08F594F5" w14:textId="77777777" w:rsidR="00AE2808" w:rsidRDefault="00AE2808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50602B6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46E1BA9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5F27E4E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188663B1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76AB3FF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2C299B7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AE2808" w14:paraId="7BD31F59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2C208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36E863F6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C4F9F73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65A4B267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F906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5BCA52B0" w14:textId="77777777" w:rsidR="00AE2808" w:rsidRDefault="00AE2808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AE2808" w:rsidRPr="00AE2808" w14:paraId="06392566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D668B5F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1FDA709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4AFDD0EC" w14:textId="77777777" w:rsidR="00AE2808" w:rsidRDefault="00AE2808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0644C09C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169DD01B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3F454E76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60DFD69D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F7A9A17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95C5DCB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4787273D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9179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3D0BD4AD" w14:textId="77777777" w:rsidR="00AE2808" w:rsidRDefault="00AE2808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09EAC73E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0EEA5990" w14:textId="77777777" w:rsidR="00AE2808" w:rsidRPr="005D053E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AE2808" w14:paraId="662D0EBE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7647B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DA9E56A" w14:textId="77777777" w:rsidR="00AE2808" w:rsidRDefault="00AE280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69D2D43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58254C54" w14:textId="77777777" w:rsidR="00AE2808" w:rsidRDefault="00AE280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29EE0B62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C37726A" w14:textId="77777777" w:rsidR="00AE2808" w:rsidRDefault="00AE2808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476111E2" w14:textId="77777777" w:rsidR="00AE2808" w:rsidRDefault="00AE2808">
      <w:pPr>
        <w:rPr>
          <w:sz w:val="4"/>
          <w:lang w:val="en-GB"/>
        </w:rPr>
      </w:pPr>
    </w:p>
    <w:sectPr w:rsidR="00AE2808">
      <w:type w:val="continuous"/>
      <w:pgSz w:w="11906" w:h="16838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6B3DF" w14:textId="77777777" w:rsidR="00A4259C" w:rsidRDefault="00A4259C">
      <w:r>
        <w:separator/>
      </w:r>
    </w:p>
  </w:endnote>
  <w:endnote w:type="continuationSeparator" w:id="0">
    <w:p w14:paraId="23E1479D" w14:textId="77777777" w:rsidR="00A4259C" w:rsidRDefault="00A4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1185D" w14:textId="7AC6CEBE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F64E8D" wp14:editId="4B3AD4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42429699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8E19D7" w14:textId="298220F4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64E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28.45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" filled="f" stroked="f">
              <v:textbox style="mso-fit-shape-to-text:t" inset="0,0,0,15pt">
                <w:txbxContent>
                  <w:p w14:paraId="1F8E19D7" w14:textId="298220F4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2E30" w14:textId="0D7D29A5" w:rsidR="000D4FCD" w:rsidRDefault="00BF4CB3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B350D9" wp14:editId="365E341D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5420292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FDB70" w14:textId="7D91FA4D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350D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28.45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+7DA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" filled="f" stroked="f">
              <v:textbox style="mso-fit-shape-to-text:t" inset="0,0,0,15pt">
                <w:txbxContent>
                  <w:p w14:paraId="07FFDB70" w14:textId="7D91FA4D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4FCD">
      <w:rPr>
        <w:b/>
        <w:sz w:val="20"/>
        <w:lang w:val="en-GB"/>
      </w:rPr>
      <w:t>Multimodal Dangerous Goods Form by Sika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429B1" w14:textId="76058B2F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B98BC6" wp14:editId="3DA763D5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54214926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614EF" w14:textId="57ADE73F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98BC6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28.45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j9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4mP3O6hPOJSDYd/e8nWLpTfMhxfmcME4B4o2&#10;POMhFXQVhbNFSQPu59/8MR95xyglHQqmogYVTYn6bnAfUVuj4UZjl4xins9yjJuDfgCUYYEvwvJk&#10;otcFNZrSgX5DOa9iIQwxw7FcRXej+RAG5eJz4GK1SkkoI8vCxmwtj9CRrsjla//GnD0THnBTTzCq&#10;iZUfeB9y401vV4eA7KelRGoHIs+MowTTWs/PJWr8/X/Kuj7q5S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w3O4/Q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4B9614EF" w14:textId="57ADE73F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300" w14:textId="77777777" w:rsidR="00AE2808" w:rsidRDefault="00AE28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22DAEE8" wp14:editId="6D9BC3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355437260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F8AB6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DAEE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INTERNAL" style="position:absolute;margin-left:0;margin-top:0;width:28.45pt;height:23.5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rA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Rsbud1CfcCgHw7695esWS2+YDy/M4YJxDhRt&#10;eMZDKugqCmeLkgbcz7/5Yz7yjlFKOhRMRQ0qmhL13eA+orZGw43GLhnFPJ/lGDcH/QAowwJfhOXJ&#10;RK8LajSlA/2Gcl7FQhhihmO5iu5G8yEMysXnwMVqlZJQRpaFjdlaHqEjXZHL1/6NOXsmPOCmnmBU&#10;Eys/8D7kxpverg4B2U9LidQORJ4ZRwmmtZ6fS9T4+/+UdX3Uy1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rswKwA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7DCF8AB6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B1AA" w14:textId="77777777" w:rsidR="00AE2808" w:rsidRDefault="00AE2808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BAA3785" wp14:editId="1C209274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122995838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B4FD66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A378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INTERNAL" style="position:absolute;margin-left:0;margin-top:0;width:28.45pt;height:23.5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K3wF3APAgAA&#10;HA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67B4FD66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1B6D" w14:textId="77777777" w:rsidR="00AE2808" w:rsidRDefault="00AE28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89F3B44" wp14:editId="7FB17258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196182278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A1689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F3B4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INTERNAL" style="position:absolute;margin-left:0;margin-top:0;width:28.45pt;height:23.5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" filled="f" stroked="f">
              <v:textbox style="mso-fit-shape-to-text:t" inset="0,0,0,15pt">
                <w:txbxContent>
                  <w:p w14:paraId="741A1689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321E4" w14:textId="77777777" w:rsidR="00A4259C" w:rsidRDefault="00A4259C">
      <w:r>
        <w:separator/>
      </w:r>
    </w:p>
  </w:footnote>
  <w:footnote w:type="continuationSeparator" w:id="0">
    <w:p w14:paraId="667DB945" w14:textId="77777777" w:rsidR="00A4259C" w:rsidRDefault="00A42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02"/>
    <w:rsid w:val="00011EE3"/>
    <w:rsid w:val="00095825"/>
    <w:rsid w:val="000D4FCD"/>
    <w:rsid w:val="00103946"/>
    <w:rsid w:val="00114E7A"/>
    <w:rsid w:val="00140CCC"/>
    <w:rsid w:val="001558D6"/>
    <w:rsid w:val="00184104"/>
    <w:rsid w:val="00193F49"/>
    <w:rsid w:val="002D5730"/>
    <w:rsid w:val="002D6A9D"/>
    <w:rsid w:val="00321DF1"/>
    <w:rsid w:val="00323C6B"/>
    <w:rsid w:val="00337BAF"/>
    <w:rsid w:val="003A5472"/>
    <w:rsid w:val="003F5779"/>
    <w:rsid w:val="00404295"/>
    <w:rsid w:val="00557D1B"/>
    <w:rsid w:val="00577722"/>
    <w:rsid w:val="00591A6F"/>
    <w:rsid w:val="005B6B66"/>
    <w:rsid w:val="005D053E"/>
    <w:rsid w:val="005F6CA7"/>
    <w:rsid w:val="00675A4E"/>
    <w:rsid w:val="006D25D4"/>
    <w:rsid w:val="006F4C6E"/>
    <w:rsid w:val="0071735A"/>
    <w:rsid w:val="007A4E7D"/>
    <w:rsid w:val="007E1A18"/>
    <w:rsid w:val="00864D75"/>
    <w:rsid w:val="008C73BB"/>
    <w:rsid w:val="00910667"/>
    <w:rsid w:val="00924710"/>
    <w:rsid w:val="00930528"/>
    <w:rsid w:val="00983A2A"/>
    <w:rsid w:val="009D62C2"/>
    <w:rsid w:val="009F5802"/>
    <w:rsid w:val="00A4259C"/>
    <w:rsid w:val="00A630CC"/>
    <w:rsid w:val="00A67AC9"/>
    <w:rsid w:val="00A759BB"/>
    <w:rsid w:val="00AE119A"/>
    <w:rsid w:val="00AE2808"/>
    <w:rsid w:val="00B20CB4"/>
    <w:rsid w:val="00B96956"/>
    <w:rsid w:val="00BC2942"/>
    <w:rsid w:val="00BF4CB3"/>
    <w:rsid w:val="00C155C1"/>
    <w:rsid w:val="00C83AEA"/>
    <w:rsid w:val="00C91273"/>
    <w:rsid w:val="00D41143"/>
    <w:rsid w:val="00DB3558"/>
    <w:rsid w:val="00E0049A"/>
    <w:rsid w:val="00E04A3C"/>
    <w:rsid w:val="00E16746"/>
    <w:rsid w:val="00E2424F"/>
    <w:rsid w:val="00E512DE"/>
    <w:rsid w:val="00E565E8"/>
    <w:rsid w:val="00EE4031"/>
    <w:rsid w:val="00EE6D3A"/>
    <w:rsid w:val="00F26F14"/>
    <w:rsid w:val="00F36C55"/>
    <w:rsid w:val="00F93747"/>
    <w:rsid w:val="00FB6664"/>
    <w:rsid w:val="00F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9DB1F8"/>
  <w15:chartTrackingRefBased/>
  <w15:docId w15:val="{B08A9724-95BD-49F6-AD97-B9322478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E4031"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Times New Roman" w:hAnsi="Times New Roman"/>
      <w:b/>
      <w:sz w:val="16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ind w:left="72"/>
      <w:outlineLvl w:val="3"/>
    </w:pPr>
    <w:rPr>
      <w:b/>
      <w:color w:val="0000FF"/>
      <w:sz w:val="16"/>
      <w:lang w:val="en-GB"/>
    </w:rPr>
  </w:style>
  <w:style w:type="paragraph" w:styleId="berschrift5">
    <w:name w:val="heading 5"/>
    <w:basedOn w:val="Standard"/>
    <w:next w:val="Standard"/>
    <w:qFormat/>
    <w:pPr>
      <w:keepNext/>
      <w:ind w:left="72"/>
      <w:outlineLvl w:val="4"/>
    </w:pPr>
    <w:rPr>
      <w:b/>
      <w:sz w:val="14"/>
      <w:lang w:val="en-GB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sz w:val="1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rFonts w:ascii="Times New Roman" w:hAnsi="Times New Roman"/>
      <w:b/>
      <w:sz w:val="32"/>
      <w:lang w:val="en-GB"/>
    </w:rPr>
  </w:style>
  <w:style w:type="paragraph" w:styleId="Untertitel">
    <w:name w:val="Subtitle"/>
    <w:basedOn w:val="Standard"/>
    <w:qFormat/>
    <w:rPr>
      <w:rFonts w:ascii="Times New Roman" w:hAnsi="Times New Roman"/>
      <w:sz w:val="24"/>
      <w:lang w:val="en-GB"/>
    </w:rPr>
  </w:style>
  <w:style w:type="paragraph" w:styleId="Textkrper">
    <w:name w:val="Body Text"/>
    <w:basedOn w:val="Standard"/>
    <w:rPr>
      <w:b/>
      <w:sz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20"/>
    </w:pPr>
  </w:style>
  <w:style w:type="paragraph" w:styleId="Verzeichnis3">
    <w:name w:val="toc 3"/>
    <w:basedOn w:val="Standard"/>
    <w:next w:val="Standard"/>
    <w:autoRedefine/>
    <w:semiHidden/>
    <w:pPr>
      <w:ind w:left="440"/>
    </w:p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paragraph" w:styleId="Textkrper2">
    <w:name w:val="Body Text 2"/>
    <w:basedOn w:val="Standard"/>
    <w:rPr>
      <w:color w:val="0000FF"/>
      <w:sz w:val="14"/>
      <w:lang w:val="en-GB"/>
    </w:rPr>
  </w:style>
  <w:style w:type="paragraph" w:styleId="Textkrper-Zeileneinzug">
    <w:name w:val="Body Text Indent"/>
    <w:basedOn w:val="Standard"/>
    <w:pPr>
      <w:ind w:left="72"/>
    </w:pPr>
    <w:rPr>
      <w:sz w:val="16"/>
    </w:rPr>
  </w:style>
  <w:style w:type="paragraph" w:styleId="Textkrper3">
    <w:name w:val="Body Text 3"/>
    <w:basedOn w:val="Standard"/>
    <w:rPr>
      <w:snapToGrid w:val="0"/>
      <w:color w:val="000000"/>
      <w:sz w:val="16"/>
      <w:lang w:val="en-GB"/>
    </w:rPr>
  </w:style>
  <w:style w:type="paragraph" w:styleId="Sprechblasentext">
    <w:name w:val="Balloon Text"/>
    <w:basedOn w:val="Standard"/>
    <w:link w:val="SprechblasentextZchn"/>
    <w:rsid w:val="00FD5B4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FD5B4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2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praktikant_rfp\Desktop\Petar%20Link\Formulare\IMO%20DECLARAT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8739-BB6B-486A-B00E-5193D1F1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 DECLARATION.dot</Template>
  <TotalTime>0</TotalTime>
  <Pages>2</Pages>
  <Words>738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IMO DANGEROUS GOODS DECLARATION</vt:lpstr>
    </vt:vector>
  </TitlesOfParts>
  <Company> 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IMO DANGEROUS GOODS DECLARATION</dc:title>
  <dc:subject/>
  <dc:creator>PRAKTIKANT_RFP</dc:creator>
  <cp:keywords/>
  <cp:lastModifiedBy>Valentino Cirocco</cp:lastModifiedBy>
  <cp:revision>2</cp:revision>
  <cp:lastPrinted>2024-02-08T14:17:00Z</cp:lastPrinted>
  <dcterms:created xsi:type="dcterms:W3CDTF">2025-04-14T14:40:00Z</dcterms:created>
  <dcterms:modified xsi:type="dcterms:W3CDTF">2025-04-14T14:40:00Z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747af40e,73c72003,183e204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f6d7d17-467a-4c8a-bc82-0da4d92ddbea_Enabled">
    <vt:lpwstr>true</vt:lpwstr>
  </property>
  <property fmtid="{D5CDD505-2E9C-101B-9397-08002B2CF9AE}" pid="6" name="MSIP_Label_df6d7d17-467a-4c8a-bc82-0da4d92ddbea_SetDate">
    <vt:lpwstr>2024-11-05T13:03:35Z</vt:lpwstr>
  </property>
  <property fmtid="{D5CDD505-2E9C-101B-9397-08002B2CF9AE}" pid="7" name="MSIP_Label_df6d7d17-467a-4c8a-bc82-0da4d92ddbea_Method">
    <vt:lpwstr>Privileged</vt:lpwstr>
  </property>
  <property fmtid="{D5CDD505-2E9C-101B-9397-08002B2CF9AE}" pid="8" name="MSIP_Label_df6d7d17-467a-4c8a-bc82-0da4d92ddbea_Name">
    <vt:lpwstr>Internal</vt:lpwstr>
  </property>
  <property fmtid="{D5CDD505-2E9C-101B-9397-08002B2CF9AE}" pid="9" name="MSIP_Label_df6d7d17-467a-4c8a-bc82-0da4d92ddbea_SiteId">
    <vt:lpwstr>eb8a6a88-d993-4e50-b4f0-ada3df9e78f8</vt:lpwstr>
  </property>
  <property fmtid="{D5CDD505-2E9C-101B-9397-08002B2CF9AE}" pid="10" name="MSIP_Label_df6d7d17-467a-4c8a-bc82-0da4d92ddbea_ActionId">
    <vt:lpwstr>bd0fb0ab-69c1-4f8e-b94a-45970432c949</vt:lpwstr>
  </property>
  <property fmtid="{D5CDD505-2E9C-101B-9397-08002B2CF9AE}" pid="11" name="MSIP_Label_df6d7d17-467a-4c8a-bc82-0da4d92ddbea_ContentBits">
    <vt:lpwstr>2</vt:lpwstr>
  </property>
</Properties>
</file>