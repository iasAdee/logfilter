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32B4465E" w14:textId="08548C63" w:rsidR="000D4FCD" w:rsidRDefault="000D4FCD" w:rsidP="00AE280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AE2808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AE2808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>
            <w:r>
              <w:t>12 Steel Drums/Pails (1A2)</w:t>
              <w:br/>
              <w:t>UN 3082 ENVIRONMENTALLY HAZARDOUS SUBSTANCE, LIQUID, N.O.S. epoxy resin</w:t>
              <w:br/>
              <w:t>101,00 °C</w:t>
              <w:br/>
              <w:br/>
              <w:t>42 Steel Drums/Pails (1A2)</w:t>
              <w:br/>
              <w:t>UN 2735 AMINES, LIQUID, CORROSIVE, N.O.S. 3-aminomethyl-3,5,5-trimethylcyclohexylamine</w:t>
              <w:br/>
              <w:t>101,00 °C</w:t>
              <w:br/>
              <w:br/>
              <w:t>60 Steel Drums/Pails (1A2)</w:t>
              <w:br/>
              <w:t>UN 3082 ENVIRONMENTALLY HAZARDOUS SUBSTANCE, LIQUID, N.O.S. epoxy resin</w:t>
              <w:br/>
              <w:t>101,00 °C</w:t>
              <w:br/>
              <w:br/>
            </w:r>
          </w:p>
        </w:tc>
        <w:tc>
          <w:tcPr>
            <w:tcW w:w="1418" w:type="dxa"/>
            <w:gridSpan w:val="2"/>
          </w:tcPr>
          <w:p>
            <w:r>
              <w:t>2400.0 KG</w:t>
              <w:br/>
              <w:br/>
              <w:br/>
              <w:br/>
              <w:br/>
              <w:t>186.9 KG</w:t>
              <w:br/>
              <w:br/>
              <w:br/>
              <w:br/>
              <w:br/>
              <w:t>1387.56 KG</w:t>
              <w:br/>
              <w:br/>
              <w:br/>
              <w:br/>
              <w:br/>
            </w:r>
          </w:p>
        </w:tc>
        <w:tc>
          <w:tcPr>
            <w:tcW w:w="1276" w:type="dxa"/>
          </w:tcPr>
          <w:p>
            <w:r>
              <w:t>2160.0 KG</w:t>
              <w:br/>
              <w:br/>
              <w:br/>
              <w:br/>
              <w:br/>
              <w:t>157.5 KG</w:t>
              <w:br/>
              <w:br/>
              <w:br/>
              <w:br/>
              <w:br/>
              <w:t>1267.2 KG</w:t>
              <w:br/>
              <w:br/>
              <w:br/>
              <w:br/>
              <w:br/>
            </w: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AE2808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AE2808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6DFD08A6" w14:textId="010E1383" w:rsidR="00AE2808" w:rsidRDefault="00AE2808">
      <w:pPr>
        <w:rPr>
          <w:sz w:val="4"/>
          <w:lang w:val="en-GB"/>
        </w:rPr>
      </w:pPr>
    </w:p>
    <w:p w14:paraId="702C8725" w14:textId="77777777" w:rsidR="00AE2808" w:rsidRDefault="00AE2808" w:rsidP="00AE280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699B7EBD" wp14:editId="0D5A1232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2116105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947367981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1817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43674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558200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842339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632026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99610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975803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4796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1109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937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786257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1313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46284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7026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4641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03607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45580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20806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374204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E0C16" id="Group 64" o:spid="_x0000_s1026" style="position:absolute;margin-left:497.95pt;margin-top:-71.35pt;width:14.15pt;height:888.35pt;z-index:251662848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5378D377" wp14:editId="5D556B1F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7276555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1615329526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2088342021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159333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959832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520658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13306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0986036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4707195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001284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884637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78912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284792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451357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930803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248403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63972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16884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544085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482314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690389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4770959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EC14C" id="Group 65" o:spid="_x0000_s1026" style="position:absolute;margin-left:-56.45pt;margin-top:-70.85pt;width:14.15pt;height:888.35pt;z-index:251663872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T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zP4nSWvKdJBvefAgBy+QcAAP//AwBQSwECLQAUAAYACAAAACEA2+H2y+4AAACFAQAAEwAAAAAA&#10;AAAAAAAAAAAAAAAAW0NvbnRlbnRfVHlwZXNdLnhtbFBLAQItABQABgAIAAAAIQBa9CxbvwAAABUB&#10;AAALAAAAAAAAAAAAAAAAAB8BAABfcmVscy8ucmVsc1BLAQItABQABgAIAAAAIQAD5qeTyAAAAOMA&#10;AAAPAAAAAAAAAAAAAAAAAAcCAABkcnMvZG93bnJldi54bWxQSwUGAAAAAAMAAwC3AAAA/A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77497C6A" w14:textId="77777777" w:rsidR="00AE2808" w:rsidRDefault="00AE2808" w:rsidP="00AE280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5936F6F3" w14:textId="77777777" w:rsidR="00AE2808" w:rsidRDefault="00AE2808" w:rsidP="00AE2808">
      <w:pPr>
        <w:rPr>
          <w:sz w:val="16"/>
          <w:lang w:val="en-GB"/>
        </w:rPr>
      </w:pPr>
    </w:p>
    <w:p w14:paraId="2CACBFA4" w14:textId="77777777" w:rsidR="00AE2808" w:rsidRDefault="00AE2808" w:rsidP="00AE2808">
      <w:pPr>
        <w:rPr>
          <w:sz w:val="16"/>
          <w:lang w:val="en-GB"/>
        </w:rPr>
        <w:sectPr w:rsidR="00AE2808" w:rsidSect="00AE2808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AE2808" w14:paraId="5F394A3C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7A40B79D" w14:textId="77777777" w:rsidR="00AE2808" w:rsidRPr="005B6B66" w:rsidRDefault="00AE280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FD0F55A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2E614627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4CD1271" w14:textId="77777777" w:rsidR="00AE2808" w:rsidRPr="003F5779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A4975CF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2C92085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33E1B6F1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33F88A" w14:textId="77777777" w:rsidR="00AE2808" w:rsidRDefault="00AE280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65D2C0C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613AEC8F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55889416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7957862A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DC2E3CF" w14:textId="77777777" w:rsidR="00AE2808" w:rsidRDefault="00AE280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28AA3B11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5A8BDD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3FB18FCD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73A5F0C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013B606" w14:textId="77777777" w:rsidR="00AE2808" w:rsidRDefault="00AE280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4F3ADE05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2064377E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:rsidRPr="00AE2808" w14:paraId="53C7EED1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E679B3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39D793C8" w14:textId="77777777" w:rsidR="00AE2808" w:rsidRDefault="00AE2808" w:rsidP="00E95FC2">
            <w:pPr>
              <w:pStyle w:val="berschrift1"/>
              <w:rPr>
                <w:sz w:val="4"/>
              </w:rPr>
            </w:pPr>
          </w:p>
          <w:p w14:paraId="1E4D2BA3" w14:textId="77777777" w:rsidR="00AE2808" w:rsidRDefault="00AE2808" w:rsidP="00E95FC2">
            <w:pPr>
              <w:pStyle w:val="berschrift1"/>
            </w:pPr>
            <w:r>
              <w:t>SHIPPER’S DECLARATION</w:t>
            </w:r>
          </w:p>
          <w:p w14:paraId="118FC6B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AE2808" w:rsidRPr="00AE2808" w14:paraId="4C216770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8219D92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 wp14:anchorId="30FB7DDF" wp14:editId="3B18A64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751120037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A8BFA" id="Line 7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 wp14:anchorId="3BB002EE" wp14:editId="6A6D3814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46457089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8FE1E" id="Line 7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 wp14:anchorId="7B0D4C60" wp14:editId="4837FB68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46803530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55A4C" id="Line 7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6B49A6D" wp14:editId="799512A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9720773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008BC" id="Line 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66FA50D6" wp14:editId="2BFC016D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83514706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4C68330" id="Freeform 7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7CA6B5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27F19E4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110F927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</w:p>
          <w:p w14:paraId="0332FEED" w14:textId="77777777" w:rsidR="00AE2808" w:rsidRPr="000B6DB3" w:rsidRDefault="00AE280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66A6E96" w14:textId="77777777" w:rsidR="00AE2808" w:rsidRPr="00A67AC9" w:rsidRDefault="00AE2808" w:rsidP="00E95FC2">
            <w:pPr>
              <w:rPr>
                <w:lang w:val="en-US"/>
              </w:rPr>
            </w:pPr>
          </w:p>
        </w:tc>
      </w:tr>
      <w:tr w:rsidR="00AE2808" w14:paraId="75C301CC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388A175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4AE54C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EF7068C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3F824330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5528E040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1C2FDBE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73131E67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65759BB9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3586654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15A487B" w14:textId="77777777" w:rsidR="00AE2808" w:rsidRDefault="00AE280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F9B77B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7A4C8A02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65576975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C553A0E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6BE3E97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21804B3B" w14:textId="77777777" w:rsidR="00AE2808" w:rsidRDefault="00AE280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51D2D78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20A3E9C8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B4C61EA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4F3B05B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7CA1021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7D98EAF" w14:textId="77777777" w:rsidR="00AE2808" w:rsidRDefault="00AE280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43AC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F2E948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7904B72A" w14:textId="77777777" w:rsidR="00AE2808" w:rsidRDefault="00AE2808" w:rsidP="00E95FC2">
            <w:pPr>
              <w:rPr>
                <w:sz w:val="16"/>
                <w:lang w:val="en-GB"/>
              </w:rPr>
            </w:pPr>
          </w:p>
        </w:tc>
      </w:tr>
      <w:tr w:rsidR="00AE2808" w:rsidRPr="00EE6D3A" w14:paraId="1EEB89FF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53C174B0" w14:textId="77777777" w:rsidR="00AE2808" w:rsidRDefault="00AE2808" w:rsidP="00E95FC2">
            <w:pPr>
              <w:pStyle w:val="berschrift2"/>
              <w:ind w:left="72"/>
            </w:pPr>
          </w:p>
          <w:p w14:paraId="3FA677C7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>
            <w:r>
              <w:t>60 Steel Drums/Pails (1A2)</w:t>
              <w:br/>
              <w:t>UN 2735 AMINES, LIQUID, CORROSIVE, N.O.S. 3-aminomethyl-3,5,5-trimethylcyclohexylamine</w:t>
              <w:br/>
              <w:t>101,00 °C</w:t>
              <w:br/>
              <w:br/>
              <w:t>12 Steel Drums/Pails (1A2)</w:t>
              <w:br/>
              <w:t>UN 3082 ENVIRONMENTALLY HAZARDOUS SUBSTANCE, LIQUID, N.O.S. epoxy resin</w:t>
              <w:br/>
              <w:t>101,00 °C</w:t>
              <w:br/>
              <w:br/>
              <w:t>42 Steel Drums/Pails (1A2)</w:t>
              <w:br/>
              <w:t>UN 2735 AMINES, LIQUID, CORROSIVE, N.O.S. 3-aminomethyl-3,5,5-trimethylcyclohexylamine</w:t>
              <w:br/>
              <w:t>101,00 °C</w:t>
              <w:br/>
              <w:br/>
            </w:r>
          </w:p>
        </w:tc>
        <w:tc>
          <w:tcPr>
            <w:tcW w:w="1418" w:type="dxa"/>
            <w:gridSpan w:val="2"/>
          </w:tcPr>
          <w:p>
            <w:r>
              <w:t>411.24 KG</w:t>
              <w:br/>
              <w:br/>
              <w:br/>
              <w:br/>
              <w:br/>
              <w:t>2400.0 KG</w:t>
              <w:br/>
              <w:br/>
              <w:br/>
              <w:br/>
              <w:br/>
              <w:t>186.9 KG</w:t>
              <w:br/>
              <w:br/>
              <w:br/>
              <w:br/>
              <w:br/>
            </w:r>
          </w:p>
        </w:tc>
        <w:tc>
          <w:tcPr>
            <w:tcW w:w="1276" w:type="dxa"/>
          </w:tcPr>
          <w:p>
            <w:r>
              <w:t>360.0 KG</w:t>
              <w:br/>
              <w:br/>
              <w:br/>
              <w:br/>
              <w:br/>
              <w:t>2160.0 KG</w:t>
              <w:br/>
              <w:br/>
              <w:br/>
              <w:br/>
              <w:br/>
              <w:t>157.5 KG</w:t>
              <w:br/>
              <w:br/>
              <w:br/>
              <w:br/>
              <w:br/>
            </w:r>
          </w:p>
        </w:tc>
        <w:tc>
          <w:tcPr>
            <w:tcW w:w="1275" w:type="dxa"/>
          </w:tcPr>
          <w:p w14:paraId="084A2148" w14:textId="77777777" w:rsidR="00AE2808" w:rsidRPr="00B96956" w:rsidRDefault="00AE280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AE2808" w14:paraId="2A24F247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4D19B003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D823BA7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38376A55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40F711AD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616DE8A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083EB9F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F3042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58F2703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67C8663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E06439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215AE79F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37747F5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B466934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3EAAA3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E2808" w:rsidRPr="00AE2808" w14:paraId="1E8FBC00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6F5712" w14:textId="77777777" w:rsidR="00AE2808" w:rsidRDefault="00AE2808" w:rsidP="00E95FC2">
            <w:pPr>
              <w:ind w:left="72"/>
              <w:rPr>
                <w:sz w:val="8"/>
                <w:lang w:val="en-GB"/>
              </w:rPr>
            </w:pPr>
          </w:p>
          <w:p w14:paraId="586C401A" w14:textId="77777777" w:rsidR="00AE2808" w:rsidRDefault="00AE2808" w:rsidP="00E95FC2">
            <w:pPr>
              <w:pStyle w:val="berschrift5"/>
            </w:pPr>
            <w:r>
              <w:t>CONTAINER/VEHICLE PACKING CERTIFICATE</w:t>
            </w:r>
          </w:p>
          <w:p w14:paraId="4BE41B3B" w14:textId="77777777" w:rsidR="00AE2808" w:rsidRDefault="00AE280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08F594F5" w14:textId="77777777" w:rsidR="00AE2808" w:rsidRDefault="00AE280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50602B6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46E1BA9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F27E4E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188663B1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76AB3FF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2C299B7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AE2808" w14:paraId="7BD31F59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2C208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36E863F6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C4F9F7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5A4B26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90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5BCA52B0" w14:textId="77777777" w:rsidR="00AE2808" w:rsidRDefault="00AE280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AE2808" w:rsidRPr="00AE2808" w14:paraId="06392566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D668B5F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1FDA709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DD0EC" w14:textId="77777777" w:rsidR="00AE2808" w:rsidRDefault="00AE280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0644C09C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169DD01B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454E76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60DFD69D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F7A9A17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95C5DC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4787273D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179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3D0BD4AD" w14:textId="77777777" w:rsidR="00AE2808" w:rsidRDefault="00AE280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09EAC73E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0EEA5990" w14:textId="77777777" w:rsidR="00AE2808" w:rsidRPr="005D053E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AE2808" w14:paraId="662D0EBE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647B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DA9E56A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9D2D43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58254C54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29EE0B6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C37726A" w14:textId="77777777" w:rsidR="00AE2808" w:rsidRDefault="00AE280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476111E2" w14:textId="77777777" w:rsidR="00AE2808" w:rsidRDefault="00AE2808">
      <w:pPr>
        <w:rPr>
          <w:sz w:val="4"/>
          <w:lang w:val="en-GB"/>
        </w:rPr>
      </w:pPr>
    </w:p>
    <w:p w14:paraId="7953748C" w14:textId="77777777" w:rsidR="00037AE8" w:rsidRDefault="00037AE8">
      <w:pPr>
        <w:rPr>
          <w:sz w:val="4"/>
          <w:lang w:val="en-GB"/>
        </w:rPr>
      </w:pPr>
    </w:p>
    <w:p w14:paraId="76992447" w14:textId="77777777" w:rsidR="00037AE8" w:rsidRDefault="00037AE8" w:rsidP="00037AE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70970293" wp14:editId="6C4AA428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6958229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551589974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193173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20217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73641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471545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95533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42281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158685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9786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66535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50909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615401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21287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06120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471277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35009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16164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54832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650553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890687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6067D" id="Group 64" o:spid="_x0000_s1026" style="position:absolute;margin-left:497.95pt;margin-top:-71.35pt;width:14.15pt;height:888.35pt;z-index:251671040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6887BF6" wp14:editId="3D082F5C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211199010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384446369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05150257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5935634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6039767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101227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57363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633107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29613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0291789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4350408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1248755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4738475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690430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4531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73459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39334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710341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46649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5789267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72740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16535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9FEC7" id="Group 65" o:spid="_x0000_s1026" style="position:absolute;margin-left:-56.45pt;margin-top:-70.85pt;width:14.15pt;height:888.35pt;z-index:251672064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" fillcolor="red" strokecolor="red"/>
              </v:group>
            </w:pict>
          </mc:Fallback>
        </mc:AlternateContent>
      </w:r>
      <w:r>
        <w:t>IMO DANGEROUS GOODS FORM</w:t>
      </w:r>
    </w:p>
    <w:p w14:paraId="6C11C0AF" w14:textId="77777777" w:rsidR="00037AE8" w:rsidRDefault="00037AE8" w:rsidP="00037AE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0019F463" w14:textId="77777777" w:rsidR="00037AE8" w:rsidRDefault="00037AE8" w:rsidP="00037AE8">
      <w:pPr>
        <w:rPr>
          <w:sz w:val="16"/>
          <w:lang w:val="en-GB"/>
        </w:rPr>
      </w:pPr>
    </w:p>
    <w:p w14:paraId="7EC12259" w14:textId="77777777" w:rsidR="00037AE8" w:rsidRDefault="00037AE8" w:rsidP="00037AE8">
      <w:pPr>
        <w:rPr>
          <w:sz w:val="16"/>
          <w:lang w:val="en-GB"/>
        </w:rPr>
        <w:sectPr w:rsidR="00037AE8" w:rsidSect="00037AE8">
          <w:footerReference w:type="even" r:id="rId13"/>
          <w:footerReference w:type="default" r:id="rId14"/>
          <w:footerReference w:type="first" r:id="rId15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37AE8" w14:paraId="44ECFD51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4FACDD" w14:textId="77777777" w:rsidR="00037AE8" w:rsidRPr="005B6B66" w:rsidRDefault="00037AE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55A77D90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1588F10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41927839" w14:textId="77777777" w:rsidR="00037AE8" w:rsidRPr="003F5779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B1AF9C6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4963BA97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52BEE4D7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5DF2D6" w14:textId="77777777" w:rsidR="00037AE8" w:rsidRDefault="00037AE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F39B058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532EE71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4D5B24E2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11FA01E8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F27ECF6" w14:textId="77777777" w:rsidR="00037AE8" w:rsidRDefault="00037AE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9BA5E5F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DC36DE0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7AE40A7F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3CA2CB5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C5FAF42" w14:textId="77777777" w:rsidR="00037AE8" w:rsidRDefault="00037AE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0DD34AF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7DEFFDAE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:rsidRPr="00AE2808" w14:paraId="3EDCC51F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73A7F2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04FEA17F" w14:textId="77777777" w:rsidR="00037AE8" w:rsidRDefault="00037AE8" w:rsidP="00E95FC2">
            <w:pPr>
              <w:pStyle w:val="berschrift1"/>
              <w:rPr>
                <w:sz w:val="4"/>
              </w:rPr>
            </w:pPr>
          </w:p>
          <w:p w14:paraId="3786298D" w14:textId="77777777" w:rsidR="00037AE8" w:rsidRDefault="00037AE8" w:rsidP="00E95FC2">
            <w:pPr>
              <w:pStyle w:val="berschrift1"/>
            </w:pPr>
            <w:r>
              <w:t>SHIPPER’S DECLARATION</w:t>
            </w:r>
          </w:p>
          <w:p w14:paraId="30F4EAB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37AE8" w:rsidRPr="00AE2808" w14:paraId="2E30A5C8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68305E9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0" allowOverlap="1" wp14:anchorId="7E0DAF97" wp14:editId="6E16258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686791091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6264A" id="Line 7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0" allowOverlap="1" wp14:anchorId="62AA4E49" wp14:editId="3A8A20CF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534154835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0042B" id="Line 73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0" allowOverlap="1" wp14:anchorId="60197A51" wp14:editId="4C765C7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514900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B1517" id="Line 7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0" allowOverlap="1" wp14:anchorId="73C59E9C" wp14:editId="7F62CA0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4876707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58564" id="Line 7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0" allowOverlap="1" wp14:anchorId="0BED0BB2" wp14:editId="1FE6521B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581249390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064DD2B" id="Freeform 7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5B8698B4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59D2228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8344089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</w:p>
          <w:p w14:paraId="579C7FBD" w14:textId="77777777" w:rsidR="00037AE8" w:rsidRPr="000B6DB3" w:rsidRDefault="00037AE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29DD69CD" w14:textId="77777777" w:rsidR="00037AE8" w:rsidRPr="00A67AC9" w:rsidRDefault="00037AE8" w:rsidP="00E95FC2">
            <w:pPr>
              <w:rPr>
                <w:lang w:val="en-US"/>
              </w:rPr>
            </w:pPr>
          </w:p>
        </w:tc>
      </w:tr>
      <w:tr w:rsidR="00037AE8" w14:paraId="72D64AAA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1B54A800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19BDC04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8600B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3B3F810C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21FB41F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F1E4AE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82CD6F7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1B9822D4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E466F7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3F300F36" w14:textId="77777777" w:rsidR="00037AE8" w:rsidRDefault="00037AE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1C46D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57B03E44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51AE4A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070B1849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367CDF9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6F9B06D0" w14:textId="77777777" w:rsidR="00037AE8" w:rsidRDefault="00037AE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9613A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12149B8C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3BA01324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610F1015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4FAF519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3D9894A" w14:textId="77777777" w:rsidR="00037AE8" w:rsidRDefault="00037AE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1B748C4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6136B36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0A8D1298" w14:textId="77777777" w:rsidR="00037AE8" w:rsidRDefault="00037AE8" w:rsidP="00E95FC2">
            <w:pPr>
              <w:rPr>
                <w:sz w:val="16"/>
                <w:lang w:val="en-GB"/>
              </w:rPr>
            </w:pPr>
          </w:p>
        </w:tc>
      </w:tr>
      <w:tr w:rsidR="00037AE8" w:rsidRPr="00EE6D3A" w14:paraId="14C91184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9E8DEAE" w14:textId="77777777" w:rsidR="00037AE8" w:rsidRDefault="00037AE8" w:rsidP="00E95FC2">
            <w:pPr>
              <w:pStyle w:val="berschrift2"/>
              <w:ind w:left="72"/>
            </w:pPr>
          </w:p>
          <w:p w14:paraId="15B38604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>
            <w:r>
              <w:t>60 Steel Drums/Pails (1A2)</w:t>
              <w:br/>
              <w:t>UN 3082 ENVIRONMENTALLY HAZARDOUS SUBSTANCE, LIQUID, N.O.S. epoxy resin</w:t>
              <w:br/>
              <w:t>101,00 °C</w:t>
              <w:br/>
              <w:br/>
              <w:t>60 Steel Drums/Pails (1A2)</w:t>
              <w:br/>
              <w:t>UN 2735 AMINES, LIQUID, CORROSIVE, N.O.S. 3-aminomethyl-3,5,5-trimethylcyclohexylamine</w:t>
              <w:br/>
              <w:t>101,00 °C</w:t>
              <w:br/>
              <w:br/>
            </w:r>
          </w:p>
        </w:tc>
        <w:tc>
          <w:tcPr>
            <w:tcW w:w="1418" w:type="dxa"/>
            <w:gridSpan w:val="2"/>
          </w:tcPr>
          <w:p>
            <w:r>
              <w:t>1387.56 KG</w:t>
              <w:br/>
              <w:br/>
              <w:br/>
              <w:br/>
              <w:br/>
              <w:t>411.24 KG</w:t>
              <w:br/>
              <w:br/>
              <w:br/>
              <w:br/>
              <w:br/>
            </w:r>
          </w:p>
        </w:tc>
        <w:tc>
          <w:tcPr>
            <w:tcW w:w="1276" w:type="dxa"/>
          </w:tcPr>
          <w:p>
            <w:r>
              <w:t>1267.2 KG</w:t>
              <w:br/>
              <w:br/>
              <w:br/>
              <w:br/>
              <w:br/>
              <w:t>360.0 KG</w:t>
              <w:br/>
              <w:br/>
              <w:br/>
              <w:br/>
              <w:br/>
            </w:r>
          </w:p>
        </w:tc>
        <w:tc>
          <w:tcPr>
            <w:tcW w:w="1275" w:type="dxa"/>
          </w:tcPr>
          <w:p w14:paraId="3FE6D012" w14:textId="77777777" w:rsidR="00037AE8" w:rsidRPr="00B96956" w:rsidRDefault="00037AE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37AE8" w14:paraId="01AB5C2B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0B1B9AB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3D2C77E3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E00241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6758FD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371C5DA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5641F077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3AB2D76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79FF546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55CB2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1D5FB25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7B49BA9F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5689721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71EB3186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66D7D8F7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037AE8" w:rsidRPr="00AE2808" w14:paraId="0E546F4F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FB8855" w14:textId="77777777" w:rsidR="00037AE8" w:rsidRDefault="00037AE8" w:rsidP="00E95FC2">
            <w:pPr>
              <w:ind w:left="72"/>
              <w:rPr>
                <w:sz w:val="8"/>
                <w:lang w:val="en-GB"/>
              </w:rPr>
            </w:pPr>
          </w:p>
          <w:p w14:paraId="3DA9ECE3" w14:textId="77777777" w:rsidR="00037AE8" w:rsidRDefault="00037AE8" w:rsidP="00E95FC2">
            <w:pPr>
              <w:pStyle w:val="berschrift5"/>
            </w:pPr>
            <w:r>
              <w:t>CONTAINER/VEHICLE PACKING CERTIFICATE</w:t>
            </w:r>
          </w:p>
          <w:p w14:paraId="3AF1A04C" w14:textId="77777777" w:rsidR="00037AE8" w:rsidRDefault="00037AE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629F69A9" w14:textId="77777777" w:rsidR="00037AE8" w:rsidRDefault="00037AE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18A5615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B953F5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47ABF7E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2B51FFB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03CC863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5845F1A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037AE8" w14:paraId="31207D3A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3EE2C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7F8F6F5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CAE7402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0BA534B1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141C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31875DA6" w14:textId="77777777" w:rsidR="00037AE8" w:rsidRDefault="00037AE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037AE8" w:rsidRPr="00AE2808" w14:paraId="76315255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670DE5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0E288F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136F34F" w14:textId="77777777" w:rsidR="00037AE8" w:rsidRDefault="00037AE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3420CCD5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695EC48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A6100C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44C289E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216F80E1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308AE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A4D9BDB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0F58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68B81521" w14:textId="77777777" w:rsidR="00037AE8" w:rsidRDefault="00037AE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790F9223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5665248" w14:textId="77777777" w:rsidR="00037AE8" w:rsidRPr="005D053E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37AE8" w14:paraId="34F9DCC3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000B8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4186988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7958CA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6F42B5DE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D47EA80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AFC1D38" w14:textId="77777777" w:rsidR="00037AE8" w:rsidRDefault="00037AE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6B60AB51" w14:textId="77777777" w:rsidR="00037AE8" w:rsidRDefault="00037AE8">
      <w:pPr>
        <w:rPr>
          <w:sz w:val="4"/>
          <w:lang w:val="en-GB"/>
        </w:rPr>
      </w:pPr>
    </w:p>
    <w:sectPr w:rsidR="00037AE8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390EA" w14:textId="77777777" w:rsidR="00C1410D" w:rsidRDefault="00C1410D">
      <w:r>
        <w:separator/>
      </w:r>
    </w:p>
  </w:endnote>
  <w:endnote w:type="continuationSeparator" w:id="0">
    <w:p w14:paraId="2E41B31C" w14:textId="77777777" w:rsidR="00C1410D" w:rsidRDefault="00C1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300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2DAEE8" wp14:editId="6D9BC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543726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8AB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AE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28.45pt;height:23.5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A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Rsbud1CfcCgHw7695esWS2+YDy/M4YJxDhRt&#10;eMZDKugqCmeLkgbcz7/5Yz7yjlFKOhRMRQ0qmhL13eA+orZGw43GLhnFPJ/lGDcH/QAowwJfhOXJ&#10;RK8LajSlA/2Gcl7FQhhihmO5iu5G8yEMysXnwMVqlZJQRpaFjdlaHqEjXZHL1/6NOXsmPOCmnmBU&#10;Eys/8D7kxpverg4B2U9LidQORJ4ZRwmmtZ6fS9T4+/+UdX3Uy1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rswKw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7DCF8AB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B1AA" w14:textId="77777777" w:rsidR="00AE2808" w:rsidRDefault="00AE280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BAA3785" wp14:editId="1C209274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12299583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4FD6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3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AL" style="position:absolute;margin-left:0;margin-top:0;width:28.45pt;height:23.5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dwDwIAABw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K3wF3A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67B4FD6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1B6D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9F3B44" wp14:editId="7FB1725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9618227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A1689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3B4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INTERNAL" style="position:absolute;margin-left:0;margin-top:0;width:28.45pt;height:23.5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DAT6VNDQIAABw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41A1689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8EBD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9D010E6" wp14:editId="4E2514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352066858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89040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010E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INTERNAL" style="position:absolute;margin-left:0;margin-top:0;width:28.45pt;height:23.5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d45yCw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61E89040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EE47" w14:textId="77777777" w:rsidR="00037AE8" w:rsidRDefault="00037AE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7FA1C6D4" wp14:editId="7C55AC52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80174710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EB405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6D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INTERNAL" style="position:absolute;margin-left:0;margin-top:0;width:28.45pt;height:23.5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A2DwIAABwEAAAOAAAAZHJzL2Uyb0RvYy54bWysU8Fu2zAMvQ/YPwi6L7ZTpGu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oxwDY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4CCEB405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DAC1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DC0C8FC" wp14:editId="67EB6DD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68192602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6FF9D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0C8F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INTERNAL" style="position:absolute;margin-left:0;margin-top:0;width:28.45pt;height:23.5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MPA5s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2C76FF9D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3E5C" w14:textId="77777777" w:rsidR="00C1410D" w:rsidRDefault="00C1410D">
      <w:r>
        <w:separator/>
      </w:r>
    </w:p>
  </w:footnote>
  <w:footnote w:type="continuationSeparator" w:id="0">
    <w:p w14:paraId="32197771" w14:textId="77777777" w:rsidR="00C1410D" w:rsidRDefault="00C14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37AE8"/>
    <w:rsid w:val="00095825"/>
    <w:rsid w:val="000D4FCD"/>
    <w:rsid w:val="00103946"/>
    <w:rsid w:val="00114E7A"/>
    <w:rsid w:val="00140CCC"/>
    <w:rsid w:val="001558D6"/>
    <w:rsid w:val="00184104"/>
    <w:rsid w:val="00193F49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A4E7D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630CC"/>
    <w:rsid w:val="00A67AC9"/>
    <w:rsid w:val="00A759BB"/>
    <w:rsid w:val="00AE119A"/>
    <w:rsid w:val="00AE2808"/>
    <w:rsid w:val="00B20CB4"/>
    <w:rsid w:val="00B96956"/>
    <w:rsid w:val="00BC2942"/>
    <w:rsid w:val="00BF4CB3"/>
    <w:rsid w:val="00C1410D"/>
    <w:rsid w:val="00C155C1"/>
    <w:rsid w:val="00C83AEA"/>
    <w:rsid w:val="00C91273"/>
    <w:rsid w:val="00D41143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3</Pages>
  <Words>1108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2025-04-14T14:40:00Z</dcterms:created>
  <dcterms:modified xsi:type="dcterms:W3CDTF">2025-04-14T14:40:00Z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