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FD6" w14:textId="77777777" w:rsidR="000D4FCD" w:rsidRDefault="00193F49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56C8A240" wp14:editId="6A05555A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9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20A4" id="Group 64" o:spid="_x0000_s1026" style="position:absolute;margin-left:497.95pt;margin-top:-71.35pt;width:14.15pt;height:888.35pt;z-index:251654656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+K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18cv8QfI9R8AAAD//wMAUEsBAi0AFAAGAAgAAAAhANvh9svuAAAAhQEAABMAAAAAAAAAAAAA&#10;AAAAAAAAAFtDb250ZW50X1R5cGVzXS54bWxQSwECLQAUAAYACAAAACEAWvQsW78AAAAVAQAACwAA&#10;AAAAAAAAAAAAAAAfAQAAX3JlbHMvLnJlbHNQSwECLQAUAAYACAAAACEAM+OPisMAAADbAAAADwAA&#10;AAAAAAAAAAAAAAAHAgAAZHJzL2Rvd25yZXYueG1sUEsFBgAAAAADAAMAtwAAAPcC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Rm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ewd+X+APk4hcAAP//AwBQSwECLQAUAAYACAAAACEA2+H2y+4AAACFAQAAEwAAAAAAAAAA&#10;AAAAAAAAAAAAW0NvbnRlbnRfVHlwZXNdLnhtbFBLAQItABQABgAIAAAAIQBa9CxbvwAAABUBAAAL&#10;AAAAAAAAAAAAAAAAAB8BAABfcmVscy8ucmVsc1BLAQItABQABgAIAAAAIQCsfbRmxQAAANsAAAAP&#10;AAAAAAAAAAAAAAAAAAcCAABkcnMvZG93bnJldi54bWxQSwUGAAAAAAMAAwC3AAAA+Q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mJ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pM1y/xB8g5/8AAAD//wMAUEsBAi0AFAAGAAgAAAAhANvh9svuAAAAhQEAABMAAAAAAAAA&#10;AAAAAAAAAAAAAFtDb250ZW50X1R5cGVzXS54bWxQSwECLQAUAAYACAAAACEAWvQsW78AAAAVAQAA&#10;CwAAAAAAAAAAAAAAAAAfAQAAX3JlbHMvLnJlbHNQSwECLQAUAAYACAAAACEATNiJicYAAADbAAAA&#10;DwAAAAAAAAAAAAAAAAAHAgAAZHJzL2Rvd25yZXYueG1sUEsFBgAAAAADAAMAtwAAAPoC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OM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x8Yv8QfI9R8AAAD//wMAUEsBAi0AFAAGAAgAAAAhANvh9svuAAAAhQEAABMAAAAAAAAAAAAA&#10;AAAAAAAAAFtDb250ZW50X1R5cGVzXS54bWxQSwECLQAUAAYACAAAACEAWvQsW78AAAAVAQAACwAA&#10;AAAAAAAAAAAAAAAfAQAAX3JlbHMvLnJlbHNQSwECLQAUAAYACAAAACEAzZWDjMMAAADbAAAADwAA&#10;AAAAAAAAAAAAAAAHAgAAZHJzL2Rvd25yZXYueG1sUEsFBgAAAAADAAMAtwAAAPcC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z3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ro9f4g+Qy38AAAD//wMAUEsBAi0AFAAGAAgAAAAhANvh9svuAAAAhQEAABMAAAAAAAAAAAAA&#10;AAAAAAAAAFtDb250ZW50X1R5cGVzXS54bWxQSwECLQAUAAYACAAAACEAWvQsW78AAAAVAQAACwAA&#10;AAAAAAAAAAAAAAAfAQAAX3JlbHMvLnJlbHNQSwECLQAUAAYACAAAACEAa+X898MAAADbAAAADwAA&#10;AAAAAAAAAAAAAAAHAgAAZHJzL2Rvd25yZXYueG1sUEsFBgAAAAADAAMAtwAAAPcCAAAA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cb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LGP6/xB8gF38AAAD//wMAUEsBAi0AFAAGAAgAAAAhANvh9svuAAAAhQEAABMAAAAAAAAA&#10;AAAAAAAAAAAAAFtDb250ZW50X1R5cGVzXS54bWxQSwECLQAUAAYACAAAACEAWvQsW78AAAAVAQAA&#10;CwAAAAAAAAAAAAAAAAAfAQAAX3JlbHMvLnJlbHNQSwECLQAUAAYACAAAACEA9HvHG8YAAADbAAAA&#10;DwAAAAAAAAAAAAAAAAAHAgAAZHJzL2Rvd25yZXYueG1sUEsFBgAAAAADAAMAtwAAAPoC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KA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nKVy/xB8g5/8AAAD//wMAUEsBAi0AFAAGAAgAAAAhANvh9svuAAAAhQEAABMAAAAAAAAA&#10;AAAAAAAAAAAAAFtDb250ZW50X1R5cGVzXS54bWxQSwECLQAUAAYACAAAACEAWvQsW78AAAAVAQAA&#10;CwAAAAAAAAAAAAAAAAAfAQAAX3JlbHMvLnJlbHNQSwECLQAUAAYACAAAACEAmzdigMYAAADbAAAA&#10;DwAAAAAAAAAAAAAAAAAHAgAAZHJzL2Rvd25yZXYueG1sUEsFBgAAAAADAAMAtwAAAPoCAAAA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Dx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jo1f4g+Qy38AAAD//wMAUEsBAi0AFAAGAAgAAAAhANvh9svuAAAAhQEAABMAAAAAAAAAAAAA&#10;AAAAAAAAAFtDb250ZW50X1R5cGVzXS54bWxQSwECLQAUAAYACAAAACEAWvQsW78AAAAVAQAACwAA&#10;AAAAAAAAAAAAAAAfAQAAX3JlbHMvLnJlbHNQSwECLQAUAAYACAAAACEAlZPw8cMAAADbAAAADwAA&#10;AAAAAAAAAAAAAAAHAgAAZHJzL2Rvd25yZXYueG1sUEsFBgAAAAADAAMAtwAAAPcCAAAAAA=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9A8514F" wp14:editId="794427F3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7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F041" id="Group 65" o:spid="_x0000_s1026" style="position:absolute;margin-left:-56.45pt;margin-top:-70.85pt;width:14.15pt;height:888.35pt;z-index:251655680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Pq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KGXX2QAvbwCAAD//wMAUEsBAi0AFAAGAAgAAAAhANvh9svuAAAAhQEAABMAAAAAAAAA&#10;AAAAAAAAAAAAAFtDb250ZW50X1R5cGVzXS54bWxQSwECLQAUAAYACAAAACEAWvQsW78AAAAVAQAA&#10;CwAAAAAAAAAAAAAAAAAfAQAAX3JlbHMvLnJlbHNQSwECLQAUAAYACAAAACEAeFbT6sYAAADbAAAA&#10;DwAAAAAAAAAAAAAAAAAHAgAAZHJzL2Rvd25yZXYueG1sUEsFBgAAAAADAAMAtwAAAPoCAAAA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/s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IGVX2QAvbwCAAD//wMAUEsBAi0AFAAGAAgAAAAhANvh9svuAAAAhQEAABMAAAAAAAAA&#10;AAAAAAAAAAAAAFtDb250ZW50X1R5cGVzXS54bWxQSwECLQAUAAYACAAAACEAWvQsW78AAAAVAQAA&#10;CwAAAAAAAAAAAAAAAAAfAQAAX3JlbHMvLnJlbHNQSwECLQAUAAYACAAAACEAhiDf7MYAAADbAAAA&#10;DwAAAAAAAAAAAAAAAAAHAgAAZHJzL2Rvd25yZXYueG1sUEsFBgAAAAADAAMAtwAAAPoCAAAA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cg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aw9+X+APk4hcAAP//AwBQSwECLQAUAAYACAAAACEA2+H2y+4AAACFAQAAEwAAAAAAAAAA&#10;AAAAAAAAAAAAW0NvbnRlbnRfVHlwZXNdLnhtbFBLAQItABQABgAIAAAAIQBa9CxbvwAAABUBAAAL&#10;AAAAAAAAAAAAAAAAAB8BAABfcmVscy8ucmVsc1BLAQItABQABgAIAAAAIQBG6IcgxQAAANsAAAAP&#10;AAAAAAAAAAAAAAAAAAcCAABkcnMvZG93bnJldi54bWxQSwUGAAAAAAMAAwC3AAAA+QIAAAAA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9U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4Bf6/xB8gF38AAAD//wMAUEsBAi0AFAAGAAgAAAAhANvh9svuAAAAhQEAABMAAAAAAAAA&#10;AAAAAAAAAAAAAFtDb250ZW50X1R5cGVzXS54bWxQSwECLQAUAAYACAAAACEAWvQsW78AAAAVAQAA&#10;CwAAAAAAAAAAAAAAAAAfAQAAX3JlbHMvLnJlbHNQSwECLQAUAAYACAAAACEAyQEfVMYAAADbAAAA&#10;DwAAAAAAAAAAAAAAAAAHAgAAZHJzL2Rvd25yZXYueG1sUEsFBgAAAAADAAMAtwAAAPoCAAAA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" fillcolor="red" strokecolor="red"/>
              </v:group>
            </w:pict>
          </mc:Fallback>
        </mc:AlternateContent>
      </w:r>
      <w:r w:rsidR="000D4FCD">
        <w:t>IMO DANGEROUS GOODS FORM</w:t>
      </w:r>
    </w:p>
    <w:p w14:paraId="7D3098B0" w14:textId="77777777" w:rsidR="000D4FCD" w:rsidRDefault="000D4FCD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4C5E9332" w14:textId="77777777" w:rsidR="000D4FCD" w:rsidRDefault="000D4FCD">
      <w:pPr>
        <w:rPr>
          <w:sz w:val="16"/>
          <w:lang w:val="en-GB"/>
        </w:rPr>
      </w:pPr>
    </w:p>
    <w:p w14:paraId="6341B75C" w14:textId="77777777" w:rsidR="000D4FCD" w:rsidRDefault="000D4FCD">
      <w:pPr>
        <w:rPr>
          <w:sz w:val="16"/>
          <w:lang w:val="en-GB"/>
        </w:rPr>
        <w:sectPr w:rsidR="000D4FCD">
          <w:footerReference w:type="even" r:id="rId7"/>
          <w:footerReference w:type="default" r:id="rId8"/>
          <w:footerReference w:type="first" r:id="rId9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D4FCD" w14:paraId="5B8ED978" w14:textId="77777777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6B242839" w14:textId="77777777" w:rsidR="000D4FCD" w:rsidRPr="005B6B66" w:rsidRDefault="000D4FCD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32B4465E" w14:textId="08548C63" w:rsidR="000D4FCD" w:rsidRDefault="000D4FCD" w:rsidP="00AE280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bookmarkStart w:id="0" w:name="Text775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  <w:p w14:paraId="48FC3FDE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9D9021B" w14:textId="77777777" w:rsidR="00E565E8" w:rsidRPr="003F5779" w:rsidRDefault="000D4FCD" w:rsidP="00FD5B4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102AF893" w14:textId="5F284C4F" w:rsidR="000D4FCD" w:rsidRDefault="000D4FCD" w:rsidP="00FD5B41">
            <w:pPr>
              <w:rPr>
                <w:lang w:val="en-GB"/>
              </w:rPr>
            </w:pPr>
          </w:p>
        </w:tc>
      </w:tr>
      <w:tr w:rsidR="000D4FCD" w14:paraId="5C876B12" w14:textId="77777777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1239C808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BBA2E9" w14:textId="675D7543" w:rsidR="000D4FCD" w:rsidRDefault="000D4FCD" w:rsidP="005B6B66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 w:rsidR="007E1A18">
              <w:rPr>
                <w:sz w:val="16"/>
                <w:lang w:val="en-GB"/>
              </w:rPr>
              <w:t>1</w:t>
            </w:r>
            <w:r>
              <w:rPr>
                <w:sz w:val="16"/>
                <w:lang w:val="en-GB"/>
              </w:rPr>
              <w:t xml:space="preserve">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265B3D7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02B107DD" w14:textId="49D221B2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" w:name="Text778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"/>
          </w:p>
        </w:tc>
      </w:tr>
      <w:tr w:rsidR="000D4FCD" w14:paraId="772622FC" w14:textId="77777777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52237DD0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69E711A" w14:textId="77777777" w:rsidR="000D4FCD" w:rsidRDefault="000D4FCD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765B26E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137B2AD0" w14:textId="1943C36E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77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"/>
          </w:p>
        </w:tc>
      </w:tr>
      <w:tr w:rsidR="000D4FCD" w14:paraId="051AAEE9" w14:textId="77777777">
        <w:trPr>
          <w:cantSplit/>
          <w:trHeight w:hRule="exact" w:val="992"/>
        </w:trPr>
        <w:tc>
          <w:tcPr>
            <w:tcW w:w="4537" w:type="dxa"/>
            <w:gridSpan w:val="5"/>
          </w:tcPr>
          <w:p w14:paraId="0D190AF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4C5A0E3" w14:textId="6C44611A" w:rsidR="001558D6" w:rsidRDefault="001558D6" w:rsidP="00FD5B41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CB9D610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0562D76" w14:textId="2B6A1EF8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Text80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3"/>
          </w:p>
        </w:tc>
      </w:tr>
      <w:tr w:rsidR="000D4FCD" w:rsidRPr="00AE2808" w14:paraId="650D4939" w14:textId="77777777" w:rsidTr="006D25D4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6BB4C61C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121017E" w14:textId="77777777" w:rsidR="000D4FCD" w:rsidRDefault="000D4FCD">
            <w:pPr>
              <w:pStyle w:val="berschrift1"/>
              <w:rPr>
                <w:sz w:val="4"/>
              </w:rPr>
            </w:pPr>
          </w:p>
          <w:p w14:paraId="3A42FFE3" w14:textId="77777777" w:rsidR="000D4FCD" w:rsidRDefault="000D4FCD">
            <w:pPr>
              <w:pStyle w:val="berschrift1"/>
            </w:pPr>
            <w:bookmarkStart w:id="4" w:name="_Toc519242023"/>
            <w:bookmarkStart w:id="5" w:name="_Toc534683504"/>
            <w:bookmarkStart w:id="6" w:name="_Toc534683905"/>
            <w:bookmarkStart w:id="7" w:name="_Toc534684004"/>
            <w:bookmarkStart w:id="8" w:name="_Toc534684116"/>
            <w:bookmarkStart w:id="9" w:name="_Toc534684585"/>
            <w:bookmarkStart w:id="10" w:name="_Toc534684763"/>
            <w:r>
              <w:t>SHIPPER’S DECLARATION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14:paraId="375F7B63" w14:textId="77777777" w:rsidR="000D4FCD" w:rsidRDefault="000D4FCD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D4FCD" w:rsidRPr="00AE2808" w14:paraId="37A7FC74" w14:textId="77777777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9BEFBC1" w14:textId="77777777" w:rsidR="000D4FCD" w:rsidRDefault="00193F49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6BD96D4" wp14:editId="72501F1A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5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BBB6A" id="Line 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6C60B5B" wp14:editId="76AE4C8A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F154" id="Line 7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7BB49F7" wp14:editId="071137B7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F0ED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A9316B0" wp14:editId="37DA220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D00C" id="Line 7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6590478" wp14:editId="600D4ED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16EF10A" id="Freeform 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 w:rsidR="000D4FCD">
              <w:rPr>
                <w:sz w:val="16"/>
                <w:lang w:val="en-GB"/>
              </w:rPr>
              <w:t xml:space="preserve">8.This </w:t>
            </w:r>
            <w:proofErr w:type="gramStart"/>
            <w:r w:rsidR="000D4FCD">
              <w:rPr>
                <w:sz w:val="16"/>
                <w:lang w:val="en-GB"/>
              </w:rPr>
              <w:t>shipment  is</w:t>
            </w:r>
            <w:proofErr w:type="gramEnd"/>
            <w:r w:rsidR="000D4FCD"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3ECCF21B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770CB3A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1D314C9C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</w:p>
          <w:p w14:paraId="0754BCAA" w14:textId="77777777" w:rsidR="00A67AC9" w:rsidRPr="000B6DB3" w:rsidRDefault="00A67AC9" w:rsidP="00A67AC9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8D67DE1" w14:textId="77777777" w:rsidR="00A67AC9" w:rsidRPr="00A67AC9" w:rsidRDefault="00A67AC9">
            <w:pPr>
              <w:rPr>
                <w:lang w:val="en-US"/>
              </w:rPr>
            </w:pPr>
          </w:p>
        </w:tc>
      </w:tr>
      <w:tr w:rsidR="000D4FCD" w14:paraId="487E75C0" w14:textId="77777777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28CAE34" w14:textId="26843AC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bookmarkStart w:id="11" w:name="Text421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A03E658" w14:textId="5F087572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bookmarkStart w:id="12" w:name="Text429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  <w:bookmarkEnd w:id="12"/>
          </w:p>
        </w:tc>
        <w:tc>
          <w:tcPr>
            <w:tcW w:w="5528" w:type="dxa"/>
            <w:gridSpan w:val="5"/>
            <w:vMerge/>
          </w:tcPr>
          <w:p w14:paraId="72A8958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4A2AC73" w14:textId="77777777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367828AF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ABD8490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3934AA1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319729C0" w14:textId="77777777">
        <w:trPr>
          <w:cantSplit/>
          <w:trHeight w:hRule="exact" w:val="420"/>
        </w:trPr>
        <w:tc>
          <w:tcPr>
            <w:tcW w:w="2269" w:type="dxa"/>
            <w:gridSpan w:val="2"/>
          </w:tcPr>
          <w:p w14:paraId="3FBE86D4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0B473EB2" w14:textId="6B32C89A" w:rsidR="000D4FCD" w:rsidRDefault="000D4FCD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782"/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  <w:bookmarkEnd w:id="13"/>
          </w:p>
        </w:tc>
        <w:tc>
          <w:tcPr>
            <w:tcW w:w="2268" w:type="dxa"/>
            <w:gridSpan w:val="3"/>
          </w:tcPr>
          <w:p w14:paraId="473CF7AC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8F6667E" w14:textId="4BF0792E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4" w:name="Text783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4"/>
          </w:p>
        </w:tc>
        <w:tc>
          <w:tcPr>
            <w:tcW w:w="5528" w:type="dxa"/>
            <w:gridSpan w:val="5"/>
            <w:vMerge/>
          </w:tcPr>
          <w:p w14:paraId="6FC69D8D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79C18162" w14:textId="77777777">
        <w:trPr>
          <w:cantSplit/>
          <w:trHeight w:hRule="exact" w:val="408"/>
        </w:trPr>
        <w:tc>
          <w:tcPr>
            <w:tcW w:w="2269" w:type="dxa"/>
            <w:gridSpan w:val="2"/>
          </w:tcPr>
          <w:p w14:paraId="0F298A96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7B65C2E" w14:textId="570BD3F0" w:rsidR="000D4FCD" w:rsidRDefault="000D4FCD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5" w:name="Text78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5"/>
          </w:p>
        </w:tc>
        <w:tc>
          <w:tcPr>
            <w:tcW w:w="2268" w:type="dxa"/>
            <w:gridSpan w:val="3"/>
          </w:tcPr>
          <w:p w14:paraId="39FB39B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75E0DAC5" w14:textId="1AF13287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6" w:name="Text785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6"/>
          </w:p>
        </w:tc>
        <w:tc>
          <w:tcPr>
            <w:tcW w:w="5528" w:type="dxa"/>
            <w:gridSpan w:val="5"/>
            <w:vMerge/>
          </w:tcPr>
          <w:p w14:paraId="4E359C7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59AA5F4" w14:textId="77777777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0F8D973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5EF1AAE" w14:textId="77777777" w:rsidR="000D4FCD" w:rsidRDefault="000D4FCD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DF6F2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16B84B98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3738B593" w14:textId="77777777" w:rsidR="000D4FCD" w:rsidRDefault="000D4FCD">
            <w:pPr>
              <w:rPr>
                <w:sz w:val="16"/>
                <w:lang w:val="en-GB"/>
              </w:rPr>
            </w:pPr>
          </w:p>
        </w:tc>
      </w:tr>
      <w:tr w:rsidR="000D4FCD" w:rsidRPr="00EE6D3A" w14:paraId="2ED33721" w14:textId="77777777" w:rsidTr="00A630CC">
        <w:trPr>
          <w:cantSplit/>
          <w:trHeight w:hRule="exact" w:val="5051"/>
        </w:trPr>
        <w:tc>
          <w:tcPr>
            <w:tcW w:w="1697" w:type="dxa"/>
          </w:tcPr>
          <w:p w14:paraId="68DD3FD4" w14:textId="77777777" w:rsidR="009F5802" w:rsidRDefault="009F5802">
            <w:pPr>
              <w:pStyle w:val="berschrift2"/>
              <w:ind w:left="72"/>
            </w:pPr>
            <w:bookmarkStart w:id="17" w:name="Text757"/>
          </w:p>
          <w:p w14:paraId="0AE69F15" w14:textId="62F7EA55" w:rsidR="000D4FCD" w:rsidRDefault="009F5802">
            <w:pPr>
              <w:pStyle w:val="berschrift2"/>
              <w:ind w:left="72"/>
              <w:rPr>
                <w:b w:val="0"/>
              </w:rPr>
            </w:pPr>
            <w:r>
              <w:t>Ad</w:t>
            </w:r>
            <w:r w:rsidR="00A67AC9">
              <w:t>d</w:t>
            </w:r>
            <w:r>
              <w:t>ress</w:t>
            </w:r>
            <w:r w:rsidR="000D4FCD"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bookmarkStart w:id="18" w:name="Text819"/>
            <w:r w:rsidR="000D4FCD">
              <w:instrText xml:space="preserve"> FORMTEXT </w:instrText>
            </w:r>
            <w:r w:rsidR="000D4FCD"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0D4FCD">
              <w:fldChar w:fldCharType="end"/>
            </w:r>
            <w:bookmarkEnd w:id="18"/>
          </w:p>
        </w:tc>
        <w:tc>
          <w:tcPr>
            <w:tcW w:w="4399" w:type="dxa"/>
            <w:gridSpan w:val="5"/>
          </w:tcPr>
          <w:p w14:paraId="29C48DC5" w14:textId="77777777" w:rsidR="00184104" w:rsidRPr="00DB3558" w:rsidRDefault="00184104" w:rsidP="0018410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354CC3B2" w14:textId="08654C24" w:rsidR="00184104" w:rsidRPr="00DB3558" w:rsidRDefault="00184104" w:rsidP="0071735A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3FC829F5" w14:textId="77777777" w:rsidR="0071735A" w:rsidRDefault="0071735A" w:rsidP="00011EE3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F8FE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34BB89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53D39F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3335CD4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1128BD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F5A3E8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64DE036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E3B903B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7E4CB0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EAB8967" w14:textId="14A21848" w:rsidR="006D25D4" w:rsidRPr="006D25D4" w:rsidRDefault="006D25D4" w:rsidP="006D25D4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936C2F5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6C850C22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002D3911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11C16C8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0E93464" w14:textId="72C1509C" w:rsidR="00A759BB" w:rsidRPr="00FD5B41" w:rsidRDefault="00A759BB" w:rsidP="00864D75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7879ABC6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4B687122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3D17A843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1E5343CC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560974A7" w14:textId="50E401D1" w:rsidR="00C155C1" w:rsidRDefault="00C155C1" w:rsidP="00A759BB">
            <w:pPr>
              <w:rPr>
                <w:b/>
                <w:sz w:val="16"/>
                <w:lang w:val="en-GB"/>
              </w:rPr>
            </w:pPr>
          </w:p>
        </w:tc>
        <w:bookmarkEnd w:id="17"/>
        <w:tc>
          <w:tcPr>
            <w:tcW w:w="1275" w:type="dxa"/>
          </w:tcPr>
          <w:p w14:paraId="43CD1CB5" w14:textId="77777777" w:rsidR="00BC2942" w:rsidRPr="00B96956" w:rsidRDefault="00BC294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D4FCD" w14:paraId="132D8B85" w14:textId="77777777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F031BBF" w14:textId="054C191A" w:rsidR="00A630CC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15. Container identification No./</w:t>
            </w:r>
            <w:r w:rsidR="00A630CC">
              <w:rPr>
                <w:lang w:val="en-GB"/>
              </w:rPr>
              <w:t xml:space="preserve"> </w:t>
            </w:r>
          </w:p>
          <w:p w14:paraId="4D2313A2" w14:textId="4948F59B" w:rsidR="000D4FCD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55B50717" w14:textId="4B000EDE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bookmarkStart w:id="19" w:name="Text82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1559" w:type="dxa"/>
            <w:tcBorders>
              <w:bottom w:val="nil"/>
            </w:tcBorders>
          </w:tcPr>
          <w:p w14:paraId="1CDDE40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780F4BA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39286F" w14:textId="049E52A1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bookmarkStart w:id="20" w:name="Text821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0D11241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FB5F8B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12772A" w14:textId="1B2E8B84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bookmarkStart w:id="21" w:name="Text822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672706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6F50148F" w14:textId="78035FF0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bookmarkStart w:id="22" w:name="Text823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E31A1A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113F05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74F9187E" w14:textId="2A14B094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790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0D4FCD" w:rsidRPr="00AE2808" w14:paraId="0B8CFF34" w14:textId="77777777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4E21FD" w14:textId="77777777" w:rsidR="000D4FCD" w:rsidRDefault="000D4FCD">
            <w:pPr>
              <w:ind w:left="72"/>
              <w:rPr>
                <w:sz w:val="8"/>
                <w:lang w:val="en-GB"/>
              </w:rPr>
            </w:pPr>
          </w:p>
          <w:p w14:paraId="317ADB5A" w14:textId="77777777" w:rsidR="000D4FCD" w:rsidRDefault="000D4FCD">
            <w:pPr>
              <w:pStyle w:val="berschrift5"/>
            </w:pPr>
            <w:r>
              <w:t>CONTAINER/VEHICLE PACKING CERTIFICATE</w:t>
            </w:r>
          </w:p>
          <w:p w14:paraId="513DC983" w14:textId="77777777" w:rsidR="000D4FCD" w:rsidRDefault="000D4FCD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4A687ACF" w14:textId="77777777" w:rsidR="000D4FCD" w:rsidRDefault="000D4FCD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253C3756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2239372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DC2E8A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EF251D5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013A08DD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A72A768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</w:tr>
      <w:tr w:rsidR="000D4FCD" w14:paraId="53CE7190" w14:textId="77777777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271245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4F4AEE1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9E5CCC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1FECA184" w14:textId="433EB57F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bookmarkStart w:id="24" w:name="Text80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0E88" w14:textId="77777777" w:rsidR="000D4FCD" w:rsidRDefault="00A67AC9" w:rsidP="00A67A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1E12D6FD" w14:textId="2974E369" w:rsidR="000D4FCD" w:rsidRDefault="000D4FCD" w:rsidP="00A67AC9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bookmarkStart w:id="25" w:name="Text810"/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  <w:bookmarkEnd w:id="25"/>
          </w:p>
        </w:tc>
      </w:tr>
      <w:tr w:rsidR="000D4FCD" w:rsidRPr="00AE2808" w14:paraId="7BF6D3E2" w14:textId="77777777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1E7905B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B99D43E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7770188D" w14:textId="77777777" w:rsidR="000D4FCD" w:rsidRDefault="000D4FCD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226AC4BF" w14:textId="2BE933E2" w:rsidR="000D4FCD" w:rsidRDefault="000D4FCD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bookmarkStart w:id="26" w:name="Text812"/>
            <w:r>
              <w:instrText xml:space="preserve"> FORMTEXT </w:instrText>
            </w:r>
            <w:r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750AA009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CF794CF" w14:textId="5F3B1501" w:rsidR="000D4FCD" w:rsidRDefault="005D053E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311489CA" w14:textId="77777777" w:rsidR="00B96956" w:rsidRDefault="00B96956">
            <w:pPr>
              <w:rPr>
                <w:lang w:val="en-GB"/>
              </w:rPr>
            </w:pPr>
          </w:p>
        </w:tc>
      </w:tr>
      <w:tr w:rsidR="000D4FCD" w14:paraId="0E5DE7B8" w14:textId="77777777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72B8C9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CBCA676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AEC83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016029F2" w14:textId="652662F0" w:rsidR="000D4FCD" w:rsidRDefault="000D4FCD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bookmarkStart w:id="27" w:name="Text797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27"/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499D58D4" w14:textId="77777777" w:rsidR="005D053E" w:rsidRDefault="000D4FCD" w:rsidP="00A630C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ADBD3EC" w14:textId="5F3C4C9A" w:rsidR="005D053E" w:rsidRPr="005D053E" w:rsidRDefault="005D053E" w:rsidP="00A630CC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D4FCD" w14:paraId="145FF53E" w14:textId="77777777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F2F5F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67192BD2" w14:textId="784A025C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bookmarkStart w:id="28" w:name="Text814"/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  <w:bookmarkEnd w:id="28"/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4BB30F1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F571CEE" w14:textId="49ABD412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bookmarkStart w:id="29" w:name="Text815"/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  <w:bookmarkEnd w:id="29"/>
          </w:p>
        </w:tc>
        <w:tc>
          <w:tcPr>
            <w:tcW w:w="3260" w:type="dxa"/>
            <w:gridSpan w:val="3"/>
          </w:tcPr>
          <w:p w14:paraId="3BFDB10D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0E7E0A5B" w14:textId="01A64393" w:rsidR="000D4FCD" w:rsidRDefault="00B96956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 w:rsidR="000D4FCD"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bookmarkStart w:id="30" w:name="Text816"/>
            <w:r w:rsidR="000D4FCD">
              <w:rPr>
                <w:rFonts w:ascii="Bookman Old Style" w:hAnsi="Bookman Old Style"/>
                <w:b w:val="0"/>
              </w:rPr>
              <w:instrText xml:space="preserve"> FORMTEXT </w:instrText>
            </w:r>
            <w:r w:rsidR="000D4FCD">
              <w:rPr>
                <w:rFonts w:ascii="Bookman Old Style" w:hAnsi="Bookman Old Style"/>
                <w:b w:val="0"/>
              </w:rPr>
            </w:r>
            <w:r w:rsidR="000D4FCD"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0D4FCD">
              <w:rPr>
                <w:rFonts w:ascii="Bookman Old Style" w:hAnsi="Bookman Old Style"/>
                <w:b w:val="0"/>
              </w:rPr>
              <w:fldChar w:fldCharType="end"/>
            </w:r>
            <w:bookmarkEnd w:id="30"/>
          </w:p>
        </w:tc>
      </w:tr>
    </w:tbl>
    <w:p w14:paraId="6DFD08A6" w14:textId="010E1383" w:rsidR="00AE2808" w:rsidRDefault="00AE2808">
      <w:pPr>
        <w:rPr>
          <w:sz w:val="4"/>
          <w:lang w:val="en-GB"/>
        </w:rPr>
      </w:pPr>
    </w:p>
    <w:p w14:paraId="702C8725" w14:textId="77777777" w:rsidR="00AE2808" w:rsidRDefault="00AE2808" w:rsidP="00AE280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699B7EBD" wp14:editId="0D5A1232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21161055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947367981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91817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143674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558200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842339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632026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699610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975803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34796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1109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937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786257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31313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462846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07026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4641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003607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45580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20806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374204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E0C16" id="Group 64" o:spid="_x0000_s1026" style="position:absolute;margin-left:497.95pt;margin-top:-71.35pt;width:14.15pt;height:888.35pt;z-index:251662848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5378D377" wp14:editId="5D556B1F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7276555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1615329526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2088342021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159333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959832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520658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13306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0986036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4707195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001284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884637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578912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284792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451357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930803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248403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63972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16884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544085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482314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690389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4770959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EC14C" id="Group 65" o:spid="_x0000_s1026" style="position:absolute;margin-left:-56.45pt;margin-top:-70.85pt;width:14.15pt;height:888.35pt;z-index:251663872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77497C6A" w14:textId="77777777" w:rsidR="00AE2808" w:rsidRDefault="00AE2808" w:rsidP="00AE280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5936F6F3" w14:textId="77777777" w:rsidR="00AE2808" w:rsidRDefault="00AE2808" w:rsidP="00AE2808">
      <w:pPr>
        <w:rPr>
          <w:sz w:val="16"/>
          <w:lang w:val="en-GB"/>
        </w:rPr>
      </w:pPr>
    </w:p>
    <w:p w14:paraId="2CACBFA4" w14:textId="77777777" w:rsidR="00AE2808" w:rsidRDefault="00AE2808" w:rsidP="00AE2808">
      <w:pPr>
        <w:rPr>
          <w:sz w:val="16"/>
          <w:lang w:val="en-GB"/>
        </w:rPr>
        <w:sectPr w:rsidR="00AE2808" w:rsidSect="00AE2808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AE2808" w14:paraId="5F394A3C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7A40B79D" w14:textId="77777777" w:rsidR="00AE2808" w:rsidRPr="005B6B66" w:rsidRDefault="00AE280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FD0F55A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2E614627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64CD1271" w14:textId="77777777" w:rsidR="00AE2808" w:rsidRPr="003F5779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A4975CF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2C92085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33E1B6F1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533F88A" w14:textId="77777777" w:rsidR="00AE2808" w:rsidRDefault="00AE280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65D2C0C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613AEC8F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55889416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7957862A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2DC2E3CF" w14:textId="77777777" w:rsidR="00AE2808" w:rsidRDefault="00AE280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28AA3B11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25A8BDD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3FB18FCD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73A5F0C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013B606" w14:textId="77777777" w:rsidR="00AE2808" w:rsidRDefault="00AE280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4F3ADE05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2064377E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:rsidRPr="00AE2808" w14:paraId="53C7EED1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E679B3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39D793C8" w14:textId="77777777" w:rsidR="00AE2808" w:rsidRDefault="00AE2808" w:rsidP="00E95FC2">
            <w:pPr>
              <w:pStyle w:val="berschrift1"/>
              <w:rPr>
                <w:sz w:val="4"/>
              </w:rPr>
            </w:pPr>
          </w:p>
          <w:p w14:paraId="1E4D2BA3" w14:textId="77777777" w:rsidR="00AE2808" w:rsidRDefault="00AE2808" w:rsidP="00E95FC2">
            <w:pPr>
              <w:pStyle w:val="berschrift1"/>
            </w:pPr>
            <w:r>
              <w:t>SHIPPER’S DECLARATION</w:t>
            </w:r>
          </w:p>
          <w:p w14:paraId="118FC6B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AE2808" w:rsidRPr="00AE2808" w14:paraId="4C216770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8219D92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0" allowOverlap="1" wp14:anchorId="30FB7DDF" wp14:editId="3B18A64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751120037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A8BFA" id="Line 7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0" allowOverlap="1" wp14:anchorId="3BB002EE" wp14:editId="6A6D3814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46457089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8FE1E" id="Line 7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0" allowOverlap="1" wp14:anchorId="7B0D4C60" wp14:editId="4837FB68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46803530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55A4C" id="Line 7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26B49A6D" wp14:editId="799512A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97207738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008BC" id="Line 7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66FA50D6" wp14:editId="2BFC016D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83514706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4C68330" id="Freeform 7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7CA6B5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227F19E4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110F927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</w:p>
          <w:p w14:paraId="0332FEED" w14:textId="77777777" w:rsidR="00AE2808" w:rsidRPr="000B6DB3" w:rsidRDefault="00AE280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66A6E96" w14:textId="77777777" w:rsidR="00AE2808" w:rsidRPr="00A67AC9" w:rsidRDefault="00AE2808" w:rsidP="00E95FC2">
            <w:pPr>
              <w:rPr>
                <w:lang w:val="en-US"/>
              </w:rPr>
            </w:pPr>
          </w:p>
        </w:tc>
      </w:tr>
      <w:tr w:rsidR="00AE2808" w14:paraId="75C301CC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388A175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4AE54C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EF7068C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3F824330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5528E040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1C2FDBE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73131E67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65759BB9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3586654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15A487B" w14:textId="77777777" w:rsidR="00AE2808" w:rsidRDefault="00AE280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F9B77B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7A4C8A02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65576975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C553A0E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6BE3E97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21804B3B" w14:textId="77777777" w:rsidR="00AE2808" w:rsidRDefault="00AE280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51D2D78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20A3E9C8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B4C61EA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4F3B05B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7CA1021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7D98EAF" w14:textId="77777777" w:rsidR="00AE2808" w:rsidRDefault="00AE280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43AC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3F2E948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7904B72A" w14:textId="77777777" w:rsidR="00AE2808" w:rsidRDefault="00AE2808" w:rsidP="00E95FC2">
            <w:pPr>
              <w:rPr>
                <w:sz w:val="16"/>
                <w:lang w:val="en-GB"/>
              </w:rPr>
            </w:pPr>
          </w:p>
        </w:tc>
      </w:tr>
      <w:tr w:rsidR="00AE2808" w:rsidRPr="00EE6D3A" w14:paraId="1EEB89FF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53C174B0" w14:textId="77777777" w:rsidR="00AE2808" w:rsidRDefault="00AE2808" w:rsidP="00E95FC2">
            <w:pPr>
              <w:pStyle w:val="berschrift2"/>
              <w:ind w:left="72"/>
            </w:pPr>
          </w:p>
          <w:p w14:paraId="3FA677C7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704DE016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69AA12D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25263ED9" w14:textId="77777777" w:rsidR="00AE2808" w:rsidRDefault="00AE280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745DC47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207AA4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F0DC02B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91FC3F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486F9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929B2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FBCEB9D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DA7C605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8647B84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1E35EA7" w14:textId="77777777" w:rsidR="00AE2808" w:rsidRPr="006D25D4" w:rsidRDefault="00AE280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AB3157E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34C611D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24363CF3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4FCCFE96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64F95D7" w14:textId="77777777" w:rsidR="00AE2808" w:rsidRPr="00FD5B41" w:rsidRDefault="00AE280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363408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052FA92D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1079DB19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D706F4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3293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084A2148" w14:textId="77777777" w:rsidR="00AE2808" w:rsidRPr="00B96956" w:rsidRDefault="00AE280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AE2808" w14:paraId="2A24F247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4D19B003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6D823BA7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38376A55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40F711AD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616DE8A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083EB9F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6FF3042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58F2703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67C8663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E06439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215AE79F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37747F5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B466934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3EAAA3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E2808" w:rsidRPr="00AE2808" w14:paraId="1E8FBC00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66F5712" w14:textId="77777777" w:rsidR="00AE2808" w:rsidRDefault="00AE2808" w:rsidP="00E95FC2">
            <w:pPr>
              <w:ind w:left="72"/>
              <w:rPr>
                <w:sz w:val="8"/>
                <w:lang w:val="en-GB"/>
              </w:rPr>
            </w:pPr>
          </w:p>
          <w:p w14:paraId="586C401A" w14:textId="77777777" w:rsidR="00AE2808" w:rsidRDefault="00AE2808" w:rsidP="00E95FC2">
            <w:pPr>
              <w:pStyle w:val="berschrift5"/>
            </w:pPr>
            <w:r>
              <w:t>CONTAINER/VEHICLE PACKING CERTIFICATE</w:t>
            </w:r>
          </w:p>
          <w:p w14:paraId="4BE41B3B" w14:textId="77777777" w:rsidR="00AE2808" w:rsidRDefault="00AE280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08F594F5" w14:textId="77777777" w:rsidR="00AE2808" w:rsidRDefault="00AE280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50602B6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46E1BA9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F27E4E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188663B1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76AB3FF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2C299B7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AE2808" w14:paraId="7BD31F59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2C208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36E863F6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C4F9F7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65A4B26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F90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5BCA52B0" w14:textId="77777777" w:rsidR="00AE2808" w:rsidRDefault="00AE280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AE2808" w:rsidRPr="00AE2808" w14:paraId="06392566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D668B5F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1FDA709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DD0EC" w14:textId="77777777" w:rsidR="00AE2808" w:rsidRDefault="00AE280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0644C09C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169DD01B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3F454E76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60DFD69D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F7A9A17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95C5DC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4787273D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179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3D0BD4AD" w14:textId="77777777" w:rsidR="00AE2808" w:rsidRDefault="00AE280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09EAC73E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0EEA5990" w14:textId="77777777" w:rsidR="00AE2808" w:rsidRPr="005D053E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AE2808" w14:paraId="662D0EBE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647B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DA9E56A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9D2D43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58254C54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29EE0B6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C37726A" w14:textId="77777777" w:rsidR="00AE2808" w:rsidRDefault="00AE280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476111E2" w14:textId="77777777" w:rsidR="00AE2808" w:rsidRDefault="00AE2808">
      <w:pPr>
        <w:rPr>
          <w:sz w:val="4"/>
          <w:lang w:val="en-GB"/>
        </w:rPr>
      </w:pPr>
    </w:p>
    <w:p w14:paraId="7953748C" w14:textId="77777777" w:rsidR="00037AE8" w:rsidRDefault="00037AE8">
      <w:pPr>
        <w:rPr>
          <w:sz w:val="4"/>
          <w:lang w:val="en-GB"/>
        </w:rPr>
      </w:pPr>
    </w:p>
    <w:p w14:paraId="76992447" w14:textId="77777777" w:rsidR="00037AE8" w:rsidRDefault="00037AE8" w:rsidP="00037AE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0" allowOverlap="1" wp14:anchorId="70970293" wp14:editId="6C4AA428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6958229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551589974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193173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20217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73641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471545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95533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42281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158685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978652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66535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50909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615401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21287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406120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471277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35009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16164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54832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650553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890687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6067D" id="Group 64" o:spid="_x0000_s1026" style="position:absolute;margin-left:497.95pt;margin-top:-71.35pt;width:14.15pt;height:888.35pt;z-index:251671040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6887BF6" wp14:editId="3D082F5C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211199010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384446369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05150257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5935634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6039767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101227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57363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633107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29613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0291789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4350408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1248755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4738475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690430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4531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473459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839334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710341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046649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5789267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72740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165352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9FEC7" id="Group 65" o:spid="_x0000_s1026" style="position:absolute;margin-left:-56.45pt;margin-top:-70.85pt;width:14.15pt;height:888.35pt;z-index:251672064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" fillcolor="red" strokecolor="red"/>
              </v:group>
            </w:pict>
          </mc:Fallback>
        </mc:AlternateContent>
      </w:r>
      <w:r>
        <w:t>IMO DANGEROUS GOODS FORM</w:t>
      </w:r>
    </w:p>
    <w:p w14:paraId="6C11C0AF" w14:textId="77777777" w:rsidR="00037AE8" w:rsidRDefault="00037AE8" w:rsidP="00037AE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0019F463" w14:textId="77777777" w:rsidR="00037AE8" w:rsidRDefault="00037AE8" w:rsidP="00037AE8">
      <w:pPr>
        <w:rPr>
          <w:sz w:val="16"/>
          <w:lang w:val="en-GB"/>
        </w:rPr>
      </w:pPr>
    </w:p>
    <w:p w14:paraId="7EC12259" w14:textId="77777777" w:rsidR="00037AE8" w:rsidRDefault="00037AE8" w:rsidP="00037AE8">
      <w:pPr>
        <w:rPr>
          <w:sz w:val="16"/>
          <w:lang w:val="en-GB"/>
        </w:rPr>
        <w:sectPr w:rsidR="00037AE8" w:rsidSect="00037AE8">
          <w:footerReference w:type="even" r:id="rId13"/>
          <w:footerReference w:type="default" r:id="rId14"/>
          <w:footerReference w:type="first" r:id="rId15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37AE8" w14:paraId="44ECFD51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4FACDD" w14:textId="77777777" w:rsidR="00037AE8" w:rsidRPr="005B6B66" w:rsidRDefault="00037AE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55A77D90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1588F10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41927839" w14:textId="77777777" w:rsidR="00037AE8" w:rsidRPr="003F5779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B1AF9C6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4963BA97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52BEE4D7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05DF2D6" w14:textId="77777777" w:rsidR="00037AE8" w:rsidRDefault="00037AE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2F39B058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532EE71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4D5B24E2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11FA01E8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F27ECF6" w14:textId="77777777" w:rsidR="00037AE8" w:rsidRDefault="00037AE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9BA5E5F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7DC36DE0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7AE40A7F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3CA2CB5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C5FAF42" w14:textId="77777777" w:rsidR="00037AE8" w:rsidRDefault="00037AE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0DD34AF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7DEFFDAE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:rsidRPr="00AE2808" w14:paraId="3EDCC51F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73A7F2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04FEA17F" w14:textId="77777777" w:rsidR="00037AE8" w:rsidRDefault="00037AE8" w:rsidP="00E95FC2">
            <w:pPr>
              <w:pStyle w:val="berschrift1"/>
              <w:rPr>
                <w:sz w:val="4"/>
              </w:rPr>
            </w:pPr>
          </w:p>
          <w:p w14:paraId="3786298D" w14:textId="77777777" w:rsidR="00037AE8" w:rsidRDefault="00037AE8" w:rsidP="00E95FC2">
            <w:pPr>
              <w:pStyle w:val="berschrift1"/>
            </w:pPr>
            <w:r>
              <w:t>SHIPPER’S DECLARATION</w:t>
            </w:r>
          </w:p>
          <w:p w14:paraId="30F4EAB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37AE8" w:rsidRPr="00AE2808" w14:paraId="2E30A5C8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68305E9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0" allowOverlap="1" wp14:anchorId="7E0DAF97" wp14:editId="6E16258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686791091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6264A" id="Line 74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0" allowOverlap="1" wp14:anchorId="62AA4E49" wp14:editId="3A8A20CF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534154835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0042B" id="Line 73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0" allowOverlap="1" wp14:anchorId="60197A51" wp14:editId="4C765C7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5149007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B1517" id="Line 7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0" allowOverlap="1" wp14:anchorId="73C59E9C" wp14:editId="7F62CA0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4876707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58564" id="Line 7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0" allowOverlap="1" wp14:anchorId="0BED0BB2" wp14:editId="1FE6521B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581249390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064DD2B" id="Freeform 7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5B8698B4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59D2228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8344089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</w:p>
          <w:p w14:paraId="579C7FBD" w14:textId="77777777" w:rsidR="00037AE8" w:rsidRPr="000B6DB3" w:rsidRDefault="00037AE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29DD69CD" w14:textId="77777777" w:rsidR="00037AE8" w:rsidRPr="00A67AC9" w:rsidRDefault="00037AE8" w:rsidP="00E95FC2">
            <w:pPr>
              <w:rPr>
                <w:lang w:val="en-US"/>
              </w:rPr>
            </w:pPr>
          </w:p>
        </w:tc>
      </w:tr>
      <w:tr w:rsidR="00037AE8" w14:paraId="72D64AAA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1B54A800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19BDC04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8600B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3B3F810C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21FB41F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F1E4AE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082CD6F7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1B9822D4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E466F7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3F300F36" w14:textId="77777777" w:rsidR="00037AE8" w:rsidRDefault="00037AE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1C46D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57B03E44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51AE4A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070B1849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367CDF9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6F9B06D0" w14:textId="77777777" w:rsidR="00037AE8" w:rsidRDefault="00037AE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9613A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12149B8C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3BA01324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610F1015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4FAF519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13D9894A" w14:textId="77777777" w:rsidR="00037AE8" w:rsidRDefault="00037AE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1B748C4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6136B36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0A8D1298" w14:textId="77777777" w:rsidR="00037AE8" w:rsidRDefault="00037AE8" w:rsidP="00E95FC2">
            <w:pPr>
              <w:rPr>
                <w:sz w:val="16"/>
                <w:lang w:val="en-GB"/>
              </w:rPr>
            </w:pPr>
          </w:p>
        </w:tc>
      </w:tr>
      <w:tr w:rsidR="00037AE8" w:rsidRPr="00EE6D3A" w14:paraId="14C91184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19E8DEAE" w14:textId="77777777" w:rsidR="00037AE8" w:rsidRDefault="00037AE8" w:rsidP="00E95FC2">
            <w:pPr>
              <w:pStyle w:val="berschrift2"/>
              <w:ind w:left="72"/>
            </w:pPr>
          </w:p>
          <w:p w14:paraId="15B38604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232901E6" w14:textId="77777777" w:rsidR="00037AE8" w:rsidRPr="00DB3558" w:rsidRDefault="00037AE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73AA21A" w14:textId="77777777" w:rsidR="00037AE8" w:rsidRPr="00DB3558" w:rsidRDefault="00037AE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1F69BF93" w14:textId="77777777" w:rsidR="00037AE8" w:rsidRDefault="00037AE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6E73542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F2EA0F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80A2D6C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97D5842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8AFB584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7D3651E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3DAF369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1B8CFE0" w14:textId="77777777" w:rsidR="00037AE8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A0B77DA" w14:textId="77777777" w:rsidR="00037AE8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501B7DE" w14:textId="77777777" w:rsidR="00037AE8" w:rsidRPr="006D25D4" w:rsidRDefault="00037AE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1DF7990A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3EB6E2DC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0929DDAE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262A01D4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3494DC89" w14:textId="77777777" w:rsidR="00037AE8" w:rsidRPr="00FD5B41" w:rsidRDefault="00037AE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4DDD484A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3D2B1487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38BF4A1F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1D8B6141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071EB3DD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3FE6D012" w14:textId="77777777" w:rsidR="00037AE8" w:rsidRPr="00B96956" w:rsidRDefault="00037AE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37AE8" w14:paraId="01AB5C2B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0B1B9AB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3D2C77E3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6E00241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16758FD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371C5DA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5641F077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3AB2D76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79FF546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55CB2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1D5FB25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7B49BA9F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5689721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71EB3186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66D7D8F7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037AE8" w:rsidRPr="00AE2808" w14:paraId="0E546F4F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FB8855" w14:textId="77777777" w:rsidR="00037AE8" w:rsidRDefault="00037AE8" w:rsidP="00E95FC2">
            <w:pPr>
              <w:ind w:left="72"/>
              <w:rPr>
                <w:sz w:val="8"/>
                <w:lang w:val="en-GB"/>
              </w:rPr>
            </w:pPr>
          </w:p>
          <w:p w14:paraId="3DA9ECE3" w14:textId="77777777" w:rsidR="00037AE8" w:rsidRDefault="00037AE8" w:rsidP="00E95FC2">
            <w:pPr>
              <w:pStyle w:val="berschrift5"/>
            </w:pPr>
            <w:r>
              <w:t>CONTAINER/VEHICLE PACKING CERTIFICATE</w:t>
            </w:r>
          </w:p>
          <w:p w14:paraId="3AF1A04C" w14:textId="77777777" w:rsidR="00037AE8" w:rsidRDefault="00037AE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629F69A9" w14:textId="77777777" w:rsidR="00037AE8" w:rsidRDefault="00037AE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18A5615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B953F5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47ABF7E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2B51FFB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03CC863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5845F1A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037AE8" w14:paraId="31207D3A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3EE2C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7F8F6F5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3CAE7402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0BA534B1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141C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31875DA6" w14:textId="77777777" w:rsidR="00037AE8" w:rsidRDefault="00037AE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037AE8" w:rsidRPr="00AE2808" w14:paraId="76315255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670DE5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0E288F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136F34F" w14:textId="77777777" w:rsidR="00037AE8" w:rsidRDefault="00037AE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3420CCD5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695EC48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A6100C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44C289E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216F80E1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D308AE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A4D9BDB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0F58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68B81521" w14:textId="77777777" w:rsidR="00037AE8" w:rsidRDefault="00037AE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790F9223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5665248" w14:textId="77777777" w:rsidR="00037AE8" w:rsidRPr="005D053E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37AE8" w14:paraId="34F9DCC3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000B8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4186988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7958CA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6F42B5DE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D47EA80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AFC1D38" w14:textId="77777777" w:rsidR="00037AE8" w:rsidRDefault="00037AE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6B60AB51" w14:textId="77777777" w:rsidR="00037AE8" w:rsidRDefault="00037AE8">
      <w:pPr>
        <w:rPr>
          <w:sz w:val="4"/>
          <w:lang w:val="en-GB"/>
        </w:rPr>
      </w:pPr>
    </w:p>
    <w:sectPr w:rsidR="00037AE8">
      <w:type w:val="continuous"/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390EA" w14:textId="77777777" w:rsidR="00C1410D" w:rsidRDefault="00C1410D">
      <w:r>
        <w:separator/>
      </w:r>
    </w:p>
  </w:endnote>
  <w:endnote w:type="continuationSeparator" w:id="0">
    <w:p w14:paraId="2E41B31C" w14:textId="77777777" w:rsidR="00C1410D" w:rsidRDefault="00C1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185D" w14:textId="7AC6CEBE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64E8D" wp14:editId="4B3A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424296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E19D7" w14:textId="298220F4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64E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28.4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rCgIAABU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" filled="f" stroked="f">
              <v:textbox style="mso-fit-shape-to-text:t" inset="0,0,0,15pt">
                <w:txbxContent>
                  <w:p w14:paraId="1F8E19D7" w14:textId="298220F4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2E30" w14:textId="0D7D29A5" w:rsidR="000D4FCD" w:rsidRDefault="00BF4CB3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B350D9" wp14:editId="365E341D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542029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DB70" w14:textId="7D91FA4D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350D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28.4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7DA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" filled="f" stroked="f">
              <v:textbox style="mso-fit-shape-to-text:t" inset="0,0,0,15pt">
                <w:txbxContent>
                  <w:p w14:paraId="07FFDB70" w14:textId="7D91FA4D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4FCD">
      <w:rPr>
        <w:b/>
        <w:sz w:val="20"/>
        <w:lang w:val="en-GB"/>
      </w:rPr>
      <w:t>Multimodal Dangerous Goods Form by Sika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29B1" w14:textId="76058B2F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B98BC6" wp14:editId="3DA763D5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54214926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614EF" w14:textId="57ADE73F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98BC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28.4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j9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4mP3O6hPOJSDYd/e8nWLpTfMhxfmcME4B4o2&#10;POMhFXQVhbNFSQPu59/8MR95xyglHQqmogYVTYn6bnAfUVuj4UZjl4xins9yjJuDfgCUYYEvwvJk&#10;otcFNZrSgX5DOa9iIQwxw7FcRXej+RAG5eJz4GK1SkkoI8vCxmwtj9CRrsjla//GnD0THnBTTzCq&#10;iZUfeB9y401vV4eA7KelRGoHIs+MowTTWs/PJWr8/X/Kuj7q5S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w3O4/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4B9614EF" w14:textId="57ADE73F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300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2DAEE8" wp14:editId="6D9BC3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543726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F8AB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DAE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INTERNAL" style="position:absolute;margin-left:0;margin-top:0;width:28.45pt;height:23.5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A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Rsbud1CfcCgHw7695esWS2+YDy/M4YJxDhRt&#10;eMZDKugqCmeLkgbcz7/5Yz7yjlFKOhRMRQ0qmhL13eA+orZGw43GLhnFPJ/lGDcH/QAowwJfhOXJ&#10;RK8LajSlA/2Gcl7FQhhihmO5iu5G8yEMysXnwMVqlZJQRpaFjdlaHqEjXZHL1/6NOXsmPOCmnmBU&#10;Eys/8D7kxpverg4B2U9LidQORJ4ZRwmmtZ6fS9T4+/+UdX3Uy1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rswKw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7DCF8AB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B1AA" w14:textId="77777777" w:rsidR="00AE2808" w:rsidRDefault="00AE280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BAA3785" wp14:editId="1C209274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122995838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4FD6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A3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INTERNAL" style="position:absolute;margin-left:0;margin-top:0;width:28.45pt;height:23.5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dwDwIAABwEAAAOAAAAZHJzL2Uyb0RvYy54bWysU8Fu2zAMvQ/YPwi6L7bTpWi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K3wF3A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67B4FD6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1B6D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9F3B44" wp14:editId="7FB1725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19618227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A1689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F3B4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INTERNAL" style="position:absolute;margin-left:0;margin-top:0;width:28.45pt;height:23.5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DAT6VNDQIAABw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41A1689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A8EBD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9D010E6" wp14:editId="4E2514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352066858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89040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010E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INTERNAL" style="position:absolute;margin-left:0;margin-top:0;width:28.45pt;height:23.5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d45yCw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61E89040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EE47" w14:textId="77777777" w:rsidR="00037AE8" w:rsidRDefault="00037AE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7FA1C6D4" wp14:editId="7C55AC52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80174710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EB405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6D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INTERNAL" style="position:absolute;margin-left:0;margin-top:0;width:28.45pt;height:23.5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A2DwIAABwEAAAOAAAAZHJzL2Uyb0RvYy54bWysU8Fu2zAMvQ/YPwi6L7ZTpGu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BoxwDY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4CCEB405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BDAC1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DC0C8FC" wp14:editId="67EB6DD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68192602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6FF9D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0C8F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INTERNAL" style="position:absolute;margin-left:0;margin-top:0;width:28.45pt;height:23.5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MPA5s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2C76FF9D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3E5C" w14:textId="77777777" w:rsidR="00C1410D" w:rsidRDefault="00C1410D">
      <w:r>
        <w:separator/>
      </w:r>
    </w:p>
  </w:footnote>
  <w:footnote w:type="continuationSeparator" w:id="0">
    <w:p w14:paraId="32197771" w14:textId="77777777" w:rsidR="00C1410D" w:rsidRDefault="00C14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2"/>
    <w:rsid w:val="00011EE3"/>
    <w:rsid w:val="00037AE8"/>
    <w:rsid w:val="00095825"/>
    <w:rsid w:val="000D4FCD"/>
    <w:rsid w:val="00103946"/>
    <w:rsid w:val="00114E7A"/>
    <w:rsid w:val="00140CCC"/>
    <w:rsid w:val="001558D6"/>
    <w:rsid w:val="00184104"/>
    <w:rsid w:val="00193F49"/>
    <w:rsid w:val="002D5730"/>
    <w:rsid w:val="002D6A9D"/>
    <w:rsid w:val="00321DF1"/>
    <w:rsid w:val="00323C6B"/>
    <w:rsid w:val="00337BAF"/>
    <w:rsid w:val="003A5472"/>
    <w:rsid w:val="003F5779"/>
    <w:rsid w:val="00404295"/>
    <w:rsid w:val="00557D1B"/>
    <w:rsid w:val="00577722"/>
    <w:rsid w:val="00591A6F"/>
    <w:rsid w:val="005B6B66"/>
    <w:rsid w:val="005D053E"/>
    <w:rsid w:val="005F6CA7"/>
    <w:rsid w:val="00675A4E"/>
    <w:rsid w:val="006D25D4"/>
    <w:rsid w:val="006F4C6E"/>
    <w:rsid w:val="0071735A"/>
    <w:rsid w:val="007A4E7D"/>
    <w:rsid w:val="007E1A18"/>
    <w:rsid w:val="00864D75"/>
    <w:rsid w:val="008C73BB"/>
    <w:rsid w:val="00910667"/>
    <w:rsid w:val="00924710"/>
    <w:rsid w:val="00930528"/>
    <w:rsid w:val="00983A2A"/>
    <w:rsid w:val="009D62C2"/>
    <w:rsid w:val="009F5802"/>
    <w:rsid w:val="00A630CC"/>
    <w:rsid w:val="00A67AC9"/>
    <w:rsid w:val="00A759BB"/>
    <w:rsid w:val="00AE119A"/>
    <w:rsid w:val="00AE2808"/>
    <w:rsid w:val="00B20CB4"/>
    <w:rsid w:val="00B96956"/>
    <w:rsid w:val="00BC2942"/>
    <w:rsid w:val="00BF4CB3"/>
    <w:rsid w:val="00C1410D"/>
    <w:rsid w:val="00C155C1"/>
    <w:rsid w:val="00C83AEA"/>
    <w:rsid w:val="00C91273"/>
    <w:rsid w:val="00D41143"/>
    <w:rsid w:val="00DB3558"/>
    <w:rsid w:val="00E0049A"/>
    <w:rsid w:val="00E04A3C"/>
    <w:rsid w:val="00E16746"/>
    <w:rsid w:val="00E2424F"/>
    <w:rsid w:val="00E512DE"/>
    <w:rsid w:val="00E565E8"/>
    <w:rsid w:val="00EE4031"/>
    <w:rsid w:val="00EE6D3A"/>
    <w:rsid w:val="00F26F14"/>
    <w:rsid w:val="00F36C55"/>
    <w:rsid w:val="00F93747"/>
    <w:rsid w:val="00FB6664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DB1F8"/>
  <w15:chartTrackingRefBased/>
  <w15:docId w15:val="{B08A9724-95BD-49F6-AD97-B932247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E4031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imes New Roman" w:hAnsi="Times New Roman"/>
      <w:b/>
      <w:sz w:val="16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ind w:left="72"/>
      <w:outlineLvl w:val="3"/>
    </w:pPr>
    <w:rPr>
      <w:b/>
      <w:color w:val="0000FF"/>
      <w:sz w:val="16"/>
      <w:lang w:val="en-GB"/>
    </w:rPr>
  </w:style>
  <w:style w:type="paragraph" w:styleId="berschrift5">
    <w:name w:val="heading 5"/>
    <w:basedOn w:val="Standard"/>
    <w:next w:val="Standard"/>
    <w:qFormat/>
    <w:pPr>
      <w:keepNext/>
      <w:ind w:left="72"/>
      <w:outlineLvl w:val="4"/>
    </w:pPr>
    <w:rPr>
      <w:b/>
      <w:sz w:val="14"/>
      <w:lang w:val="en-GB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1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sz w:val="32"/>
      <w:lang w:val="en-GB"/>
    </w:rPr>
  </w:style>
  <w:style w:type="paragraph" w:styleId="Untertitel">
    <w:name w:val="Subtitle"/>
    <w:basedOn w:val="Standard"/>
    <w:qFormat/>
    <w:rPr>
      <w:rFonts w:ascii="Times New Roman" w:hAnsi="Times New Roman"/>
      <w:sz w:val="24"/>
      <w:lang w:val="en-GB"/>
    </w:rPr>
  </w:style>
  <w:style w:type="paragraph" w:styleId="Textkrper">
    <w:name w:val="Body Text"/>
    <w:basedOn w:val="Standard"/>
    <w:rPr>
      <w:b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Textkrper2">
    <w:name w:val="Body Text 2"/>
    <w:basedOn w:val="Standard"/>
    <w:rPr>
      <w:color w:val="0000FF"/>
      <w:sz w:val="14"/>
      <w:lang w:val="en-GB"/>
    </w:rPr>
  </w:style>
  <w:style w:type="paragraph" w:styleId="Textkrper-Zeileneinzug">
    <w:name w:val="Body Text Indent"/>
    <w:basedOn w:val="Standard"/>
    <w:pPr>
      <w:ind w:left="72"/>
    </w:pPr>
    <w:rPr>
      <w:sz w:val="16"/>
    </w:rPr>
  </w:style>
  <w:style w:type="paragraph" w:styleId="Textkrper3">
    <w:name w:val="Body Text 3"/>
    <w:basedOn w:val="Standard"/>
    <w:rPr>
      <w:snapToGrid w:val="0"/>
      <w:color w:val="000000"/>
      <w:sz w:val="16"/>
      <w:lang w:val="en-GB"/>
    </w:rPr>
  </w:style>
  <w:style w:type="paragraph" w:styleId="Sprechblasentext">
    <w:name w:val="Balloon Text"/>
    <w:basedOn w:val="Standard"/>
    <w:link w:val="SprechblasentextZchn"/>
    <w:rsid w:val="00FD5B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D5B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raktikant_rfp\Desktop\Petar%20Link\Formulare\IMO%20DECLAR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8739-BB6B-486A-B00E-5193D1F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DECLARATION.dot</Template>
  <TotalTime>0</TotalTime>
  <Pages>3</Pages>
  <Words>1108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IMO DANGEROUS GOODS DECLARATION</vt:lpstr>
    </vt:vector>
  </TitlesOfParts>
  <Company> 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 DANGEROUS GOODS DECLARATION</dc:title>
  <dc:subject/>
  <dc:creator>PRAKTIKANT_RFP</dc:creator>
  <cp:keywords/>
  <cp:lastModifiedBy>Valentino Cirocco</cp:lastModifiedBy>
  <cp:revision>2</cp:revision>
  <cp:lastPrinted>2024-02-08T14:17:00Z</cp:lastPrinted>
  <dcterms:created xsi:type="dcterms:W3CDTF">2025-04-14T14:40:00Z</dcterms:created>
  <dcterms:modified xsi:type="dcterms:W3CDTF">2025-04-14T14:40:00Z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747af40e,73c72003,183e204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6d7d17-467a-4c8a-bc82-0da4d92ddbea_Enabled">
    <vt:lpwstr>true</vt:lpwstr>
  </property>
  <property fmtid="{D5CDD505-2E9C-101B-9397-08002B2CF9AE}" pid="6" name="MSIP_Label_df6d7d17-467a-4c8a-bc82-0da4d92ddbea_SetDate">
    <vt:lpwstr>2024-11-05T13:03:35Z</vt:lpwstr>
  </property>
  <property fmtid="{D5CDD505-2E9C-101B-9397-08002B2CF9AE}" pid="7" name="MSIP_Label_df6d7d17-467a-4c8a-bc82-0da4d92ddbea_Method">
    <vt:lpwstr>Privileged</vt:lpwstr>
  </property>
  <property fmtid="{D5CDD505-2E9C-101B-9397-08002B2CF9AE}" pid="8" name="MSIP_Label_df6d7d17-467a-4c8a-bc82-0da4d92ddbea_Name">
    <vt:lpwstr>Internal</vt:lpwstr>
  </property>
  <property fmtid="{D5CDD505-2E9C-101B-9397-08002B2CF9AE}" pid="9" name="MSIP_Label_df6d7d17-467a-4c8a-bc82-0da4d92ddbea_SiteId">
    <vt:lpwstr>eb8a6a88-d993-4e50-b4f0-ada3df9e78f8</vt:lpwstr>
  </property>
  <property fmtid="{D5CDD505-2E9C-101B-9397-08002B2CF9AE}" pid="10" name="MSIP_Label_df6d7d17-467a-4c8a-bc82-0da4d92ddbea_ActionId">
    <vt:lpwstr>bd0fb0ab-69c1-4f8e-b94a-45970432c949</vt:lpwstr>
  </property>
  <property fmtid="{D5CDD505-2E9C-101B-9397-08002B2CF9AE}" pid="11" name="MSIP_Label_df6d7d17-467a-4c8a-bc82-0da4d92ddbea_ContentBits">
    <vt:lpwstr>2</vt:lpwstr>
  </property>
</Properties>
</file>