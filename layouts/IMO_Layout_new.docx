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35FD6" w14:textId="77777777" w:rsidR="000D4FCD" w:rsidRDefault="00193F49">
      <w:pPr>
        <w:pStyle w:val="Tite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 wp14:anchorId="56C8A240" wp14:editId="6A05555A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2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29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E20A4" id="Group 64" o:spid="_x0000_s1026" style="position:absolute;margin-left:497.95pt;margin-top:-71.35pt;width:14.15pt;height:888.35pt;z-index:251654656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" o:allowincell="f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69A8514F" wp14:editId="794427F3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7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8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4F041" id="Group 65" o:spid="_x0000_s1026" style="position:absolute;margin-left:-56.45pt;margin-top:-70.85pt;width:14.15pt;height:888.35pt;z-index:251655680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" fillcolor="red" strokecolor="red"/>
              </v:group>
            </w:pict>
          </mc:Fallback>
        </mc:AlternateContent>
      </w:r>
      <w:r w:rsidR="000D4FCD">
        <w:t>IMO DANGEROUS GOODS FORM</w:t>
      </w:r>
    </w:p>
    <w:p w14:paraId="7D3098B0" w14:textId="77777777" w:rsidR="000D4FCD" w:rsidRDefault="000D4FCD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4C5E9332" w14:textId="77777777" w:rsidR="000D4FCD" w:rsidRDefault="000D4FCD">
      <w:pPr>
        <w:rPr>
          <w:sz w:val="16"/>
          <w:lang w:val="en-GB"/>
        </w:rPr>
      </w:pPr>
    </w:p>
    <w:p w14:paraId="6341B75C" w14:textId="77777777" w:rsidR="000D4FCD" w:rsidRDefault="000D4FCD">
      <w:pPr>
        <w:rPr>
          <w:sz w:val="16"/>
          <w:lang w:val="en-GB"/>
        </w:rPr>
        <w:sectPr w:rsidR="000D4FCD">
          <w:footerReference w:type="even" r:id="rId7"/>
          <w:footerReference w:type="default" r:id="rId8"/>
          <w:footerReference w:type="first" r:id="rId9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0D4FCD" w14:paraId="5B8ED978" w14:textId="77777777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6B242839" w14:textId="77777777" w:rsidR="000D4FCD" w:rsidRPr="005B6B66" w:rsidRDefault="000D4FCD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1E71E396" w14:textId="77777777" w:rsidR="00A630CC" w:rsidRDefault="00A630CC" w:rsidP="005B6B66">
            <w:pPr>
              <w:ind w:left="72"/>
            </w:pPr>
            <w:r w:rsidRPr="00A630CC">
              <w:t>Sika Deutschland CH AG &amp; Co KG</w:t>
            </w:r>
          </w:p>
          <w:p w14:paraId="7167B5BF" w14:textId="3375702A" w:rsidR="005B6B66" w:rsidRDefault="005B6B66" w:rsidP="00A630CC">
            <w:pPr>
              <w:ind w:left="72"/>
            </w:pPr>
            <w:r w:rsidRPr="00A630CC">
              <w:t>Kornwestheimer</w:t>
            </w:r>
            <w:r w:rsidRPr="005B6B66">
              <w:t xml:space="preserve"> Str. </w:t>
            </w:r>
            <w:r w:rsidR="00A630CC">
              <w:t>103-</w:t>
            </w:r>
            <w:r w:rsidRPr="005B6B66">
              <w:t>107</w:t>
            </w:r>
          </w:p>
          <w:p w14:paraId="70AA914F" w14:textId="77777777" w:rsidR="00A630CC" w:rsidRDefault="00A630CC" w:rsidP="00A630CC">
            <w:pPr>
              <w:ind w:left="72"/>
            </w:pPr>
          </w:p>
          <w:p w14:paraId="32B4465E" w14:textId="36A13CDF" w:rsidR="000D4FCD" w:rsidRDefault="005B6B66" w:rsidP="005B6B66">
            <w:pPr>
              <w:ind w:left="72"/>
              <w:rPr>
                <w:lang w:val="en-GB"/>
              </w:rPr>
            </w:pPr>
            <w:r>
              <w:t>70439 Stuttgart</w:t>
            </w:r>
            <w:r w:rsidR="000D4FCD"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bookmarkStart w:id="0" w:name="Text775"/>
            <w:r w:rsidR="000D4FCD">
              <w:rPr>
                <w:lang w:val="en-GB"/>
              </w:rPr>
              <w:instrText xml:space="preserve"> FORMTEXT </w:instrText>
            </w:r>
            <w:r w:rsidR="000D4FCD">
              <w:rPr>
                <w:lang w:val="en-GB"/>
              </w:rPr>
            </w:r>
            <w:r w:rsidR="000D4FCD"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0D4FCD">
              <w:rPr>
                <w:lang w:val="en-GB"/>
              </w:rPr>
              <w:fldChar w:fldCharType="end"/>
            </w:r>
            <w:bookmarkEnd w:id="0"/>
          </w:p>
          <w:p w14:paraId="48FC3FDE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79D9021B" w14:textId="77777777" w:rsidR="00E565E8" w:rsidRPr="003F5779" w:rsidRDefault="000D4FCD" w:rsidP="00FD5B41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102AF893" w14:textId="5F284C4F" w:rsidR="000D4FCD" w:rsidRDefault="000D4FCD" w:rsidP="00FD5B41">
            <w:pPr>
              <w:rPr>
                <w:lang w:val="en-GB"/>
              </w:rPr>
            </w:pPr>
          </w:p>
        </w:tc>
      </w:tr>
      <w:tr w:rsidR="000D4FCD" w14:paraId="5C876B12" w14:textId="77777777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1239C808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DBBA2E9" w14:textId="675D7543" w:rsidR="000D4FCD" w:rsidRDefault="000D4FCD" w:rsidP="005B6B66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 w:rsidR="007E1A18">
              <w:rPr>
                <w:sz w:val="16"/>
                <w:lang w:val="en-GB"/>
              </w:rPr>
              <w:t>1</w:t>
            </w:r>
            <w:r>
              <w:rPr>
                <w:sz w:val="16"/>
                <w:lang w:val="en-GB"/>
              </w:rPr>
              <w:t xml:space="preserve">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3265B3D7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02B107DD" w14:textId="49D221B2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" w:name="Text778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1"/>
          </w:p>
        </w:tc>
      </w:tr>
      <w:tr w:rsidR="000D4FCD" w14:paraId="772622FC" w14:textId="77777777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52237DD0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369E711A" w14:textId="77777777" w:rsidR="000D4FCD" w:rsidRDefault="000D4FCD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7765B26E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137B2AD0" w14:textId="1943C36E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" w:name="Text779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"/>
          </w:p>
        </w:tc>
      </w:tr>
      <w:tr w:rsidR="000D4FCD" w14:paraId="051AAEE9" w14:textId="77777777">
        <w:trPr>
          <w:cantSplit/>
          <w:trHeight w:hRule="exact" w:val="992"/>
        </w:trPr>
        <w:tc>
          <w:tcPr>
            <w:tcW w:w="4537" w:type="dxa"/>
            <w:gridSpan w:val="5"/>
          </w:tcPr>
          <w:p w14:paraId="0D190AF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14C5A0E3" w14:textId="6C44611A" w:rsidR="001558D6" w:rsidRDefault="001558D6" w:rsidP="00FD5B41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7CB9D610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00562D76" w14:textId="2B6A1EF8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3" w:name="Text800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3"/>
          </w:p>
        </w:tc>
      </w:tr>
      <w:tr w:rsidR="000D4FCD" w:rsidRPr="006D25D4" w14:paraId="650D4939" w14:textId="77777777" w:rsidTr="006D25D4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6BB4C61C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1121017E" w14:textId="77777777" w:rsidR="000D4FCD" w:rsidRDefault="000D4FCD">
            <w:pPr>
              <w:pStyle w:val="berschrift1"/>
              <w:rPr>
                <w:sz w:val="4"/>
              </w:rPr>
            </w:pPr>
          </w:p>
          <w:p w14:paraId="3A42FFE3" w14:textId="77777777" w:rsidR="000D4FCD" w:rsidRDefault="000D4FCD">
            <w:pPr>
              <w:pStyle w:val="berschrift1"/>
            </w:pPr>
            <w:bookmarkStart w:id="4" w:name="_Toc519242023"/>
            <w:bookmarkStart w:id="5" w:name="_Toc534683504"/>
            <w:bookmarkStart w:id="6" w:name="_Toc534683905"/>
            <w:bookmarkStart w:id="7" w:name="_Toc534684004"/>
            <w:bookmarkStart w:id="8" w:name="_Toc534684116"/>
            <w:bookmarkStart w:id="9" w:name="_Toc534684585"/>
            <w:bookmarkStart w:id="10" w:name="_Toc534684763"/>
            <w:r>
              <w:t>SHIPPER’S DECLARATION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  <w:p w14:paraId="375F7B63" w14:textId="77777777" w:rsidR="000D4FCD" w:rsidRDefault="000D4FCD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0D4FCD" w:rsidRPr="006D25D4" w14:paraId="37A7FC74" w14:textId="77777777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49BEFBC1" w14:textId="77777777" w:rsidR="000D4FCD" w:rsidRDefault="00193F49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46BD96D4" wp14:editId="72501F1A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5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BBB6A" id="Line 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06C60B5B" wp14:editId="76AE4C8A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4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2F154" id="Line 7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17BB49F7" wp14:editId="071137B7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3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F0EDF" id="Line 7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A9316B0" wp14:editId="37DA220C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2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0D00C" id="Line 7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46590478" wp14:editId="600D4ED3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16EF10A" id="Freeform 7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 w:rsidR="000D4FCD">
              <w:rPr>
                <w:sz w:val="16"/>
                <w:lang w:val="en-GB"/>
              </w:rPr>
              <w:t xml:space="preserve">8.This </w:t>
            </w:r>
            <w:proofErr w:type="gramStart"/>
            <w:r w:rsidR="000D4FCD">
              <w:rPr>
                <w:sz w:val="16"/>
                <w:lang w:val="en-GB"/>
              </w:rPr>
              <w:t>shipment  is</w:t>
            </w:r>
            <w:proofErr w:type="gramEnd"/>
            <w:r w:rsidR="000D4FCD"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3ECCF21B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5770CB3A" w14:textId="77777777" w:rsidR="00A67AC9" w:rsidRPr="007D21AE" w:rsidRDefault="00A67AC9" w:rsidP="00A67AC9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1D314C9C" w14:textId="77777777" w:rsidR="00A67AC9" w:rsidRPr="007D21AE" w:rsidRDefault="00A67AC9" w:rsidP="00A67AC9">
            <w:pPr>
              <w:rPr>
                <w:rFonts w:cs="Arial"/>
                <w:lang w:val="en-US"/>
              </w:rPr>
            </w:pPr>
          </w:p>
          <w:p w14:paraId="0754BCAA" w14:textId="77777777" w:rsidR="00A67AC9" w:rsidRPr="000B6DB3" w:rsidRDefault="00A67AC9" w:rsidP="00A67AC9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58D67DE1" w14:textId="77777777" w:rsidR="00A67AC9" w:rsidRPr="00A67AC9" w:rsidRDefault="00A67AC9">
            <w:pPr>
              <w:rPr>
                <w:lang w:val="en-US"/>
              </w:rPr>
            </w:pPr>
          </w:p>
        </w:tc>
      </w:tr>
      <w:tr w:rsidR="000D4FCD" w14:paraId="487E75C0" w14:textId="77777777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428CAE34" w14:textId="26843AC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bookmarkStart w:id="11" w:name="Text421"/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 w:rsidR="00A759BB"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  <w:bookmarkEnd w:id="11"/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2A03E658" w14:textId="5F087572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bookmarkStart w:id="12" w:name="Text429"/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 w:rsidR="00A759BB"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  <w:bookmarkEnd w:id="12"/>
          </w:p>
        </w:tc>
        <w:tc>
          <w:tcPr>
            <w:tcW w:w="5528" w:type="dxa"/>
            <w:gridSpan w:val="5"/>
            <w:vMerge/>
          </w:tcPr>
          <w:p w14:paraId="72A8958F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14A2AC73" w14:textId="77777777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367828AF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3ABD8490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13934AA1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319729C0" w14:textId="77777777">
        <w:trPr>
          <w:cantSplit/>
          <w:trHeight w:hRule="exact" w:val="420"/>
        </w:trPr>
        <w:tc>
          <w:tcPr>
            <w:tcW w:w="2269" w:type="dxa"/>
            <w:gridSpan w:val="2"/>
          </w:tcPr>
          <w:p w14:paraId="3FBE86D4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0B473EB2" w14:textId="6B32C89A" w:rsidR="000D4FCD" w:rsidRDefault="000D4FCD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3" w:name="Text782"/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  <w:bookmarkEnd w:id="13"/>
          </w:p>
        </w:tc>
        <w:tc>
          <w:tcPr>
            <w:tcW w:w="2268" w:type="dxa"/>
            <w:gridSpan w:val="3"/>
          </w:tcPr>
          <w:p w14:paraId="473CF7AC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08F6667E" w14:textId="4BF0792E" w:rsidR="000D4FCD" w:rsidRDefault="000D4FCD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4" w:name="Text783"/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  <w:bookmarkEnd w:id="14"/>
          </w:p>
        </w:tc>
        <w:tc>
          <w:tcPr>
            <w:tcW w:w="5528" w:type="dxa"/>
            <w:gridSpan w:val="5"/>
            <w:vMerge/>
          </w:tcPr>
          <w:p w14:paraId="6FC69D8D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79C18162" w14:textId="77777777">
        <w:trPr>
          <w:cantSplit/>
          <w:trHeight w:hRule="exact" w:val="408"/>
        </w:trPr>
        <w:tc>
          <w:tcPr>
            <w:tcW w:w="2269" w:type="dxa"/>
            <w:gridSpan w:val="2"/>
          </w:tcPr>
          <w:p w14:paraId="0F298A96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47B65C2E" w14:textId="570BD3F0" w:rsidR="000D4FCD" w:rsidRDefault="000D4FCD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5" w:name="Text784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15"/>
          </w:p>
        </w:tc>
        <w:tc>
          <w:tcPr>
            <w:tcW w:w="2268" w:type="dxa"/>
            <w:gridSpan w:val="3"/>
          </w:tcPr>
          <w:p w14:paraId="39FB39B0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75E0DAC5" w14:textId="1AF13287" w:rsidR="000D4FCD" w:rsidRDefault="000D4FCD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6" w:name="Text785"/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  <w:bookmarkEnd w:id="16"/>
          </w:p>
        </w:tc>
        <w:tc>
          <w:tcPr>
            <w:tcW w:w="5528" w:type="dxa"/>
            <w:gridSpan w:val="5"/>
            <w:vMerge/>
          </w:tcPr>
          <w:p w14:paraId="4E359C7F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159AA5F4" w14:textId="77777777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0F8D9739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45EF1AAE" w14:textId="77777777" w:rsidR="000D4FCD" w:rsidRDefault="000D4FCD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0DF6F2A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16B84B98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3738B593" w14:textId="77777777" w:rsidR="000D4FCD" w:rsidRDefault="000D4FCD">
            <w:pPr>
              <w:rPr>
                <w:sz w:val="16"/>
                <w:lang w:val="en-GB"/>
              </w:rPr>
            </w:pPr>
          </w:p>
        </w:tc>
      </w:tr>
      <w:tr w:rsidR="000D4FCD" w:rsidRPr="00EE6D3A" w14:paraId="2ED33721" w14:textId="77777777" w:rsidTr="00A630CC">
        <w:trPr>
          <w:cantSplit/>
          <w:trHeight w:hRule="exact" w:val="5051"/>
        </w:trPr>
        <w:tc>
          <w:tcPr>
            <w:tcW w:w="1697" w:type="dxa"/>
          </w:tcPr>
          <w:p w14:paraId="68DD3FD4" w14:textId="77777777" w:rsidR="009F5802" w:rsidRDefault="009F5802">
            <w:pPr>
              <w:pStyle w:val="berschrift2"/>
              <w:ind w:left="72"/>
            </w:pPr>
            <w:bookmarkStart w:id="17" w:name="Text757"/>
          </w:p>
          <w:p w14:paraId="0AE69F15" w14:textId="62F7EA55" w:rsidR="000D4FCD" w:rsidRDefault="009F5802">
            <w:pPr>
              <w:pStyle w:val="berschrift2"/>
              <w:ind w:left="72"/>
              <w:rPr>
                <w:b w:val="0"/>
              </w:rPr>
            </w:pPr>
            <w:r>
              <w:t>Ad</w:t>
            </w:r>
            <w:r w:rsidR="00A67AC9">
              <w:t>d</w:t>
            </w:r>
            <w:r>
              <w:t>ress</w:t>
            </w:r>
            <w:r w:rsidR="000D4FCD"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bookmarkStart w:id="18" w:name="Text819"/>
            <w:r w:rsidR="000D4FCD">
              <w:instrText xml:space="preserve"> FORMTEXT </w:instrText>
            </w:r>
            <w:r w:rsidR="000D4FCD">
              <w:fldChar w:fldCharType="separate"/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0D4FCD">
              <w:fldChar w:fldCharType="end"/>
            </w:r>
            <w:bookmarkEnd w:id="18"/>
          </w:p>
        </w:tc>
        <w:tc>
          <w:tcPr>
            <w:tcW w:w="4399" w:type="dxa"/>
            <w:gridSpan w:val="5"/>
          </w:tcPr>
          <w:p w14:paraId="29C48DC5" w14:textId="77777777" w:rsidR="00184104" w:rsidRPr="00DB3558" w:rsidRDefault="00184104" w:rsidP="00184104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354CC3B2" w14:textId="08654C24" w:rsidR="00184104" w:rsidRPr="00DB3558" w:rsidRDefault="00184104" w:rsidP="0071735A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3FC829F5" w14:textId="77777777" w:rsidR="0071735A" w:rsidRDefault="0071735A" w:rsidP="00011EE3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64F8FEC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34BB890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53D39FC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3335CD4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1128BD0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BF5A3E8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64DE036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E3B903B" w14:textId="77777777" w:rsid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D7E4CB0" w14:textId="77777777" w:rsid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0EAB8967" w14:textId="14A21848" w:rsidR="006D25D4" w:rsidRPr="006D25D4" w:rsidRDefault="006D25D4" w:rsidP="006D25D4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3936C2F5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6C850C22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002D3911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411C16C8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40E93464" w14:textId="72C1509C" w:rsidR="00A759BB" w:rsidRPr="00FD5B41" w:rsidRDefault="00A759BB" w:rsidP="00864D75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7879ABC6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4B687122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3D17A843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1E5343CC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560974A7" w14:textId="50E401D1" w:rsidR="00C155C1" w:rsidRDefault="00C155C1" w:rsidP="00A759BB">
            <w:pPr>
              <w:rPr>
                <w:b/>
                <w:sz w:val="16"/>
                <w:lang w:val="en-GB"/>
              </w:rPr>
            </w:pPr>
          </w:p>
        </w:tc>
        <w:bookmarkEnd w:id="17"/>
        <w:tc>
          <w:tcPr>
            <w:tcW w:w="1275" w:type="dxa"/>
          </w:tcPr>
          <w:p w14:paraId="43CD1CB5" w14:textId="77777777" w:rsidR="00BC2942" w:rsidRPr="00B96956" w:rsidRDefault="00BC294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0D4FCD" w14:paraId="132D8B85" w14:textId="77777777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0F031BBF" w14:textId="054C191A" w:rsidR="00A630CC" w:rsidRDefault="000D4FCD" w:rsidP="00A630CC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15. Container identification No./</w:t>
            </w:r>
            <w:r w:rsidR="00A630CC">
              <w:rPr>
                <w:lang w:val="en-GB"/>
              </w:rPr>
              <w:t xml:space="preserve"> </w:t>
            </w:r>
          </w:p>
          <w:p w14:paraId="4D2313A2" w14:textId="4948F59B" w:rsidR="000D4FCD" w:rsidRDefault="000D4FCD" w:rsidP="00A630CC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55B50717" w14:textId="4B000EDE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bookmarkStart w:id="19" w:name="Text820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19"/>
          </w:p>
        </w:tc>
        <w:tc>
          <w:tcPr>
            <w:tcW w:w="1559" w:type="dxa"/>
            <w:tcBorders>
              <w:bottom w:val="nil"/>
            </w:tcBorders>
          </w:tcPr>
          <w:p w14:paraId="1CDDE40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0780F4BA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7939286F" w14:textId="049E52A1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bookmarkStart w:id="20" w:name="Text821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0"/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20D11241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0FB5F8B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5312772A" w14:textId="1B2E8B84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bookmarkStart w:id="21" w:name="Text822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1"/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0672706F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6F50148F" w14:textId="78035FF0" w:rsidR="000D4FCD" w:rsidRDefault="000D4FC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bookmarkStart w:id="22" w:name="Text823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2"/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6E31A1AA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0113F05F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74F9187E" w14:textId="2A14B094" w:rsidR="000D4FCD" w:rsidRDefault="000D4FC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3" w:name="Text790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3"/>
          </w:p>
        </w:tc>
      </w:tr>
      <w:tr w:rsidR="000D4FCD" w:rsidRPr="006D25D4" w14:paraId="0B8CFF34" w14:textId="77777777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54E21FD" w14:textId="77777777" w:rsidR="000D4FCD" w:rsidRDefault="000D4FCD">
            <w:pPr>
              <w:ind w:left="72"/>
              <w:rPr>
                <w:sz w:val="8"/>
                <w:lang w:val="en-GB"/>
              </w:rPr>
            </w:pPr>
          </w:p>
          <w:p w14:paraId="317ADB5A" w14:textId="77777777" w:rsidR="000D4FCD" w:rsidRDefault="000D4FCD">
            <w:pPr>
              <w:pStyle w:val="berschrift5"/>
            </w:pPr>
            <w:r>
              <w:t>CONTAINER/VEHICLE PACKING CERTIFICATE</w:t>
            </w:r>
          </w:p>
          <w:p w14:paraId="513DC983" w14:textId="77777777" w:rsidR="000D4FCD" w:rsidRDefault="000D4FCD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4A687ACF" w14:textId="77777777" w:rsidR="000D4FCD" w:rsidRDefault="000D4FCD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253C3756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2239372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79DC2E8A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0EF251D5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013A08DD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2A72A768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</w:tr>
      <w:tr w:rsidR="000D4FCD" w14:paraId="53CE7190" w14:textId="77777777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271245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64F4AEE1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19E5CCC0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1FECA184" w14:textId="433EB57F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bookmarkStart w:id="24" w:name="Text809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4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0E88" w14:textId="77777777" w:rsidR="000D4FCD" w:rsidRDefault="00A67AC9" w:rsidP="00A67A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1E12D6FD" w14:textId="2974E369" w:rsidR="000D4FCD" w:rsidRDefault="000D4FCD" w:rsidP="00A67AC9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bookmarkStart w:id="25" w:name="Text810"/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  <w:bookmarkEnd w:id="25"/>
          </w:p>
        </w:tc>
      </w:tr>
      <w:tr w:rsidR="000D4FCD" w:rsidRPr="006D25D4" w14:paraId="7BF6D3E2" w14:textId="77777777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31E7905B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1B99D43E" w14:textId="77777777" w:rsidR="000D4FCD" w:rsidRDefault="000D4FCD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7770188D" w14:textId="77777777" w:rsidR="000D4FCD" w:rsidRDefault="000D4FCD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226AC4BF" w14:textId="2BE933E2" w:rsidR="000D4FCD" w:rsidRDefault="000D4FCD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bookmarkStart w:id="26" w:name="Text812"/>
            <w:r>
              <w:instrText xml:space="preserve"> FORMTEXT </w:instrText>
            </w:r>
            <w:r>
              <w:fldChar w:fldCharType="separate"/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750AA009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2CF794CF" w14:textId="5F3B1501" w:rsidR="000D4FCD" w:rsidRDefault="005D053E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311489CA" w14:textId="77777777" w:rsidR="00B96956" w:rsidRDefault="00B96956">
            <w:pPr>
              <w:rPr>
                <w:lang w:val="en-GB"/>
              </w:rPr>
            </w:pPr>
          </w:p>
        </w:tc>
      </w:tr>
      <w:tr w:rsidR="000D4FCD" w14:paraId="0E5DE7B8" w14:textId="77777777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472B8C9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CBCA676" w14:textId="77777777" w:rsidR="000D4FCD" w:rsidRDefault="000D4FCD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AEC83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016029F2" w14:textId="652662F0" w:rsidR="000D4FCD" w:rsidRDefault="000D4FCD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bookmarkStart w:id="27" w:name="Text797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27"/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499D58D4" w14:textId="77777777" w:rsidR="005D053E" w:rsidRDefault="000D4FCD" w:rsidP="00A630CC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ADBD3EC" w14:textId="5F3C4C9A" w:rsidR="005D053E" w:rsidRPr="005D053E" w:rsidRDefault="005D053E" w:rsidP="00A630CC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0D4FCD" w14:paraId="145FF53E" w14:textId="77777777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8F2F5F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67192BD2" w14:textId="784A025C" w:rsidR="000D4FCD" w:rsidRDefault="000D4FCD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bookmarkStart w:id="28" w:name="Text814"/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  <w:bookmarkEnd w:id="28"/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4BB30F19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2F571CEE" w14:textId="49ABD412" w:rsidR="000D4FCD" w:rsidRDefault="000D4FCD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bookmarkStart w:id="29" w:name="Text815"/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  <w:bookmarkEnd w:id="29"/>
          </w:p>
        </w:tc>
        <w:tc>
          <w:tcPr>
            <w:tcW w:w="3260" w:type="dxa"/>
            <w:gridSpan w:val="3"/>
          </w:tcPr>
          <w:p w14:paraId="3BFDB10D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0E7E0A5B" w14:textId="01A64393" w:rsidR="000D4FCD" w:rsidRDefault="00B96956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 w:rsidR="000D4FCD"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bookmarkStart w:id="30" w:name="Text816"/>
            <w:r w:rsidR="000D4FCD">
              <w:rPr>
                <w:rFonts w:ascii="Bookman Old Style" w:hAnsi="Bookman Old Style"/>
                <w:b w:val="0"/>
              </w:rPr>
              <w:instrText xml:space="preserve"> FORMTEXT </w:instrText>
            </w:r>
            <w:r w:rsidR="000D4FCD">
              <w:rPr>
                <w:rFonts w:ascii="Bookman Old Style" w:hAnsi="Bookman Old Style"/>
                <w:b w:val="0"/>
              </w:rPr>
            </w:r>
            <w:r w:rsidR="000D4FCD">
              <w:rPr>
                <w:rFonts w:ascii="Bookman Old Style" w:hAnsi="Bookman Old Style"/>
                <w:b w:val="0"/>
              </w:rPr>
              <w:fldChar w:fldCharType="separate"/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0D4FCD">
              <w:rPr>
                <w:rFonts w:ascii="Bookman Old Style" w:hAnsi="Bookman Old Style"/>
                <w:b w:val="0"/>
              </w:rPr>
              <w:fldChar w:fldCharType="end"/>
            </w:r>
            <w:bookmarkEnd w:id="30"/>
          </w:p>
        </w:tc>
      </w:tr>
    </w:tbl>
    <w:p w14:paraId="404FF722" w14:textId="77777777" w:rsidR="000D4FCD" w:rsidRDefault="000D4FCD">
      <w:pPr>
        <w:rPr>
          <w:sz w:val="4"/>
          <w:lang w:val="en-GB"/>
        </w:rPr>
      </w:pPr>
    </w:p>
    <w:sectPr w:rsidR="000D4FCD">
      <w:type w:val="continuous"/>
      <w:pgSz w:w="11906" w:h="16838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93955" w14:textId="77777777" w:rsidR="00AE119A" w:rsidRDefault="00AE119A">
      <w:r>
        <w:separator/>
      </w:r>
    </w:p>
  </w:endnote>
  <w:endnote w:type="continuationSeparator" w:id="0">
    <w:p w14:paraId="460C6985" w14:textId="77777777" w:rsidR="00AE119A" w:rsidRDefault="00AE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1185D" w14:textId="7AC6CEBE" w:rsidR="00BF4CB3" w:rsidRDefault="00BF4CB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F64E8D" wp14:editId="4B3AD4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942429699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8E19D7" w14:textId="298220F4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64E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28.45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" filled="f" stroked="f">
              <v:textbox style="mso-fit-shape-to-text:t" inset="0,0,0,15pt">
                <w:txbxContent>
                  <w:p w14:paraId="1F8E19D7" w14:textId="298220F4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D2E30" w14:textId="0D7D29A5" w:rsidR="000D4FCD" w:rsidRDefault="00BF4CB3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B350D9" wp14:editId="365E341D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5420292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FDB70" w14:textId="7D91FA4D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350D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28.45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+7DA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" filled="f" stroked="f">
              <v:textbox style="mso-fit-shape-to-text:t" inset="0,0,0,15pt">
                <w:txbxContent>
                  <w:p w14:paraId="07FFDB70" w14:textId="7D91FA4D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D4FCD">
      <w:rPr>
        <w:b/>
        <w:sz w:val="20"/>
        <w:lang w:val="en-GB"/>
      </w:rPr>
      <w:t>Multimodal Dangerous Goods Form by Sika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429B1" w14:textId="76058B2F" w:rsidR="00BF4CB3" w:rsidRDefault="00BF4CB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B98BC6" wp14:editId="3DA763D5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954214926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9614EF" w14:textId="57ADE73F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98BC6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28.45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j9Dg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4mP3O6hPOJSDYd/e8nWLpTfMhxfmcME4B4o2&#10;POMhFXQVhbNFSQPu59/8MR95xyglHQqmogYVTYn6bnAfUVuj4UZjl4xins9yjJuDfgCUYYEvwvJk&#10;otcFNZrSgX5DOa9iIQwxw7FcRXej+RAG5eJz4GK1SkkoI8vCxmwtj9CRrsjla//GnD0THnBTTzCq&#10;iZUfeB9y401vV4eA7KelRGoHIs+MowTTWs/PJWr8/X/Kuj7q5S8A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w3O4/Q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4B9614EF" w14:textId="57ADE73F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3C959" w14:textId="77777777" w:rsidR="00AE119A" w:rsidRDefault="00AE119A">
      <w:r>
        <w:separator/>
      </w:r>
    </w:p>
  </w:footnote>
  <w:footnote w:type="continuationSeparator" w:id="0">
    <w:p w14:paraId="0DF417BA" w14:textId="77777777" w:rsidR="00AE119A" w:rsidRDefault="00AE1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02"/>
    <w:rsid w:val="00011EE3"/>
    <w:rsid w:val="00095825"/>
    <w:rsid w:val="000D4FCD"/>
    <w:rsid w:val="00103946"/>
    <w:rsid w:val="00114E7A"/>
    <w:rsid w:val="00140CCC"/>
    <w:rsid w:val="001558D6"/>
    <w:rsid w:val="00184104"/>
    <w:rsid w:val="00193F49"/>
    <w:rsid w:val="002D5730"/>
    <w:rsid w:val="002D6A9D"/>
    <w:rsid w:val="00321DF1"/>
    <w:rsid w:val="00323C6B"/>
    <w:rsid w:val="00337BAF"/>
    <w:rsid w:val="003A5472"/>
    <w:rsid w:val="003F5779"/>
    <w:rsid w:val="00404295"/>
    <w:rsid w:val="00557D1B"/>
    <w:rsid w:val="00577722"/>
    <w:rsid w:val="00591A6F"/>
    <w:rsid w:val="005B6B66"/>
    <w:rsid w:val="005D053E"/>
    <w:rsid w:val="005F6CA7"/>
    <w:rsid w:val="00675A4E"/>
    <w:rsid w:val="006D25D4"/>
    <w:rsid w:val="006F4C6E"/>
    <w:rsid w:val="0071735A"/>
    <w:rsid w:val="007E1A18"/>
    <w:rsid w:val="00864D75"/>
    <w:rsid w:val="008C73BB"/>
    <w:rsid w:val="00910667"/>
    <w:rsid w:val="00924710"/>
    <w:rsid w:val="00930528"/>
    <w:rsid w:val="00983A2A"/>
    <w:rsid w:val="009D62C2"/>
    <w:rsid w:val="009F5802"/>
    <w:rsid w:val="00A630CC"/>
    <w:rsid w:val="00A67AC9"/>
    <w:rsid w:val="00A759BB"/>
    <w:rsid w:val="00AE119A"/>
    <w:rsid w:val="00B20CB4"/>
    <w:rsid w:val="00B96956"/>
    <w:rsid w:val="00BC2942"/>
    <w:rsid w:val="00BF4CB3"/>
    <w:rsid w:val="00C155C1"/>
    <w:rsid w:val="00C83AEA"/>
    <w:rsid w:val="00C91273"/>
    <w:rsid w:val="00D41143"/>
    <w:rsid w:val="00DB3558"/>
    <w:rsid w:val="00E0049A"/>
    <w:rsid w:val="00E04A3C"/>
    <w:rsid w:val="00E16746"/>
    <w:rsid w:val="00E2424F"/>
    <w:rsid w:val="00E512DE"/>
    <w:rsid w:val="00E565E8"/>
    <w:rsid w:val="00EE4031"/>
    <w:rsid w:val="00EE6D3A"/>
    <w:rsid w:val="00F26F14"/>
    <w:rsid w:val="00F36C55"/>
    <w:rsid w:val="00F93747"/>
    <w:rsid w:val="00FB6664"/>
    <w:rsid w:val="00FD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9DB1F8"/>
  <w15:chartTrackingRefBased/>
  <w15:docId w15:val="{B08A9724-95BD-49F6-AD97-B9322478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E4031"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Times New Roman" w:hAnsi="Times New Roman"/>
      <w:b/>
      <w:sz w:val="16"/>
      <w:lang w:val="en-GB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lang w:val="en-GB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ind w:left="72"/>
      <w:outlineLvl w:val="3"/>
    </w:pPr>
    <w:rPr>
      <w:b/>
      <w:color w:val="0000FF"/>
      <w:sz w:val="16"/>
      <w:lang w:val="en-GB"/>
    </w:rPr>
  </w:style>
  <w:style w:type="paragraph" w:styleId="berschrift5">
    <w:name w:val="heading 5"/>
    <w:basedOn w:val="Standard"/>
    <w:next w:val="Standard"/>
    <w:qFormat/>
    <w:pPr>
      <w:keepNext/>
      <w:ind w:left="72"/>
      <w:outlineLvl w:val="4"/>
    </w:pPr>
    <w:rPr>
      <w:b/>
      <w:sz w:val="14"/>
      <w:lang w:val="en-GB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b/>
      <w:sz w:val="14"/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rFonts w:ascii="Times New Roman" w:hAnsi="Times New Roman"/>
      <w:b/>
      <w:sz w:val="32"/>
      <w:lang w:val="en-GB"/>
    </w:rPr>
  </w:style>
  <w:style w:type="paragraph" w:styleId="Untertitel">
    <w:name w:val="Subtitle"/>
    <w:basedOn w:val="Standard"/>
    <w:qFormat/>
    <w:rPr>
      <w:rFonts w:ascii="Times New Roman" w:hAnsi="Times New Roman"/>
      <w:sz w:val="24"/>
      <w:lang w:val="en-GB"/>
    </w:rPr>
  </w:style>
  <w:style w:type="paragraph" w:styleId="Textkrper">
    <w:name w:val="Body Text"/>
    <w:basedOn w:val="Standard"/>
    <w:rPr>
      <w:b/>
      <w:sz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20"/>
    </w:pPr>
  </w:style>
  <w:style w:type="paragraph" w:styleId="Verzeichnis3">
    <w:name w:val="toc 3"/>
    <w:basedOn w:val="Standard"/>
    <w:next w:val="Standard"/>
    <w:autoRedefine/>
    <w:semiHidden/>
    <w:pPr>
      <w:ind w:left="440"/>
    </w:p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paragraph" w:styleId="Textkrper2">
    <w:name w:val="Body Text 2"/>
    <w:basedOn w:val="Standard"/>
    <w:rPr>
      <w:color w:val="0000FF"/>
      <w:sz w:val="14"/>
      <w:lang w:val="en-GB"/>
    </w:rPr>
  </w:style>
  <w:style w:type="paragraph" w:styleId="Textkrper-Zeileneinzug">
    <w:name w:val="Body Text Indent"/>
    <w:basedOn w:val="Standard"/>
    <w:pPr>
      <w:ind w:left="72"/>
    </w:pPr>
    <w:rPr>
      <w:sz w:val="16"/>
    </w:rPr>
  </w:style>
  <w:style w:type="paragraph" w:styleId="Textkrper3">
    <w:name w:val="Body Text 3"/>
    <w:basedOn w:val="Standard"/>
    <w:rPr>
      <w:snapToGrid w:val="0"/>
      <w:color w:val="000000"/>
      <w:sz w:val="16"/>
      <w:lang w:val="en-GB"/>
    </w:rPr>
  </w:style>
  <w:style w:type="paragraph" w:styleId="Sprechblasentext">
    <w:name w:val="Balloon Text"/>
    <w:basedOn w:val="Standard"/>
    <w:link w:val="SprechblasentextZchn"/>
    <w:rsid w:val="00FD5B4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FD5B41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2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praktikant_rfp\Desktop\Petar%20Link\Formulare\IMO%20DECLARATIO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48739-BB6B-486A-B00E-5193D1F1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IMO DECLARATION.dot</Template>
  <TotalTime>0</TotalTime>
  <Pages>1</Pages>
  <Words>379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IMO DANGEROUS GOODS DECLARATION</vt:lpstr>
    </vt:vector>
  </TitlesOfParts>
  <Company> 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IMO DANGEROUS GOODS DECLARATION</dc:title>
  <dc:subject/>
  <dc:creator>PRAKTIKANT_RFP</dc:creator>
  <cp:keywords/>
  <cp:lastModifiedBy>Valentino Cirocco</cp:lastModifiedBy>
  <cp:revision>2</cp:revision>
  <cp:lastPrinted>2024-02-08T14:17:00Z</cp:lastPrinted>
  <dcterms:created xsi:type="dcterms:W3CDTF">2025-04-08T09:53:00Z</dcterms:created>
  <dcterms:modified xsi:type="dcterms:W3CDTF">2025-04-08T09:53:00Z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747af40e,73c72003,183e204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f6d7d17-467a-4c8a-bc82-0da4d92ddbea_Enabled">
    <vt:lpwstr>true</vt:lpwstr>
  </property>
  <property fmtid="{D5CDD505-2E9C-101B-9397-08002B2CF9AE}" pid="6" name="MSIP_Label_df6d7d17-467a-4c8a-bc82-0da4d92ddbea_SetDate">
    <vt:lpwstr>2024-11-05T13:03:35Z</vt:lpwstr>
  </property>
  <property fmtid="{D5CDD505-2E9C-101B-9397-08002B2CF9AE}" pid="7" name="MSIP_Label_df6d7d17-467a-4c8a-bc82-0da4d92ddbea_Method">
    <vt:lpwstr>Privileged</vt:lpwstr>
  </property>
  <property fmtid="{D5CDD505-2E9C-101B-9397-08002B2CF9AE}" pid="8" name="MSIP_Label_df6d7d17-467a-4c8a-bc82-0da4d92ddbea_Name">
    <vt:lpwstr>Internal</vt:lpwstr>
  </property>
  <property fmtid="{D5CDD505-2E9C-101B-9397-08002B2CF9AE}" pid="9" name="MSIP_Label_df6d7d17-467a-4c8a-bc82-0da4d92ddbea_SiteId">
    <vt:lpwstr>eb8a6a88-d993-4e50-b4f0-ada3df9e78f8</vt:lpwstr>
  </property>
  <property fmtid="{D5CDD505-2E9C-101B-9397-08002B2CF9AE}" pid="10" name="MSIP_Label_df6d7d17-467a-4c8a-bc82-0da4d92ddbea_ActionId">
    <vt:lpwstr>bd0fb0ab-69c1-4f8e-b94a-45970432c949</vt:lpwstr>
  </property>
  <property fmtid="{D5CDD505-2E9C-101B-9397-08002B2CF9AE}" pid="11" name="MSIP_Label_df6d7d17-467a-4c8a-bc82-0da4d92ddbea_ContentBits">
    <vt:lpwstr>2</vt:lpwstr>
  </property>
</Properties>
</file>