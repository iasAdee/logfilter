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32B4465E" w14:textId="08548C63" w:rsidR="000D4FCD" w:rsidRDefault="000D4FCD" w:rsidP="00AE280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AE2808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AE2808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 w14:paraId="29C48DC5" w14:textId="77777777" w:rsidR="00184104" w:rsidRPr="00DB3558" w:rsidRDefault="00184104" w:rsidP="0018410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354CC3B2" w14:textId="08654C24" w:rsidR="00184104" w:rsidRPr="00DB3558" w:rsidRDefault="00184104" w:rsidP="0071735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FC829F5" w14:textId="77777777" w:rsidR="0071735A" w:rsidRDefault="0071735A" w:rsidP="00011EE3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F8FE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34BB89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53D39F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3335CD4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1128BD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F5A3E8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64DE036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E3B903B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7E4CB0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EAB8967" w14:textId="14A21848" w:rsidR="006D25D4" w:rsidRPr="006D25D4" w:rsidRDefault="006D25D4" w:rsidP="006D25D4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936C2F5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6C850C22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002D3911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11C16C8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0E93464" w14:textId="72C1509C" w:rsidR="00A759BB" w:rsidRPr="00FD5B41" w:rsidRDefault="00A759BB" w:rsidP="00864D75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7879ABC6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4B687122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3D17A843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1E5343CC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560974A7" w14:textId="50E401D1" w:rsidR="00C155C1" w:rsidRDefault="00C155C1" w:rsidP="00A759BB">
            <w:pPr>
              <w:rPr>
                <w:b/>
                <w:sz w:val="16"/>
                <w:lang w:val="en-GB"/>
              </w:rPr>
            </w:pP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AE2808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AE2808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6DFD08A6" w14:textId="010E1383" w:rsidR="00AE2808" w:rsidRDefault="00AE2808">
      <w:pPr>
        <w:rPr>
          <w:sz w:val="4"/>
          <w:lang w:val="en-GB"/>
        </w:rPr>
      </w:pPr>
    </w:p>
    <w:p w14:paraId="702C8725" w14:textId="77777777" w:rsidR="00AE2808" w:rsidRDefault="00AE2808" w:rsidP="00AE280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699B7EBD" wp14:editId="0D5A1232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2116105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947367981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1817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43674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558200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842339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632026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99610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975803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4796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1109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937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786257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1313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46284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7026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4641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03607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45580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20806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374204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DBE3F" id="Group 64" o:spid="_x0000_s1026" style="position:absolute;margin-left:497.95pt;margin-top:-71.35pt;width:14.15pt;height:888.35pt;z-index:251662848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5378D377" wp14:editId="5D556B1F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7276555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1615329526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2088342021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159333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959832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520658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13306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0986036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4707195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001284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884637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78912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284792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451357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930803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248403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63972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16884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544085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482314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690389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4770959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D912C" id="Group 65" o:spid="_x0000_s1026" style="position:absolute;margin-left:-56.45pt;margin-top:-70.85pt;width:14.15pt;height:888.35pt;z-index:251663872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T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zP4nSWvKdJBvefAgBy+QcAAP//AwBQSwECLQAUAAYACAAAACEA2+H2y+4AAACFAQAAEwAAAAAA&#10;AAAAAAAAAAAAAAAAW0NvbnRlbnRfVHlwZXNdLnhtbFBLAQItABQABgAIAAAAIQBa9CxbvwAAABUB&#10;AAALAAAAAAAAAAAAAAAAAB8BAABfcmVscy8ucmVsc1BLAQItABQABgAIAAAAIQAD5qeTyAAAAOMA&#10;AAAPAAAAAAAAAAAAAAAAAAcCAABkcnMvZG93bnJldi54bWxQSwUGAAAAAAMAAwC3AAAA/A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77497C6A" w14:textId="77777777" w:rsidR="00AE2808" w:rsidRDefault="00AE2808" w:rsidP="00AE280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5936F6F3" w14:textId="77777777" w:rsidR="00AE2808" w:rsidRDefault="00AE2808" w:rsidP="00AE2808">
      <w:pPr>
        <w:rPr>
          <w:sz w:val="16"/>
          <w:lang w:val="en-GB"/>
        </w:rPr>
      </w:pPr>
    </w:p>
    <w:p w14:paraId="2CACBFA4" w14:textId="77777777" w:rsidR="00AE2808" w:rsidRDefault="00AE2808" w:rsidP="00AE2808">
      <w:pPr>
        <w:rPr>
          <w:sz w:val="16"/>
          <w:lang w:val="en-GB"/>
        </w:rPr>
        <w:sectPr w:rsidR="00AE2808" w:rsidSect="00AE2808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AE2808" w14:paraId="5F394A3C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7A40B79D" w14:textId="77777777" w:rsidR="00AE2808" w:rsidRPr="005B6B66" w:rsidRDefault="00AE280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FD0F55A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2E614627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4CD1271" w14:textId="77777777" w:rsidR="00AE2808" w:rsidRPr="003F5779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A4975CF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2C92085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33E1B6F1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33F88A" w14:textId="77777777" w:rsidR="00AE2808" w:rsidRDefault="00AE280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65D2C0C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613AEC8F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55889416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7957862A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DC2E3CF" w14:textId="77777777" w:rsidR="00AE2808" w:rsidRDefault="00AE280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28AA3B11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5A8BDD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3FB18FCD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73A5F0C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013B606" w14:textId="77777777" w:rsidR="00AE2808" w:rsidRDefault="00AE280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4F3ADE05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2064377E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:rsidRPr="00AE2808" w14:paraId="53C7EED1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E679B3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39D793C8" w14:textId="77777777" w:rsidR="00AE2808" w:rsidRDefault="00AE2808" w:rsidP="00E95FC2">
            <w:pPr>
              <w:pStyle w:val="berschrift1"/>
              <w:rPr>
                <w:sz w:val="4"/>
              </w:rPr>
            </w:pPr>
          </w:p>
          <w:p w14:paraId="1E4D2BA3" w14:textId="77777777" w:rsidR="00AE2808" w:rsidRDefault="00AE2808" w:rsidP="00E95FC2">
            <w:pPr>
              <w:pStyle w:val="berschrift1"/>
            </w:pPr>
            <w:r>
              <w:t>SHIPPER’S DECLARATION</w:t>
            </w:r>
          </w:p>
          <w:p w14:paraId="118FC6B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AE2808" w:rsidRPr="00AE2808" w14:paraId="4C216770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8219D92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 wp14:anchorId="30FB7DDF" wp14:editId="3B18A64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751120037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B05C3" id="Line 7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 wp14:anchorId="3BB002EE" wp14:editId="6A6D3814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46457089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45D66" id="Line 7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 wp14:anchorId="7B0D4C60" wp14:editId="4837FB68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46803530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04E70" id="Line 7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6B49A6D" wp14:editId="799512A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9720773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3F641" id="Line 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66FA50D6" wp14:editId="2BFC016D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83514706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6CFF32E" id="Freeform 7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7CA6B5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27F19E4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110F927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</w:p>
          <w:p w14:paraId="0332FEED" w14:textId="77777777" w:rsidR="00AE2808" w:rsidRPr="000B6DB3" w:rsidRDefault="00AE280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66A6E96" w14:textId="77777777" w:rsidR="00AE2808" w:rsidRPr="00A67AC9" w:rsidRDefault="00AE2808" w:rsidP="00E95FC2">
            <w:pPr>
              <w:rPr>
                <w:lang w:val="en-US"/>
              </w:rPr>
            </w:pPr>
          </w:p>
        </w:tc>
      </w:tr>
      <w:tr w:rsidR="00AE2808" w14:paraId="75C301CC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388A175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4AE54C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EF7068C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3F824330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5528E040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1C2FDBE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73131E67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65759BB9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3586654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15A487B" w14:textId="77777777" w:rsidR="00AE2808" w:rsidRDefault="00AE280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F9B77B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7A4C8A02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65576975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C553A0E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6BE3E97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21804B3B" w14:textId="77777777" w:rsidR="00AE2808" w:rsidRDefault="00AE280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51D2D78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20A3E9C8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B4C61EA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4F3B05B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7CA1021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7D98EAF" w14:textId="77777777" w:rsidR="00AE2808" w:rsidRDefault="00AE280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43AC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F2E948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7904B72A" w14:textId="77777777" w:rsidR="00AE2808" w:rsidRDefault="00AE2808" w:rsidP="00E95FC2">
            <w:pPr>
              <w:rPr>
                <w:sz w:val="16"/>
                <w:lang w:val="en-GB"/>
              </w:rPr>
            </w:pPr>
          </w:p>
        </w:tc>
      </w:tr>
      <w:tr w:rsidR="00AE2808" w:rsidRPr="00EE6D3A" w14:paraId="1EEB89FF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53C174B0" w14:textId="77777777" w:rsidR="00AE2808" w:rsidRDefault="00AE2808" w:rsidP="00E95FC2">
            <w:pPr>
              <w:pStyle w:val="berschrift2"/>
              <w:ind w:left="72"/>
            </w:pPr>
          </w:p>
          <w:p w14:paraId="3FA677C7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704DE016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69AA12D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25263ED9" w14:textId="77777777" w:rsidR="00AE2808" w:rsidRDefault="00AE280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745DC47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207AA4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F0DC02B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91FC3F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486F9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929B2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FBCEB9D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DA7C605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8647B84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1E35EA7" w14:textId="77777777" w:rsidR="00AE2808" w:rsidRPr="006D25D4" w:rsidRDefault="00AE280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AB3157E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34C611D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24363CF3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4FCCFE96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64F95D7" w14:textId="77777777" w:rsidR="00AE2808" w:rsidRPr="00FD5B41" w:rsidRDefault="00AE280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363408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052FA92D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1079DB19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D706F4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3293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084A2148" w14:textId="77777777" w:rsidR="00AE2808" w:rsidRPr="00B96956" w:rsidRDefault="00AE280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AE2808" w14:paraId="2A24F247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4D19B003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D823BA7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38376A55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40F711AD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616DE8A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083EB9F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F3042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58F2703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67C8663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E06439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215AE79F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37747F5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B466934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3EAAA3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E2808" w:rsidRPr="00AE2808" w14:paraId="1E8FBC00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6F5712" w14:textId="77777777" w:rsidR="00AE2808" w:rsidRDefault="00AE2808" w:rsidP="00E95FC2">
            <w:pPr>
              <w:ind w:left="72"/>
              <w:rPr>
                <w:sz w:val="8"/>
                <w:lang w:val="en-GB"/>
              </w:rPr>
            </w:pPr>
          </w:p>
          <w:p w14:paraId="586C401A" w14:textId="77777777" w:rsidR="00AE2808" w:rsidRDefault="00AE2808" w:rsidP="00E95FC2">
            <w:pPr>
              <w:pStyle w:val="berschrift5"/>
            </w:pPr>
            <w:r>
              <w:t>CONTAINER/VEHICLE PACKING CERTIFICATE</w:t>
            </w:r>
          </w:p>
          <w:p w14:paraId="4BE41B3B" w14:textId="77777777" w:rsidR="00AE2808" w:rsidRDefault="00AE280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08F594F5" w14:textId="77777777" w:rsidR="00AE2808" w:rsidRDefault="00AE280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50602B6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46E1BA9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F27E4E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188663B1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76AB3FF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2C299B7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AE2808" w14:paraId="7BD31F59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2C208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36E863F6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C4F9F7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5A4B26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90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5BCA52B0" w14:textId="77777777" w:rsidR="00AE2808" w:rsidRDefault="00AE280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AE2808" w:rsidRPr="00AE2808" w14:paraId="06392566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D668B5F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1FDA709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DD0EC" w14:textId="77777777" w:rsidR="00AE2808" w:rsidRDefault="00AE280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0644C09C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169DD01B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454E76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60DFD69D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F7A9A17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95C5DC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4787273D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179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3D0BD4AD" w14:textId="77777777" w:rsidR="00AE2808" w:rsidRDefault="00AE280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09EAC73E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0EEA5990" w14:textId="77777777" w:rsidR="00AE2808" w:rsidRPr="005D053E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AE2808" w14:paraId="662D0EBE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647B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DA9E56A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9D2D43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58254C54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29EE0B6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C37726A" w14:textId="77777777" w:rsidR="00AE2808" w:rsidRDefault="00AE280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476111E2" w14:textId="77777777" w:rsidR="00AE2808" w:rsidRDefault="00AE2808">
      <w:pPr>
        <w:rPr>
          <w:sz w:val="4"/>
          <w:lang w:val="en-GB"/>
        </w:rPr>
      </w:pPr>
    </w:p>
    <w:p w14:paraId="7953748C" w14:textId="77777777" w:rsidR="00037AE8" w:rsidRDefault="00037AE8">
      <w:pPr>
        <w:rPr>
          <w:sz w:val="4"/>
          <w:lang w:val="en-GB"/>
        </w:rPr>
      </w:pPr>
    </w:p>
    <w:p w14:paraId="76992447" w14:textId="77777777" w:rsidR="00037AE8" w:rsidRDefault="00037AE8" w:rsidP="00037AE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70970293" wp14:editId="6C4AA428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6958229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551589974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193173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20217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73641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471545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95533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42281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158685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9786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66535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50909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615401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21287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06120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471277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35009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16164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54832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650553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890687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CC77" id="Group 64" o:spid="_x0000_s1026" style="position:absolute;margin-left:497.95pt;margin-top:-71.35pt;width:14.15pt;height:888.35pt;z-index:251671040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6887BF6" wp14:editId="3D082F5C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211199010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384446369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05150257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5935634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6039767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101227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57363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633107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29613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0291789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4350408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1248755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4738475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690430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4531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73459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39334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710341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46649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5789267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72740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16535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D39D6" id="Group 65" o:spid="_x0000_s1026" style="position:absolute;margin-left:-56.45pt;margin-top:-70.85pt;width:14.15pt;height:888.35pt;z-index:251672064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" fillcolor="red" strokecolor="red"/>
              </v:group>
            </w:pict>
          </mc:Fallback>
        </mc:AlternateContent>
      </w:r>
      <w:r>
        <w:t>IMO DANGEROUS GOODS FORM</w:t>
      </w:r>
    </w:p>
    <w:p w14:paraId="6C11C0AF" w14:textId="77777777" w:rsidR="00037AE8" w:rsidRDefault="00037AE8" w:rsidP="00037AE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0019F463" w14:textId="77777777" w:rsidR="00037AE8" w:rsidRDefault="00037AE8" w:rsidP="00037AE8">
      <w:pPr>
        <w:rPr>
          <w:sz w:val="16"/>
          <w:lang w:val="en-GB"/>
        </w:rPr>
      </w:pPr>
    </w:p>
    <w:p w14:paraId="7EC12259" w14:textId="77777777" w:rsidR="00037AE8" w:rsidRDefault="00037AE8" w:rsidP="00037AE8">
      <w:pPr>
        <w:rPr>
          <w:sz w:val="16"/>
          <w:lang w:val="en-GB"/>
        </w:rPr>
        <w:sectPr w:rsidR="00037AE8" w:rsidSect="00037AE8">
          <w:footerReference w:type="even" r:id="rId13"/>
          <w:footerReference w:type="default" r:id="rId14"/>
          <w:footerReference w:type="first" r:id="rId15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37AE8" w14:paraId="44ECFD51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4FACDD" w14:textId="77777777" w:rsidR="00037AE8" w:rsidRPr="005B6B66" w:rsidRDefault="00037AE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55A77D90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1588F10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41927839" w14:textId="77777777" w:rsidR="00037AE8" w:rsidRPr="003F5779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B1AF9C6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4963BA97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52BEE4D7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5DF2D6" w14:textId="77777777" w:rsidR="00037AE8" w:rsidRDefault="00037AE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F39B058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532EE71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4D5B24E2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11FA01E8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F27ECF6" w14:textId="77777777" w:rsidR="00037AE8" w:rsidRDefault="00037AE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9BA5E5F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DC36DE0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7AE40A7F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3CA2CB5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C5FAF42" w14:textId="77777777" w:rsidR="00037AE8" w:rsidRDefault="00037AE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0DD34AF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7DEFFDAE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:rsidRPr="00AE2808" w14:paraId="3EDCC51F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73A7F2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04FEA17F" w14:textId="77777777" w:rsidR="00037AE8" w:rsidRDefault="00037AE8" w:rsidP="00E95FC2">
            <w:pPr>
              <w:pStyle w:val="berschrift1"/>
              <w:rPr>
                <w:sz w:val="4"/>
              </w:rPr>
            </w:pPr>
          </w:p>
          <w:p w14:paraId="3786298D" w14:textId="77777777" w:rsidR="00037AE8" w:rsidRDefault="00037AE8" w:rsidP="00E95FC2">
            <w:pPr>
              <w:pStyle w:val="berschrift1"/>
            </w:pPr>
            <w:r>
              <w:t>SHIPPER’S DECLARATION</w:t>
            </w:r>
          </w:p>
          <w:p w14:paraId="30F4EAB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37AE8" w:rsidRPr="00AE2808" w14:paraId="2E30A5C8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68305E9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0" allowOverlap="1" wp14:anchorId="7E0DAF97" wp14:editId="6E16258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686791091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E5B17" id="Line 7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0" allowOverlap="1" wp14:anchorId="62AA4E49" wp14:editId="3A8A20CF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534154835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916CF" id="Line 73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0" allowOverlap="1" wp14:anchorId="60197A51" wp14:editId="4C765C7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514900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ED294" id="Line 7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0" allowOverlap="1" wp14:anchorId="73C59E9C" wp14:editId="7F62CA0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4876707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C49FC" id="Line 7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0" allowOverlap="1" wp14:anchorId="0BED0BB2" wp14:editId="1FE6521B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581249390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7DBE035" id="Freeform 7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5B8698B4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59D2228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8344089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</w:p>
          <w:p w14:paraId="579C7FBD" w14:textId="77777777" w:rsidR="00037AE8" w:rsidRPr="000B6DB3" w:rsidRDefault="00037AE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29DD69CD" w14:textId="77777777" w:rsidR="00037AE8" w:rsidRPr="00A67AC9" w:rsidRDefault="00037AE8" w:rsidP="00E95FC2">
            <w:pPr>
              <w:rPr>
                <w:lang w:val="en-US"/>
              </w:rPr>
            </w:pPr>
          </w:p>
        </w:tc>
      </w:tr>
      <w:tr w:rsidR="00037AE8" w14:paraId="72D64AAA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1B54A800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19BDC04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8600B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3B3F810C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21FB41F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F1E4AE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82CD6F7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1B9822D4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E466F7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3F300F36" w14:textId="77777777" w:rsidR="00037AE8" w:rsidRDefault="00037AE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1C46D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57B03E44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51AE4A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070B1849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367CDF9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6F9B06D0" w14:textId="77777777" w:rsidR="00037AE8" w:rsidRDefault="00037AE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9613A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12149B8C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3BA01324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610F1015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4FAF519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3D9894A" w14:textId="77777777" w:rsidR="00037AE8" w:rsidRDefault="00037AE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1B748C4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6136B36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0A8D1298" w14:textId="77777777" w:rsidR="00037AE8" w:rsidRDefault="00037AE8" w:rsidP="00E95FC2">
            <w:pPr>
              <w:rPr>
                <w:sz w:val="16"/>
                <w:lang w:val="en-GB"/>
              </w:rPr>
            </w:pPr>
          </w:p>
        </w:tc>
      </w:tr>
      <w:tr w:rsidR="00037AE8" w:rsidRPr="00EE6D3A" w14:paraId="14C91184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9E8DEAE" w14:textId="77777777" w:rsidR="00037AE8" w:rsidRDefault="00037AE8" w:rsidP="00E95FC2">
            <w:pPr>
              <w:pStyle w:val="berschrift2"/>
              <w:ind w:left="72"/>
            </w:pPr>
          </w:p>
          <w:p w14:paraId="15B38604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232901E6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73AA21A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1F69BF93" w14:textId="77777777" w:rsidR="00037AE8" w:rsidRDefault="00037AE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6E735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F2EA0F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80A2D6C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97D58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8AFB584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7D3651E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3DAF369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1B8CFE0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A0B77DA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501B7DE" w14:textId="77777777" w:rsidR="00037AE8" w:rsidRPr="006D25D4" w:rsidRDefault="00037AE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1DF7990A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EB6E2DC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0929DDAE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262A01D4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494DC89" w14:textId="77777777" w:rsidR="00037AE8" w:rsidRPr="00FD5B41" w:rsidRDefault="00037AE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DDD484A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D2B1487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8BF4A1F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1D8B6141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071EB3DD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3FE6D012" w14:textId="77777777" w:rsidR="00037AE8" w:rsidRPr="00B96956" w:rsidRDefault="00037AE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37AE8" w14:paraId="01AB5C2B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0B1B9AB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3D2C77E3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E00241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6758FD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371C5DA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5641F077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3AB2D76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79FF546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55CB2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1D5FB25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7B49BA9F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5689721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71EB3186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66D7D8F7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037AE8" w:rsidRPr="00AE2808" w14:paraId="0E546F4F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FB8855" w14:textId="77777777" w:rsidR="00037AE8" w:rsidRDefault="00037AE8" w:rsidP="00E95FC2">
            <w:pPr>
              <w:ind w:left="72"/>
              <w:rPr>
                <w:sz w:val="8"/>
                <w:lang w:val="en-GB"/>
              </w:rPr>
            </w:pPr>
          </w:p>
          <w:p w14:paraId="3DA9ECE3" w14:textId="77777777" w:rsidR="00037AE8" w:rsidRDefault="00037AE8" w:rsidP="00E95FC2">
            <w:pPr>
              <w:pStyle w:val="berschrift5"/>
            </w:pPr>
            <w:r>
              <w:t>CONTAINER/VEHICLE PACKING CERTIFICATE</w:t>
            </w:r>
          </w:p>
          <w:p w14:paraId="3AF1A04C" w14:textId="77777777" w:rsidR="00037AE8" w:rsidRDefault="00037AE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629F69A9" w14:textId="77777777" w:rsidR="00037AE8" w:rsidRDefault="00037AE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18A5615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B953F5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47ABF7E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2B51FFB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03CC863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5845F1A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037AE8" w14:paraId="31207D3A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3EE2C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7F8F6F5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CAE7402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0BA534B1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141C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31875DA6" w14:textId="77777777" w:rsidR="00037AE8" w:rsidRDefault="00037AE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037AE8" w:rsidRPr="00AE2808" w14:paraId="76315255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670DE5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0E288F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136F34F" w14:textId="77777777" w:rsidR="00037AE8" w:rsidRDefault="00037AE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3420CCD5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695EC48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A6100C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44C289E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216F80E1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308AE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A4D9BDB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0F58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68B81521" w14:textId="77777777" w:rsidR="00037AE8" w:rsidRDefault="00037AE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790F9223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5665248" w14:textId="77777777" w:rsidR="00037AE8" w:rsidRPr="005D053E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37AE8" w14:paraId="34F9DCC3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000B8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4186988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7958CA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6F42B5DE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D47EA80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AFC1D38" w14:textId="77777777" w:rsidR="00037AE8" w:rsidRDefault="00037AE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6B60AB51" w14:textId="77777777" w:rsidR="00037AE8" w:rsidRDefault="00037AE8">
      <w:pPr>
        <w:rPr>
          <w:sz w:val="4"/>
          <w:lang w:val="en-GB"/>
        </w:rPr>
      </w:pPr>
    </w:p>
    <w:p w14:paraId="594F9496" w14:textId="77777777" w:rsidR="00D77504" w:rsidRDefault="00D77504">
      <w:pPr>
        <w:rPr>
          <w:sz w:val="4"/>
          <w:lang w:val="en-GB"/>
        </w:rPr>
      </w:pPr>
    </w:p>
    <w:p w14:paraId="06DC368B" w14:textId="77777777" w:rsidR="00D77504" w:rsidRDefault="00D77504" w:rsidP="00D77504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0" allowOverlap="1" wp14:anchorId="5B57082F" wp14:editId="34E1D921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40267953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788449978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859732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341857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98536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731597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61870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267222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53151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5719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27674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101046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577544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416048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070338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710689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8410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24700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072948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90385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37335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D924E" id="Group 64" o:spid="_x0000_s1026" style="position:absolute;margin-left:497.95pt;margin-top:-71.35pt;width:14.15pt;height:888.35pt;z-index:251679232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0" allowOverlap="1" wp14:anchorId="57538999" wp14:editId="3AD29EC7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3143433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651218360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67830784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6599086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53560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7134974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0271254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871272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0505567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0307387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2878262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1054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106698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578223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5696129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0505210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8928648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519887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298908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559744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3155742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044896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F17BB" id="Group 65" o:spid="_x0000_s1026" style="position:absolute;margin-left:-56.45pt;margin-top:-70.85pt;width:14.15pt;height:888.35pt;z-index:251680256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49252B12" w14:textId="77777777" w:rsidR="00D77504" w:rsidRDefault="00D77504" w:rsidP="00D77504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31F22154" w14:textId="77777777" w:rsidR="00D77504" w:rsidRDefault="00D77504" w:rsidP="00D77504">
      <w:pPr>
        <w:rPr>
          <w:sz w:val="16"/>
          <w:lang w:val="en-GB"/>
        </w:rPr>
      </w:pPr>
    </w:p>
    <w:p w14:paraId="30F56F3B" w14:textId="77777777" w:rsidR="00D77504" w:rsidRDefault="00D77504" w:rsidP="00D77504">
      <w:pPr>
        <w:rPr>
          <w:sz w:val="16"/>
          <w:lang w:val="en-GB"/>
        </w:rPr>
        <w:sectPr w:rsidR="00D77504" w:rsidSect="00D77504">
          <w:footerReference w:type="even" r:id="rId16"/>
          <w:footerReference w:type="default" r:id="rId17"/>
          <w:footerReference w:type="first" r:id="rId18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D77504" w14:paraId="35F269FF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B8EA7F" w14:textId="77777777" w:rsidR="00D77504" w:rsidRPr="005B6B66" w:rsidRDefault="00D77504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B08EF98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40DC4B72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5E473B37" w14:textId="77777777" w:rsidR="00D77504" w:rsidRPr="003F5779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6DB78EE9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5D66922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2FD91E19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7648358" w14:textId="77777777" w:rsidR="00D77504" w:rsidRDefault="00D77504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60F8DC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3DBED7B8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14:paraId="60CAACEB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43028424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529430F8" w14:textId="77777777" w:rsidR="00D77504" w:rsidRDefault="00D77504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1A277668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6F6453A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14:paraId="24BA6A37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5A588E1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250A0BD" w14:textId="77777777" w:rsidR="00D77504" w:rsidRDefault="00D77504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A3340F6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5B4FF016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:rsidRPr="00AE2808" w14:paraId="0D52EDC0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E897AE0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B3BB460" w14:textId="77777777" w:rsidR="00D77504" w:rsidRDefault="00D77504" w:rsidP="00E95FC2">
            <w:pPr>
              <w:pStyle w:val="berschrift1"/>
              <w:rPr>
                <w:sz w:val="4"/>
              </w:rPr>
            </w:pPr>
          </w:p>
          <w:p w14:paraId="5C8387E9" w14:textId="77777777" w:rsidR="00D77504" w:rsidRDefault="00D77504" w:rsidP="00E95FC2">
            <w:pPr>
              <w:pStyle w:val="berschrift1"/>
            </w:pPr>
            <w:r>
              <w:t>SHIPPER’S DECLARATION</w:t>
            </w:r>
          </w:p>
          <w:p w14:paraId="3D01E8F6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D77504" w:rsidRPr="00AE2808" w14:paraId="54BC14AB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177A40F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0" allowOverlap="1" wp14:anchorId="3D221D39" wp14:editId="60C7E0E2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95415579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91CD2" id="Line 74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0" allowOverlap="1" wp14:anchorId="6F0B1B62" wp14:editId="18268447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955134789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BEEFE4" id="Line 73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0" allowOverlap="1" wp14:anchorId="18AD4D12" wp14:editId="4B7264A2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890389389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CF049" id="Line 72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0" allowOverlap="1" wp14:anchorId="7E8B846C" wp14:editId="496420D0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877099351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391F8" id="Line 7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0" allowOverlap="1" wp14:anchorId="214BB5E3" wp14:editId="708D95A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589374272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A4C14A0" id="Freeform 70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25DDADF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4467A064" w14:textId="77777777" w:rsidR="00D77504" w:rsidRPr="007D21AE" w:rsidRDefault="00D77504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5680F6FE" w14:textId="77777777" w:rsidR="00D77504" w:rsidRPr="007D21AE" w:rsidRDefault="00D77504" w:rsidP="00E95FC2">
            <w:pPr>
              <w:rPr>
                <w:rFonts w:cs="Arial"/>
                <w:lang w:val="en-US"/>
              </w:rPr>
            </w:pPr>
          </w:p>
          <w:p w14:paraId="2C903FDF" w14:textId="77777777" w:rsidR="00D77504" w:rsidRPr="000B6DB3" w:rsidRDefault="00D77504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34EF206F" w14:textId="77777777" w:rsidR="00D77504" w:rsidRPr="00A67AC9" w:rsidRDefault="00D77504" w:rsidP="00E95FC2">
            <w:pPr>
              <w:rPr>
                <w:lang w:val="en-US"/>
              </w:rPr>
            </w:pPr>
          </w:p>
        </w:tc>
      </w:tr>
      <w:tr w:rsidR="00D77504" w14:paraId="70A81216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E71D5D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00264EC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58A94425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223801A4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7ACACBA0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50F2C038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BC5115E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37FCDE78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59A3B6C9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8A81E6C" w14:textId="77777777" w:rsidR="00D77504" w:rsidRDefault="00D77504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4A41A88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69AB2A5" w14:textId="77777777" w:rsidR="00D77504" w:rsidRDefault="00D77504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77C4123E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15ECC566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7AEF6480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CEF8A92" w14:textId="77777777" w:rsidR="00D77504" w:rsidRDefault="00D77504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1CA3D77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548E7EB8" w14:textId="77777777" w:rsidR="00D77504" w:rsidRDefault="00D77504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79A04E67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1EE04450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375D96D3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C6FDC0B" w14:textId="77777777" w:rsidR="00D77504" w:rsidRDefault="00D77504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A595F1A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21A2186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628EE47C" w14:textId="77777777" w:rsidR="00D77504" w:rsidRDefault="00D77504" w:rsidP="00E95FC2">
            <w:pPr>
              <w:rPr>
                <w:sz w:val="16"/>
                <w:lang w:val="en-GB"/>
              </w:rPr>
            </w:pPr>
          </w:p>
        </w:tc>
      </w:tr>
      <w:tr w:rsidR="00D77504" w:rsidRPr="00EE6D3A" w14:paraId="2FCC76AE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CA96DAF" w14:textId="77777777" w:rsidR="00D77504" w:rsidRDefault="00D77504" w:rsidP="00E95FC2">
            <w:pPr>
              <w:pStyle w:val="berschrift2"/>
              <w:ind w:left="72"/>
            </w:pPr>
          </w:p>
          <w:p w14:paraId="2AE18407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2892D5E3" w14:textId="77777777" w:rsidR="00D77504" w:rsidRPr="00DB3558" w:rsidRDefault="00D77504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24243B09" w14:textId="77777777" w:rsidR="00D77504" w:rsidRPr="00DB3558" w:rsidRDefault="00D77504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1CF98C62" w14:textId="77777777" w:rsidR="00D77504" w:rsidRDefault="00D77504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C8B435A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5A38C90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E546B59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7A6F2B3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AB98DCD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81C3F8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C47DA68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B92B566" w14:textId="77777777" w:rsidR="00D7750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6004B" w14:textId="77777777" w:rsidR="00D7750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6860901" w14:textId="77777777" w:rsidR="00D77504" w:rsidRPr="006D25D4" w:rsidRDefault="00D77504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5F1410FA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1FDC27B4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5BEBF8E9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06B8D84B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7C4E59F5" w14:textId="77777777" w:rsidR="00D77504" w:rsidRPr="00FD5B41" w:rsidRDefault="00D77504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64DE0C5B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358CDEBE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7849F723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489AEAEE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7A3397FB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285A6B20" w14:textId="77777777" w:rsidR="00D77504" w:rsidRPr="00B96956" w:rsidRDefault="00D77504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D77504" w14:paraId="618F21F6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51F1B2B3" w14:textId="77777777" w:rsidR="00D77504" w:rsidRDefault="00D77504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40614D6D" w14:textId="77777777" w:rsidR="00D77504" w:rsidRDefault="00D77504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FE4249D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E5D88F5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55BE47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31586B52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819E436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454A0A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3DA48AAD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6C68DE6B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0E29AB55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F9E841D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2F3F3B21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CC3EBA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D77504" w:rsidRPr="00AE2808" w14:paraId="23CB39EC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B16C3A4" w14:textId="77777777" w:rsidR="00D77504" w:rsidRDefault="00D77504" w:rsidP="00E95FC2">
            <w:pPr>
              <w:ind w:left="72"/>
              <w:rPr>
                <w:sz w:val="8"/>
                <w:lang w:val="en-GB"/>
              </w:rPr>
            </w:pPr>
          </w:p>
          <w:p w14:paraId="435C4C49" w14:textId="77777777" w:rsidR="00D77504" w:rsidRDefault="00D77504" w:rsidP="00E95FC2">
            <w:pPr>
              <w:pStyle w:val="berschrift5"/>
            </w:pPr>
            <w:r>
              <w:t>CONTAINER/VEHICLE PACKING CERTIFICATE</w:t>
            </w:r>
          </w:p>
          <w:p w14:paraId="46E760F7" w14:textId="77777777" w:rsidR="00D77504" w:rsidRDefault="00D77504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357FB268" w14:textId="77777777" w:rsidR="00D77504" w:rsidRDefault="00D77504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7EEC0EF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41078CC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59B1513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28676EB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7B8CBC1B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6119547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D77504" w14:paraId="2D168221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79C589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489BF874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22975242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223B78D5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4876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6CC3C2D6" w14:textId="77777777" w:rsidR="00D77504" w:rsidRDefault="00D77504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D77504" w:rsidRPr="00AE2808" w14:paraId="4CE5602E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38B058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75FE835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555BFCC3" w14:textId="77777777" w:rsidR="00D77504" w:rsidRDefault="00D77504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44FCB7EE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2E28FF4D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5D6FEA4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53F3D954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0FD82F3C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16A7976F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3669452E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FD6F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4C36B917" w14:textId="77777777" w:rsidR="00D77504" w:rsidRDefault="00D77504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6A678ED4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1DF554D" w14:textId="77777777" w:rsidR="00D77504" w:rsidRPr="005D053E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D77504" w14:paraId="30E85022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98D67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496903AD" w14:textId="77777777" w:rsidR="00D77504" w:rsidRDefault="00D77504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5CBED95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0A4C21D" w14:textId="77777777" w:rsidR="00D77504" w:rsidRDefault="00D77504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BB78E6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BDEE446" w14:textId="77777777" w:rsidR="00D77504" w:rsidRDefault="00D77504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02CCD38B" w14:textId="77777777" w:rsidR="00D77504" w:rsidRDefault="00D77504">
      <w:pPr>
        <w:rPr>
          <w:sz w:val="4"/>
          <w:lang w:val="en-GB"/>
        </w:rPr>
      </w:pPr>
    </w:p>
    <w:p w14:paraId="39EC83FF" w14:textId="77777777" w:rsidR="00251A49" w:rsidRDefault="00251A49">
      <w:pPr>
        <w:rPr>
          <w:sz w:val="4"/>
          <w:lang w:val="en-GB"/>
        </w:rPr>
      </w:pPr>
    </w:p>
    <w:p w14:paraId="74191ED5" w14:textId="77777777" w:rsidR="00251A49" w:rsidRDefault="00251A49" w:rsidP="00251A49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424" behindDoc="0" locked="0" layoutInCell="0" allowOverlap="1" wp14:anchorId="1E425F3A" wp14:editId="734BEDB0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97225114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030051344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036063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860913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467586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898220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28868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648996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002402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427919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660609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400801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365555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1815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99936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893642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408437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2830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321750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556800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388920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2B980" id="Group 64" o:spid="_x0000_s1026" style="position:absolute;margin-left:497.95pt;margin-top:-71.35pt;width:14.15pt;height:888.35pt;z-index:251687424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0" allowOverlap="1" wp14:anchorId="42EA6CED" wp14:editId="3661A0D5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9254416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671324890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349401097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838435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2105802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3661315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614174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779014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2599057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4686812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097630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706821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6066723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0580796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454274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5539476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5698688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181369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4399253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4247913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1070560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8197048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39EC8" id="Group 65" o:spid="_x0000_s1026" style="position:absolute;margin-left:-56.45pt;margin-top:-70.85pt;width:14.15pt;height:888.35pt;z-index:251688448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02C0BB1B" w14:textId="77777777" w:rsidR="00251A49" w:rsidRDefault="00251A49" w:rsidP="00251A49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36D6B9AD" w14:textId="77777777" w:rsidR="00251A49" w:rsidRDefault="00251A49" w:rsidP="00251A49">
      <w:pPr>
        <w:rPr>
          <w:sz w:val="16"/>
          <w:lang w:val="en-GB"/>
        </w:rPr>
      </w:pPr>
    </w:p>
    <w:p w14:paraId="669DE489" w14:textId="77777777" w:rsidR="00251A49" w:rsidRDefault="00251A49" w:rsidP="00251A49">
      <w:pPr>
        <w:rPr>
          <w:sz w:val="16"/>
          <w:lang w:val="en-GB"/>
        </w:rPr>
        <w:sectPr w:rsidR="00251A49" w:rsidSect="00251A49">
          <w:footerReference w:type="even" r:id="rId19"/>
          <w:footerReference w:type="default" r:id="rId20"/>
          <w:footerReference w:type="first" r:id="rId21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251A49" w14:paraId="52C5E8FB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553F93" w14:textId="77777777" w:rsidR="00251A49" w:rsidRPr="005B6B66" w:rsidRDefault="00251A49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2B74C225" w14:textId="77777777" w:rsidR="00251A49" w:rsidRDefault="00251A49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3948D3D1" w14:textId="77777777" w:rsidR="00251A49" w:rsidRDefault="00251A49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39F2D29E" w14:textId="77777777" w:rsidR="00251A49" w:rsidRPr="003F577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3386BB22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39C699A3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0D87D907" w14:textId="77777777" w:rsidR="00251A49" w:rsidRDefault="00251A49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F9D8DFA" w14:textId="77777777" w:rsidR="00251A49" w:rsidRDefault="00251A49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4A5C7EA5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59735D13" w14:textId="77777777" w:rsidR="00251A49" w:rsidRDefault="00251A49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51A49" w14:paraId="4D825393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1300E619" w14:textId="77777777" w:rsidR="00251A49" w:rsidRDefault="00251A49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488056E" w14:textId="77777777" w:rsidR="00251A49" w:rsidRDefault="00251A49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11451738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298730C" w14:textId="77777777" w:rsidR="00251A49" w:rsidRDefault="00251A49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51A49" w14:paraId="5A591F37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1BCCFB6E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21D67A50" w14:textId="77777777" w:rsidR="00251A49" w:rsidRDefault="00251A49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C1F1040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EBF4224" w14:textId="77777777" w:rsidR="00251A49" w:rsidRDefault="00251A49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51A49" w:rsidRPr="00AE2808" w14:paraId="617B7586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280F6D67" w14:textId="77777777" w:rsidR="00251A49" w:rsidRDefault="00251A49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72E4DBE3" w14:textId="77777777" w:rsidR="00251A49" w:rsidRDefault="00251A49" w:rsidP="00E95FC2">
            <w:pPr>
              <w:pStyle w:val="berschrift1"/>
              <w:rPr>
                <w:sz w:val="4"/>
              </w:rPr>
            </w:pPr>
          </w:p>
          <w:p w14:paraId="50D47AA4" w14:textId="77777777" w:rsidR="00251A49" w:rsidRDefault="00251A49" w:rsidP="00E95FC2">
            <w:pPr>
              <w:pStyle w:val="berschrift1"/>
            </w:pPr>
            <w:r>
              <w:t>SHIPPER’S DECLARATION</w:t>
            </w:r>
          </w:p>
          <w:p w14:paraId="0271C411" w14:textId="77777777" w:rsidR="00251A49" w:rsidRDefault="00251A49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251A49" w:rsidRPr="00AE2808" w14:paraId="2B6B5276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58587C1C" w14:textId="77777777" w:rsidR="00251A49" w:rsidRDefault="00251A49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0" allowOverlap="1" wp14:anchorId="5A63D1F6" wp14:editId="427AA841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563515812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6F3C9" id="Line 74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0" allowOverlap="1" wp14:anchorId="76958FF0" wp14:editId="62BFF195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345969560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834C5" id="Line 73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0" allowOverlap="1" wp14:anchorId="78A3C3A8" wp14:editId="3D95FEC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1171064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1997E" id="Line 7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0" allowOverlap="1" wp14:anchorId="3E5B6D0F" wp14:editId="5473B9B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855812856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D04BD" id="Line 71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0" allowOverlap="1" wp14:anchorId="76A825C0" wp14:editId="2BBD1E27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938795808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E410320" id="Freeform 70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559E1443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C7C433B" w14:textId="77777777" w:rsidR="00251A49" w:rsidRPr="007D21AE" w:rsidRDefault="00251A49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362BEFB2" w14:textId="77777777" w:rsidR="00251A49" w:rsidRPr="007D21AE" w:rsidRDefault="00251A49" w:rsidP="00E95FC2">
            <w:pPr>
              <w:rPr>
                <w:rFonts w:cs="Arial"/>
                <w:lang w:val="en-US"/>
              </w:rPr>
            </w:pPr>
          </w:p>
          <w:p w14:paraId="4E976185" w14:textId="77777777" w:rsidR="00251A49" w:rsidRPr="000B6DB3" w:rsidRDefault="00251A49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20850DB3" w14:textId="77777777" w:rsidR="00251A49" w:rsidRPr="00A67AC9" w:rsidRDefault="00251A49" w:rsidP="00E95FC2">
            <w:pPr>
              <w:rPr>
                <w:lang w:val="en-US"/>
              </w:rPr>
            </w:pPr>
          </w:p>
        </w:tc>
      </w:tr>
      <w:tr w:rsidR="00251A49" w14:paraId="0F04E673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F4748D1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7CC14C7E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EA0846C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075B7EC7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4A097AA1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68B25CCF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D9F67BD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5B9D20C6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5C1B45D9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1D538075" w14:textId="77777777" w:rsidR="00251A49" w:rsidRDefault="00251A49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773CE30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20B9DE6E" w14:textId="77777777" w:rsidR="00251A49" w:rsidRDefault="00251A49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596F762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25EA3DC3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35FF3248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1A38D2A5" w14:textId="77777777" w:rsidR="00251A49" w:rsidRDefault="00251A49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10F5B94B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3DD2324F" w14:textId="77777777" w:rsidR="00251A49" w:rsidRDefault="00251A49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3E0E627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7CDD3796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26502248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6B3FDFB9" w14:textId="77777777" w:rsidR="00251A49" w:rsidRDefault="00251A49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C76A58F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EBA2169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05A09769" w14:textId="77777777" w:rsidR="00251A49" w:rsidRDefault="00251A49" w:rsidP="00E95FC2">
            <w:pPr>
              <w:rPr>
                <w:sz w:val="16"/>
                <w:lang w:val="en-GB"/>
              </w:rPr>
            </w:pPr>
          </w:p>
        </w:tc>
      </w:tr>
      <w:tr w:rsidR="00251A49" w:rsidRPr="00EE6D3A" w14:paraId="226532B4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4DAA6848" w14:textId="77777777" w:rsidR="00251A49" w:rsidRDefault="00251A49" w:rsidP="00E95FC2">
            <w:pPr>
              <w:pStyle w:val="berschrift2"/>
              <w:ind w:left="72"/>
            </w:pPr>
          </w:p>
          <w:p w14:paraId="1D6F767D" w14:textId="77777777" w:rsidR="00251A49" w:rsidRDefault="00251A49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58215534" w14:textId="77777777" w:rsidR="00251A49" w:rsidRPr="00DB3558" w:rsidRDefault="00251A49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11CE83C9" w14:textId="77777777" w:rsidR="00251A49" w:rsidRPr="00DB3558" w:rsidRDefault="00251A49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AA26BF8" w14:textId="77777777" w:rsidR="00251A49" w:rsidRDefault="00251A49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414DA8B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F10CAFB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247D9C6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97A4B90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3B1837E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C0E4ABF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B56504A" w14:textId="77777777" w:rsidR="00251A49" w:rsidRPr="006D25D4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952E4A1" w14:textId="77777777" w:rsidR="00251A49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C199B60" w14:textId="77777777" w:rsidR="00251A49" w:rsidRDefault="00251A49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D6A9622" w14:textId="77777777" w:rsidR="00251A49" w:rsidRPr="006D25D4" w:rsidRDefault="00251A49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4D0E4B2D" w14:textId="77777777" w:rsidR="00251A49" w:rsidRDefault="00251A49" w:rsidP="00E95FC2">
            <w:pPr>
              <w:rPr>
                <w:b/>
                <w:sz w:val="16"/>
                <w:lang w:val="en-US"/>
              </w:rPr>
            </w:pPr>
          </w:p>
          <w:p w14:paraId="3866D95C" w14:textId="77777777" w:rsidR="00251A49" w:rsidRDefault="00251A49" w:rsidP="00E95FC2">
            <w:pPr>
              <w:rPr>
                <w:b/>
                <w:sz w:val="16"/>
                <w:lang w:val="en-US"/>
              </w:rPr>
            </w:pPr>
          </w:p>
          <w:p w14:paraId="5CAD7A5C" w14:textId="77777777" w:rsidR="00251A49" w:rsidRDefault="00251A49" w:rsidP="00E95FC2">
            <w:pPr>
              <w:rPr>
                <w:b/>
                <w:sz w:val="16"/>
                <w:lang w:val="en-US"/>
              </w:rPr>
            </w:pPr>
          </w:p>
          <w:p w14:paraId="063BF065" w14:textId="77777777" w:rsidR="00251A49" w:rsidRDefault="00251A49" w:rsidP="00E95FC2">
            <w:pPr>
              <w:rPr>
                <w:b/>
                <w:sz w:val="16"/>
                <w:lang w:val="en-US"/>
              </w:rPr>
            </w:pPr>
          </w:p>
          <w:p w14:paraId="4482056B" w14:textId="77777777" w:rsidR="00251A49" w:rsidRPr="00FD5B41" w:rsidRDefault="00251A49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B16B296" w14:textId="77777777" w:rsidR="00251A49" w:rsidRDefault="00251A49" w:rsidP="00E95FC2">
            <w:pPr>
              <w:rPr>
                <w:b/>
                <w:sz w:val="16"/>
                <w:lang w:val="en-GB"/>
              </w:rPr>
            </w:pPr>
          </w:p>
          <w:p w14:paraId="40CE00BB" w14:textId="77777777" w:rsidR="00251A49" w:rsidRDefault="00251A49" w:rsidP="00E95FC2">
            <w:pPr>
              <w:rPr>
                <w:b/>
                <w:sz w:val="16"/>
                <w:lang w:val="en-GB"/>
              </w:rPr>
            </w:pPr>
          </w:p>
          <w:p w14:paraId="39FED06A" w14:textId="77777777" w:rsidR="00251A49" w:rsidRDefault="00251A49" w:rsidP="00E95FC2">
            <w:pPr>
              <w:rPr>
                <w:b/>
                <w:sz w:val="16"/>
                <w:lang w:val="en-GB"/>
              </w:rPr>
            </w:pPr>
          </w:p>
          <w:p w14:paraId="7F8E3B1C" w14:textId="77777777" w:rsidR="00251A49" w:rsidRDefault="00251A49" w:rsidP="00E95FC2">
            <w:pPr>
              <w:rPr>
                <w:b/>
                <w:sz w:val="16"/>
                <w:lang w:val="en-GB"/>
              </w:rPr>
            </w:pPr>
          </w:p>
          <w:p w14:paraId="0E7EA1C1" w14:textId="77777777" w:rsidR="00251A49" w:rsidRDefault="00251A49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2B1010E7" w14:textId="77777777" w:rsidR="00251A49" w:rsidRPr="00B96956" w:rsidRDefault="00251A49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251A49" w14:paraId="1E9B3E70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1F56F37E" w14:textId="77777777" w:rsidR="00251A49" w:rsidRDefault="00251A49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5C7E2EA" w14:textId="77777777" w:rsidR="00251A49" w:rsidRDefault="00251A49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4059296A" w14:textId="77777777" w:rsidR="00251A49" w:rsidRDefault="00251A49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37968B65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256E6AE6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  <w:p w14:paraId="1807BECB" w14:textId="77777777" w:rsidR="00251A49" w:rsidRDefault="00251A49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7C2F1EED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36C2583E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8C01CF6" w14:textId="77777777" w:rsidR="00251A49" w:rsidRDefault="00251A49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5D23EC6C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4631CA05" w14:textId="77777777" w:rsidR="00251A49" w:rsidRDefault="00251A49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7F1FF309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7BB9C94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43729A6E" w14:textId="77777777" w:rsidR="00251A49" w:rsidRDefault="00251A49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251A49" w:rsidRPr="00AE2808" w14:paraId="3EAD699D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4B7054F" w14:textId="77777777" w:rsidR="00251A49" w:rsidRDefault="00251A49" w:rsidP="00E95FC2">
            <w:pPr>
              <w:ind w:left="72"/>
              <w:rPr>
                <w:sz w:val="8"/>
                <w:lang w:val="en-GB"/>
              </w:rPr>
            </w:pPr>
          </w:p>
          <w:p w14:paraId="3C539180" w14:textId="77777777" w:rsidR="00251A49" w:rsidRDefault="00251A49" w:rsidP="00E95FC2">
            <w:pPr>
              <w:pStyle w:val="berschrift5"/>
            </w:pPr>
            <w:r>
              <w:t>CONTAINER/VEHICLE PACKING CERTIFICATE</w:t>
            </w:r>
          </w:p>
          <w:p w14:paraId="6D01A141" w14:textId="77777777" w:rsidR="00251A49" w:rsidRDefault="00251A49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72943EEF" w14:textId="77777777" w:rsidR="00251A49" w:rsidRDefault="00251A49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3C3F4EA3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63B887C6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  <w:p w14:paraId="393D987D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B0FB9EC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  <w:p w14:paraId="755C4349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6F8E3C55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251A49" w14:paraId="4BA343C8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B972B2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E71D527" w14:textId="77777777" w:rsidR="00251A49" w:rsidRDefault="00251A49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200B25BE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6B3A524" w14:textId="77777777" w:rsidR="00251A49" w:rsidRDefault="00251A49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BFC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06B0E73A" w14:textId="77777777" w:rsidR="00251A49" w:rsidRDefault="00251A49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251A49" w:rsidRPr="00AE2808" w14:paraId="5DA6467B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16C33D6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0D6CF6" w14:textId="77777777" w:rsidR="00251A49" w:rsidRDefault="00251A49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119F981" w14:textId="77777777" w:rsidR="00251A49" w:rsidRDefault="00251A49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5C857F10" w14:textId="77777777" w:rsidR="00251A49" w:rsidRDefault="00251A49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0868614F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769C022" w14:textId="77777777" w:rsidR="00251A49" w:rsidRDefault="00251A49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1EFCA72E" w14:textId="77777777" w:rsidR="00251A49" w:rsidRDefault="00251A49" w:rsidP="00E95FC2">
            <w:pPr>
              <w:rPr>
                <w:lang w:val="en-GB"/>
              </w:rPr>
            </w:pPr>
          </w:p>
        </w:tc>
      </w:tr>
      <w:tr w:rsidR="00251A49" w14:paraId="0601390A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EEAD46B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1E3F0C1" w14:textId="77777777" w:rsidR="00251A49" w:rsidRDefault="00251A49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7D476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1BBE7D20" w14:textId="77777777" w:rsidR="00251A49" w:rsidRDefault="00251A49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75D2E853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37279EBB" w14:textId="77777777" w:rsidR="00251A49" w:rsidRPr="005D053E" w:rsidRDefault="00251A49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251A49" w14:paraId="03CB0318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F5E495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F4F31EC" w14:textId="77777777" w:rsidR="00251A49" w:rsidRDefault="00251A49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0C3B0613" w14:textId="77777777" w:rsidR="00251A49" w:rsidRDefault="00251A49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4F64CA7D" w14:textId="77777777" w:rsidR="00251A49" w:rsidRDefault="00251A49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8B8F11A" w14:textId="77777777" w:rsidR="00251A49" w:rsidRDefault="00251A49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1A066E87" w14:textId="77777777" w:rsidR="00251A49" w:rsidRDefault="00251A49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652268BE" w14:textId="77777777" w:rsidR="00251A49" w:rsidRDefault="00251A49">
      <w:pPr>
        <w:rPr>
          <w:sz w:val="4"/>
          <w:lang w:val="en-GB"/>
        </w:rPr>
      </w:pPr>
    </w:p>
    <w:sectPr w:rsidR="00251A49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B301" w14:textId="77777777" w:rsidR="00B46E71" w:rsidRDefault="00B46E71">
      <w:r>
        <w:separator/>
      </w:r>
    </w:p>
  </w:endnote>
  <w:endnote w:type="continuationSeparator" w:id="0">
    <w:p w14:paraId="57F72052" w14:textId="77777777" w:rsidR="00B46E71" w:rsidRDefault="00B4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B5288" w14:textId="77777777" w:rsidR="00D77504" w:rsidRDefault="00D7750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D013146" wp14:editId="61CC43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61550711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275B2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314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INTERNAL" style="position:absolute;margin-left:0;margin-top:0;width:28.45pt;height:23.55pt;z-index:2516715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uN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au6Hzsfgf1CYdyMOzbW75usfSG+fDCHC4Y50DR&#10;hmc8pIKuonC2KGnA/fybP+Yj7xilpEPBVNSgoilR3w3uI2prNNxo7JJRzPNZjnFz0A+AMizwRVie&#10;TPS6oEZTOtBvKOdVLIQhZjiWq+huNB/CoFx8DlysVikJZWRZ2Jit5RE60hW5fO3fmLNnwgNu6glG&#10;NbHyA+9Dbrzp7eoQkP20lEjtQOSZcZRgWuv5uUSNv/9PWddHvfwF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XU+Lj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02B275B2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34C94" w14:textId="77777777" w:rsidR="00D77504" w:rsidRDefault="00D77504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744F867E" wp14:editId="29E79200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283217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EBDD6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F867E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INTERNAL" style="position:absolute;margin-left:0;margin-top:0;width:28.45pt;height:23.55pt;z-index:2516725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CkvkPIDQIAAB0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93EBDD6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E78C7" w14:textId="77777777" w:rsidR="00D77504" w:rsidRDefault="00D7750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3D8D827" wp14:editId="20E914F4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243475789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0C9EF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8D827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INTERNAL" style="position:absolute;margin-left:0;margin-top:0;width:28.45pt;height:23.55pt;z-index:2516705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H1DgIAAB0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7i/t76A+4VQOhoV7y9ct1t4wH16Yww3jIKja&#10;8IyHVNBVFM4WJQ24n3/zx3wkHqOUdKiYihqUNCXqu8GFRHGNhhuNXTKKeT7LMW4O+gFQhwU+CcuT&#10;iV4X1GhKB/oN9byKhTDEDMdyFd2N5kMYpIvvgYvVKiWhjiwLG7O1PEJHviKZr/0bc/bMeMBVPcEo&#10;J1Z+IH7IjTe9XR0C0p+2ErkdiDxTjhpMez2/lyjy9/8p6/qql7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yQHx9Q4CAAAd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31B0C9EF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65E0" w14:textId="77777777" w:rsidR="00251A49" w:rsidRDefault="00251A49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44FEB488" wp14:editId="7A6090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765606015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A8B1F" w14:textId="77777777" w:rsidR="00251A49" w:rsidRPr="00BF4CB3" w:rsidRDefault="00251A49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EB488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alt="INTERNAL" style="position:absolute;margin-left:0;margin-top:0;width:28.45pt;height:23.55pt;z-index:25167564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azDwIAAB0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7qdj+zuoTziVg2Hh3vJ1i7U3zIcX5nDDOAiq&#10;NjzjIRV0FYWzRUkD7uff/DEficcoJR0qpqIGJU2J+m5wIVFco+FGY5eMYp7Pcoybg34A1GGBT8Ly&#10;ZKLXBTWa0oF+Qz2vYiEMMcOxXEV3o/kQBunie+BitUpJqCPLwsZsLY/Qka9I5mv/xpw9Mx5wVU8w&#10;yomVH4gfcuNNb1eHgPSnrURuByLPlKMG017P7yWK/P1/yrq+6uUv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H7AJrMPAgAA&#10;HQ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113A8B1F" w14:textId="77777777" w:rsidR="00251A49" w:rsidRPr="00BF4CB3" w:rsidRDefault="00251A49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6E490" w14:textId="77777777" w:rsidR="00251A49" w:rsidRDefault="00251A49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76672" behindDoc="0" locked="0" layoutInCell="1" allowOverlap="1" wp14:anchorId="65A21E63" wp14:editId="1774AD7C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018962031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E3B3F" w14:textId="77777777" w:rsidR="00251A49" w:rsidRPr="00BF4CB3" w:rsidRDefault="00251A49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21E63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INTERNAL" style="position:absolute;margin-left:0;margin-top:0;width:28.45pt;height:23.55pt;z-index:25167667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N/lI4PAgAA&#10;HQ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7B3E3B3F" w14:textId="77777777" w:rsidR="00251A49" w:rsidRPr="00BF4CB3" w:rsidRDefault="00251A49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49EDA" w14:textId="77777777" w:rsidR="00251A49" w:rsidRDefault="00251A49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723028A3" wp14:editId="3C93F711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6728164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282DE" w14:textId="77777777" w:rsidR="00251A49" w:rsidRPr="00BF4CB3" w:rsidRDefault="00251A49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028A3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INTERNAL" style="position:absolute;margin-left:0;margin-top:0;width:28.45pt;height:23.55pt;z-index:25167462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k+DwIAAB0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bG7j+P7e+gPuFUDoaFe8vXLdbeMB9emMMN4yCo&#10;2vCMh1TQVRTOFiUNuB9/88d8JB6jlHSomIoalDQl6pvBhURxjYYbjV0yink+yzFuDvoBUIcFPgnL&#10;k4leF9RoSgf6DfW8ioUwxAzHchXdjeZDGKSL74GL1SoloY4sCxuztTxCR74ima/9G3P2zHjAVT3B&#10;KCdWviN+yI03vV0dAtKfthK5HYg8U44aTHs9v5co8l//U9b1VS9/Ag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BDiT4PAgAA&#10;HQ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018282DE" w14:textId="77777777" w:rsidR="00251A49" w:rsidRPr="00BF4CB3" w:rsidRDefault="00251A49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300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2DAEE8" wp14:editId="6D9BC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543726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8AB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AE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28.45pt;height:23.5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A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Rsbud1CfcCgHw7695esWS2+YDy/M4YJxDhRt&#10;eMZDKugqCmeLkgbcz7/5Yz7yjlFKOhRMRQ0qmhL13eA+orZGw43GLhnFPJ/lGDcH/QAowwJfhOXJ&#10;RK8LajSlA/2Gcl7FQhhihmO5iu5G8yEMysXnwMVqlZJQRpaFjdlaHqEjXZHL1/6NOXsmPOCmnmBU&#10;Eys/8D7kxpverg4B2U9LidQORJ4ZRwmmtZ6fS9T4+/+UdX3Uy1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rswKw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7DCF8AB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B1AA" w14:textId="77777777" w:rsidR="00AE2808" w:rsidRDefault="00AE280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BAA3785" wp14:editId="1C209274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12299583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4FD6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3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AL" style="position:absolute;margin-left:0;margin-top:0;width:28.45pt;height:23.5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dwDwIAABw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K3wF3A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67B4FD6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1B6D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9F3B44" wp14:editId="7FB1725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9618227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A1689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3B4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INTERNAL" style="position:absolute;margin-left:0;margin-top:0;width:28.45pt;height:23.5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DAT6VNDQIAABw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41A1689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8EBD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9D010E6" wp14:editId="4E2514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352066858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89040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010E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INTERNAL" style="position:absolute;margin-left:0;margin-top:0;width:28.45pt;height:23.5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d45yCw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61E89040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EE47" w14:textId="77777777" w:rsidR="00037AE8" w:rsidRDefault="00037AE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7FA1C6D4" wp14:editId="7C55AC52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80174710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EB405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6D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INTERNAL" style="position:absolute;margin-left:0;margin-top:0;width:28.45pt;height:23.5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A2DwIAABwEAAAOAAAAZHJzL2Uyb0RvYy54bWysU8Fu2zAMvQ/YPwi6L7ZTpGu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oxwDY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4CCEB405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DAC1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DC0C8FC" wp14:editId="67EB6DD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68192602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6FF9D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0C8F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INTERNAL" style="position:absolute;margin-left:0;margin-top:0;width:28.45pt;height:23.5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MPA5s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2C76FF9D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CF0A5" w14:textId="77777777" w:rsidR="00B46E71" w:rsidRDefault="00B46E71">
      <w:r>
        <w:separator/>
      </w:r>
    </w:p>
  </w:footnote>
  <w:footnote w:type="continuationSeparator" w:id="0">
    <w:p w14:paraId="38310A0D" w14:textId="77777777" w:rsidR="00B46E71" w:rsidRDefault="00B46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37AE8"/>
    <w:rsid w:val="00095825"/>
    <w:rsid w:val="000D4FCD"/>
    <w:rsid w:val="00103946"/>
    <w:rsid w:val="00114E7A"/>
    <w:rsid w:val="00140CCC"/>
    <w:rsid w:val="001558D6"/>
    <w:rsid w:val="00184104"/>
    <w:rsid w:val="00193F49"/>
    <w:rsid w:val="00251A49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A4E7D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630CC"/>
    <w:rsid w:val="00A67AC9"/>
    <w:rsid w:val="00A759BB"/>
    <w:rsid w:val="00AE119A"/>
    <w:rsid w:val="00AE2808"/>
    <w:rsid w:val="00B20CB4"/>
    <w:rsid w:val="00B46E71"/>
    <w:rsid w:val="00B96956"/>
    <w:rsid w:val="00BC2942"/>
    <w:rsid w:val="00BF4CB3"/>
    <w:rsid w:val="00C155C1"/>
    <w:rsid w:val="00C83AEA"/>
    <w:rsid w:val="00C91273"/>
    <w:rsid w:val="00D41143"/>
    <w:rsid w:val="00D77504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5</Pages>
  <Words>1846</Words>
  <Characters>11637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2025-04-14T14:41:00Z</dcterms:created>
  <dcterms:modified xsi:type="dcterms:W3CDTF">2025-04-14T14:41:00Z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